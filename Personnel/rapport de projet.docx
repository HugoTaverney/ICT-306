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01B1" w14:textId="59145748" w:rsidR="007F30AE" w:rsidRPr="000E7483" w:rsidRDefault="00B2584E" w:rsidP="000E7483">
      <w:pPr>
        <w:pStyle w:val="Titre"/>
      </w:pPr>
      <w:r>
        <w:t>GSHC</w:t>
      </w:r>
    </w:p>
    <w:p w14:paraId="7174A99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1A9AC2B" wp14:editId="453EEA4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AA182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7E32ACBF" w14:textId="3E0C22BA" w:rsidR="007F30AE" w:rsidRPr="000E7483" w:rsidRDefault="00E908C8" w:rsidP="000E7483">
      <w:pPr>
        <w:spacing w:before="2000"/>
        <w:jc w:val="center"/>
      </w:pPr>
      <w:r>
        <w:t>Taverney Hugo</w:t>
      </w:r>
      <w:r w:rsidR="007F30AE" w:rsidRPr="000E7483">
        <w:t xml:space="preserve"> – C</w:t>
      </w:r>
      <w:r>
        <w:t>in1B</w:t>
      </w:r>
    </w:p>
    <w:p w14:paraId="791A2840" w14:textId="77777777" w:rsidR="007F30AE" w:rsidRPr="000E7483" w:rsidRDefault="007F30AE" w:rsidP="000E7483">
      <w:pPr>
        <w:jc w:val="center"/>
      </w:pPr>
      <w:r w:rsidRPr="000E7483">
        <w:t>Lieu</w:t>
      </w:r>
    </w:p>
    <w:p w14:paraId="7B870BAB" w14:textId="77777777" w:rsidR="007F30AE" w:rsidRPr="000E7483" w:rsidRDefault="007F30AE" w:rsidP="000E7483">
      <w:pPr>
        <w:jc w:val="center"/>
      </w:pPr>
      <w:r w:rsidRPr="000E7483">
        <w:t>Durée</w:t>
      </w:r>
    </w:p>
    <w:p w14:paraId="06D79909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18168FC4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34960D1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B814914" w14:textId="77071332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9DD6BAB" w14:textId="4F90AF4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E784C13" w14:textId="37F118D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80B3D48" w14:textId="269D47F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3ADED4" w14:textId="5E9098E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7834587" w14:textId="7709987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20F3611" w14:textId="0FFF4EA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C9A04D8" w14:textId="35017D6B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BB87DB5" w14:textId="3739473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FBB34D0" w14:textId="2F841C6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BE5E1EA" w14:textId="64458361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D187307" w14:textId="4DE8A3F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E017CAD" w14:textId="76AC3C5E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A18EE56" w14:textId="0F19125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97C2BE3" w14:textId="1BCADF8E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AC8AB7" w14:textId="7DCBC401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55273DB" w14:textId="523E6A0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7338F8C" w14:textId="1F4F3A2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016B26C" w14:textId="2643B54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1C7946F" w14:textId="2EA7BC7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60960678" w14:textId="2D5A5AC3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6830E2A" w14:textId="2D02A9F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CC35074" w14:textId="37A767F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BF23AE6" w14:textId="141BF2D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66CA4B57" w14:textId="2DA15DA5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9B934E0" w14:textId="610198B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512E6145" w14:textId="4711F59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B56837B" w14:textId="78AD350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0FF09B5" w14:textId="4849D45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32440B2" w14:textId="3D2855C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0D29B44" w14:textId="71306D3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5A9B7F28" w14:textId="1FC82E3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A69FA53" w14:textId="138419B4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EB4FEFE" w14:textId="5B01A23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30A742FF" w14:textId="799A6D9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BC1F9B2" w14:textId="3434694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B94D8F5" w14:textId="03AAE8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D00380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8543128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0EE92A3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0B7C5F85" w14:textId="77777777" w:rsidR="008E53F9" w:rsidRPr="008E53F9" w:rsidRDefault="008E53F9" w:rsidP="008E53F9">
      <w:pPr>
        <w:pStyle w:val="Corpsdetexte"/>
      </w:pPr>
    </w:p>
    <w:p w14:paraId="3D691ECC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4CF5BC5" w14:textId="77777777" w:rsidR="0015167D" w:rsidRPr="0015167D" w:rsidRDefault="0015167D" w:rsidP="0015167D">
      <w:pPr>
        <w:pStyle w:val="Retraitcorpsdetexte"/>
      </w:pPr>
    </w:p>
    <w:p w14:paraId="22003802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D717B57" w14:textId="77777777" w:rsidR="0076036D" w:rsidRDefault="0076036D" w:rsidP="0015167D">
      <w:pPr>
        <w:pStyle w:val="Informations"/>
      </w:pPr>
    </w:p>
    <w:p w14:paraId="0595B7EA" w14:textId="77777777" w:rsidR="0076036D" w:rsidRDefault="0076036D" w:rsidP="0015167D">
      <w:pPr>
        <w:pStyle w:val="Informations"/>
      </w:pPr>
      <w:r>
        <w:t xml:space="preserve">Exemple :  </w:t>
      </w:r>
    </w:p>
    <w:p w14:paraId="5BBD307F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03FA6396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37CB371A" w14:textId="77777777" w:rsidR="0015167D" w:rsidRPr="00F664DF" w:rsidRDefault="0015167D" w:rsidP="0015167D">
      <w:pPr>
        <w:pStyle w:val="Retraitcorpsdetexte"/>
      </w:pPr>
    </w:p>
    <w:p w14:paraId="0A0DB079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4A37C522" w14:textId="77777777" w:rsidR="0015167D" w:rsidRPr="0015167D" w:rsidRDefault="0015167D" w:rsidP="0015167D">
      <w:pPr>
        <w:pStyle w:val="Retraitcorpsdetexte"/>
      </w:pPr>
    </w:p>
    <w:p w14:paraId="58928583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0818DC78" w14:textId="77777777" w:rsidR="0015167D" w:rsidRPr="00F664DF" w:rsidRDefault="0015167D" w:rsidP="0015167D">
      <w:pPr>
        <w:pStyle w:val="Retraitcorpsdetexte"/>
      </w:pPr>
    </w:p>
    <w:p w14:paraId="3CCE8DF5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5B28C9D7" w14:textId="77777777" w:rsidR="0015167D" w:rsidRPr="0015167D" w:rsidRDefault="0015167D" w:rsidP="0015167D">
      <w:pPr>
        <w:pStyle w:val="Retraitcorpsdetexte"/>
      </w:pPr>
    </w:p>
    <w:p w14:paraId="46D43524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6077F77" w14:textId="77777777" w:rsidR="00F664DF" w:rsidRPr="00F664DF" w:rsidRDefault="00F664DF" w:rsidP="00F664DF">
      <w:pPr>
        <w:pStyle w:val="Retraitcorpsdetexte"/>
      </w:pPr>
    </w:p>
    <w:p w14:paraId="78B1ECD1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5CD7000A" w14:textId="77777777" w:rsidR="0015167D" w:rsidRPr="0015167D" w:rsidRDefault="0015167D" w:rsidP="0015167D">
      <w:pPr>
        <w:pStyle w:val="Retraitcorpsdetexte"/>
      </w:pPr>
    </w:p>
    <w:p w14:paraId="3F29720C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4091E36" w14:textId="77777777" w:rsidR="0015167D" w:rsidRPr="00F664DF" w:rsidRDefault="0015167D" w:rsidP="0015167D">
      <w:pPr>
        <w:pStyle w:val="Retraitcorpsdetexte"/>
      </w:pPr>
    </w:p>
    <w:p w14:paraId="5CD8CE04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0464457A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15C9FA84" w14:textId="77777777" w:rsidR="00920F4E" w:rsidRDefault="00920F4E" w:rsidP="00920F4E">
      <w:pPr>
        <w:pStyle w:val="Retraitcorpsdetexte3"/>
      </w:pPr>
    </w:p>
    <w:p w14:paraId="009C5F57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A0247BA" w14:textId="77777777" w:rsidR="0015167D" w:rsidRPr="00920F4E" w:rsidRDefault="0015167D" w:rsidP="00920F4E">
      <w:pPr>
        <w:pStyle w:val="Retraitcorpsdetexte3"/>
      </w:pPr>
    </w:p>
    <w:p w14:paraId="14866A1D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03A19AB7" w14:textId="77777777" w:rsidR="00F664DF" w:rsidRDefault="00F664DF" w:rsidP="00F664DF">
      <w:pPr>
        <w:pStyle w:val="Retraitcorpsdetexte3"/>
      </w:pPr>
    </w:p>
    <w:p w14:paraId="69B914D7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7C6160B1" w14:textId="77777777" w:rsidR="0015167D" w:rsidRPr="00F664DF" w:rsidRDefault="0015167D" w:rsidP="00F664DF">
      <w:pPr>
        <w:pStyle w:val="Retraitcorpsdetexte3"/>
      </w:pPr>
    </w:p>
    <w:p w14:paraId="3EC7741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04BC7D22" w14:textId="77777777" w:rsidR="00F664DF" w:rsidRDefault="00F664DF" w:rsidP="00F664DF">
      <w:pPr>
        <w:pStyle w:val="Retraitcorpsdetexte3"/>
      </w:pPr>
    </w:p>
    <w:p w14:paraId="4E19235E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56EB8D2" w14:textId="77777777" w:rsidR="0015167D" w:rsidRPr="00F664DF" w:rsidRDefault="0015167D" w:rsidP="00F664DF">
      <w:pPr>
        <w:pStyle w:val="Retraitcorpsdetexte3"/>
      </w:pPr>
    </w:p>
    <w:p w14:paraId="73B52ACD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0837E480" w14:textId="77777777" w:rsidR="00F664DF" w:rsidRDefault="00F664DF" w:rsidP="00F664DF">
      <w:pPr>
        <w:pStyle w:val="Retraitcorpsdetexte3"/>
      </w:pPr>
    </w:p>
    <w:p w14:paraId="6345B6E0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048587F2" w14:textId="77777777" w:rsidR="0015167D" w:rsidRPr="00F664DF" w:rsidRDefault="0015167D" w:rsidP="00F664DF">
      <w:pPr>
        <w:pStyle w:val="Retraitcorpsdetexte3"/>
      </w:pPr>
    </w:p>
    <w:p w14:paraId="11BCF6DB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1956DBEB" w14:textId="77777777" w:rsidR="00F664DF" w:rsidRDefault="00F664DF" w:rsidP="00F664DF">
      <w:pPr>
        <w:pStyle w:val="Retraitcorpsdetexte3"/>
      </w:pPr>
    </w:p>
    <w:p w14:paraId="343F8E3A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05402855" w14:textId="77777777" w:rsidR="0015167D" w:rsidRPr="00F664DF" w:rsidRDefault="0015167D" w:rsidP="00F664DF">
      <w:pPr>
        <w:pStyle w:val="Retraitcorpsdetexte3"/>
      </w:pPr>
    </w:p>
    <w:p w14:paraId="0957EF84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0D8C5BFF" w14:textId="77777777" w:rsidR="00F664DF" w:rsidRDefault="00F664DF" w:rsidP="00F664DF">
      <w:pPr>
        <w:pStyle w:val="Retraitcorpsdetexte3"/>
      </w:pPr>
    </w:p>
    <w:p w14:paraId="5CB1EC39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30C03574" w14:textId="77777777" w:rsidR="0015167D" w:rsidRPr="00F664DF" w:rsidRDefault="0015167D" w:rsidP="00F664DF">
      <w:pPr>
        <w:pStyle w:val="Retraitcorpsdetexte3"/>
      </w:pPr>
    </w:p>
    <w:p w14:paraId="58CF6873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27E6DE4B" w14:textId="77777777" w:rsidR="00F664DF" w:rsidRDefault="00F664DF" w:rsidP="00F664DF">
      <w:pPr>
        <w:pStyle w:val="Retraitcorpsdetexte3"/>
      </w:pPr>
    </w:p>
    <w:p w14:paraId="5EEAA6E8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B11ECF1" w14:textId="77777777" w:rsidR="0015167D" w:rsidRPr="00F664DF" w:rsidRDefault="0015167D" w:rsidP="00F664DF">
      <w:pPr>
        <w:pStyle w:val="Retraitcorpsdetexte3"/>
      </w:pPr>
    </w:p>
    <w:p w14:paraId="29BBD183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25616116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3D6624F" w14:textId="77777777" w:rsidR="00A400FD" w:rsidRDefault="00A400FD" w:rsidP="00F16ADE">
      <w:pPr>
        <w:pStyle w:val="Informations"/>
      </w:pPr>
    </w:p>
    <w:p w14:paraId="728637F4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21D81E1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610C607D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2DE8DC0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1EF0DFA2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19C01E6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7A59F827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6891E19B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3F88F7D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0497ADC0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49F1414B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762A9F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F1F7320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649058E8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0AFA4A9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3D4C9BD8" w14:textId="77777777" w:rsidR="00F16ADE" w:rsidRDefault="00F16ADE" w:rsidP="0076036D">
      <w:pPr>
        <w:pStyle w:val="Informations"/>
      </w:pPr>
    </w:p>
    <w:p w14:paraId="3F038D01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645298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6578C98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7B9678F" w14:textId="77777777" w:rsidR="00F16ADE" w:rsidRDefault="00F16ADE" w:rsidP="00F16ADE">
      <w:pPr>
        <w:pStyle w:val="Informations"/>
      </w:pPr>
    </w:p>
    <w:p w14:paraId="7C7B7653" w14:textId="77777777" w:rsidR="00343D10" w:rsidRDefault="00343D10" w:rsidP="00F16ADE">
      <w:pPr>
        <w:pStyle w:val="Informations"/>
      </w:pPr>
    </w:p>
    <w:p w14:paraId="61FAD235" w14:textId="77777777" w:rsidR="00343D10" w:rsidRDefault="00343D10" w:rsidP="00F16ADE">
      <w:pPr>
        <w:pStyle w:val="Informations"/>
      </w:pPr>
    </w:p>
    <w:p w14:paraId="13BDD121" w14:textId="77777777" w:rsidR="00343D10" w:rsidRDefault="00343D10" w:rsidP="00F16ADE">
      <w:pPr>
        <w:pStyle w:val="Informations"/>
      </w:pPr>
    </w:p>
    <w:p w14:paraId="2D2E3756" w14:textId="77777777" w:rsidR="00343D10" w:rsidRDefault="00343D10" w:rsidP="00F16ADE">
      <w:pPr>
        <w:pStyle w:val="Informations"/>
      </w:pPr>
    </w:p>
    <w:p w14:paraId="6C1E6135" w14:textId="77777777" w:rsidR="00343D10" w:rsidRDefault="00343D10" w:rsidP="00F16ADE">
      <w:pPr>
        <w:pStyle w:val="Informations"/>
      </w:pPr>
    </w:p>
    <w:p w14:paraId="607BE8B9" w14:textId="77777777" w:rsidR="00343D10" w:rsidRDefault="00343D10" w:rsidP="00F16ADE">
      <w:pPr>
        <w:pStyle w:val="Informations"/>
      </w:pPr>
    </w:p>
    <w:p w14:paraId="6A6E2960" w14:textId="77777777" w:rsidR="00343D10" w:rsidRDefault="00343D10" w:rsidP="00F16ADE">
      <w:pPr>
        <w:pStyle w:val="Informations"/>
      </w:pPr>
    </w:p>
    <w:p w14:paraId="4CCA8DB5" w14:textId="77777777" w:rsidR="00343D10" w:rsidRDefault="00343D10" w:rsidP="00F16ADE">
      <w:pPr>
        <w:pStyle w:val="Informations"/>
      </w:pPr>
    </w:p>
    <w:p w14:paraId="49F87983" w14:textId="77777777" w:rsidR="00343D10" w:rsidRDefault="00343D10" w:rsidP="00F16ADE">
      <w:pPr>
        <w:pStyle w:val="Informations"/>
      </w:pPr>
    </w:p>
    <w:p w14:paraId="13B33DD1" w14:textId="77777777" w:rsidR="00343D10" w:rsidRDefault="00343D10" w:rsidP="00F16ADE">
      <w:pPr>
        <w:pStyle w:val="Informations"/>
      </w:pPr>
    </w:p>
    <w:p w14:paraId="6EC67F3C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lastRenderedPageBreak/>
        <w:t>Analyse</w:t>
      </w:r>
      <w:bookmarkEnd w:id="19"/>
      <w:bookmarkEnd w:id="20"/>
      <w:r w:rsidR="00446E95">
        <w:t xml:space="preserve"> fonctionnelle</w:t>
      </w:r>
      <w:bookmarkEnd w:id="21"/>
    </w:p>
    <w:p w14:paraId="500C1A08" w14:textId="77777777" w:rsidR="00A400FD" w:rsidRDefault="00A400FD" w:rsidP="00A400FD">
      <w:pPr>
        <w:pStyle w:val="Retraitcorpsdetexte"/>
      </w:pPr>
      <w:bookmarkStart w:id="22" w:name="_Toc532179959"/>
      <w:bookmarkStart w:id="23" w:name="_Toc165969643"/>
    </w:p>
    <w:p w14:paraId="60D7A085" w14:textId="77777777" w:rsidR="00560AD8" w:rsidRDefault="00560AD8" w:rsidP="00560AD8">
      <w:pPr>
        <w:pStyle w:val="Titre2"/>
      </w:pPr>
      <w:bookmarkStart w:id="24" w:name="_Toc128323768"/>
      <w:r>
        <w:t>D13 Salle de classe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560AD8" w14:paraId="6FECA31F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35F45E" w14:textId="77777777" w:rsidR="00560AD8" w:rsidRDefault="00560AD8" w:rsidP="00B34E7A">
            <w:proofErr w:type="gramStart"/>
            <w:r>
              <w:t>En tant que utilisateur</w:t>
            </w:r>
            <w:proofErr w:type="gramEnd"/>
            <w:r>
              <w:t xml:space="preserve"> du </w:t>
            </w:r>
            <w:proofErr w:type="spellStart"/>
            <w:r>
              <w:t>batiment</w:t>
            </w:r>
            <w:proofErr w:type="spellEnd"/>
            <w:r>
              <w:t xml:space="preserve"> je veux une salle de classe dans la salle D13 Pour apprendre et travailler</w:t>
            </w:r>
          </w:p>
        </w:tc>
      </w:tr>
      <w:tr w:rsidR="00560AD8" w14:paraId="4E382A76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3AC875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54"/>
              <w:gridCol w:w="7916"/>
            </w:tblGrid>
            <w:tr w:rsidR="00560AD8" w14:paraId="210DDBCA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29156F" w14:textId="77777777" w:rsidR="00560AD8" w:rsidRDefault="00560AD8" w:rsidP="00B34E7A">
                  <w:proofErr w:type="gramStart"/>
                  <w:r>
                    <w:t>se</w:t>
                  </w:r>
                  <w:proofErr w:type="gramEnd"/>
                  <w:r>
                    <w:t xml:space="preserve"> situe</w:t>
                  </w:r>
                </w:p>
              </w:tc>
              <w:tc>
                <w:tcPr>
                  <w:tcW w:w="0" w:type="auto"/>
                </w:tcPr>
                <w:p w14:paraId="49281080" w14:textId="77777777" w:rsidR="00560AD8" w:rsidRDefault="00560AD8" w:rsidP="00B34E7A">
                  <w:proofErr w:type="gramStart"/>
                  <w:r>
                    <w:t>la</w:t>
                  </w:r>
                  <w:proofErr w:type="gramEnd"/>
                  <w:r>
                    <w:t xml:space="preserve"> salle se situe en D13</w:t>
                  </w:r>
                </w:p>
              </w:tc>
            </w:tr>
            <w:tr w:rsidR="00560AD8" w14:paraId="47E1D6A0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B58D54" w14:textId="77777777" w:rsidR="00560AD8" w:rsidRDefault="00560AD8" w:rsidP="00B34E7A">
                  <w:proofErr w:type="gramStart"/>
                  <w:r>
                    <w:t>crochet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EFBAB26" w14:textId="77777777" w:rsidR="00560AD8" w:rsidRDefault="00560AD8" w:rsidP="00B34E7A">
                  <w:proofErr w:type="gramStart"/>
                  <w:r>
                    <w:t>sur</w:t>
                  </w:r>
                  <w:proofErr w:type="gramEnd"/>
                  <w:r>
                    <w:t xml:space="preserve"> le mur à coter de la porte il y a 10 crochet pour accrocher des vestes</w:t>
                  </w:r>
                </w:p>
              </w:tc>
            </w:tr>
            <w:tr w:rsidR="00560AD8" w14:paraId="596E33A0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F3A1D9" w14:textId="77777777" w:rsidR="00560AD8" w:rsidRDefault="00560AD8" w:rsidP="00B34E7A">
                  <w:proofErr w:type="gramStart"/>
                  <w:r>
                    <w:t>tableaux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694E6FC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un tableaux interactif de 2 </w:t>
                  </w:r>
                  <w:proofErr w:type="spellStart"/>
                  <w:r>
                    <w:t>mettre</w:t>
                  </w:r>
                  <w:proofErr w:type="spellEnd"/>
                  <w:r>
                    <w:t xml:space="preserve"> de longueur et 1m70 de hauteur, il se trouve pile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l'est de la salle.</w:t>
                  </w:r>
                </w:p>
              </w:tc>
            </w:tr>
            <w:tr w:rsidR="00560AD8" w14:paraId="789CE2E9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BF7868" w14:textId="77777777" w:rsidR="00560AD8" w:rsidRDefault="00560AD8" w:rsidP="00B34E7A">
                  <w:proofErr w:type="gramStart"/>
                  <w:r>
                    <w:t>bureau</w:t>
                  </w:r>
                  <w:proofErr w:type="gramEnd"/>
                  <w:r>
                    <w:t xml:space="preserve"> prof</w:t>
                  </w:r>
                </w:p>
              </w:tc>
              <w:tc>
                <w:tcPr>
                  <w:tcW w:w="0" w:type="auto"/>
                </w:tcPr>
                <w:p w14:paraId="137B3495" w14:textId="77777777" w:rsidR="00560AD8" w:rsidRDefault="00560AD8" w:rsidP="00B34E7A">
                  <w:proofErr w:type="gramStart"/>
                  <w:r>
                    <w:t>le</w:t>
                  </w:r>
                  <w:proofErr w:type="gramEnd"/>
                  <w:r>
                    <w:t xml:space="preserve"> bureau du professeur se trouve devant le tableau en sorte que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 </w:t>
                  </w:r>
                  <w:proofErr w:type="spellStart"/>
                  <w:r>
                    <w:t>profeseur</w:t>
                  </w:r>
                  <w:proofErr w:type="spellEnd"/>
                  <w:r>
                    <w:t xml:space="preserve"> est au bureau il soit dos au tableau. Le bureau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tableaux</w:t>
                  </w:r>
                </w:p>
              </w:tc>
            </w:tr>
            <w:tr w:rsidR="00560AD8" w14:paraId="3F8155D9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B9F9FC" w14:textId="77777777" w:rsidR="00560AD8" w:rsidRDefault="00560AD8" w:rsidP="00B34E7A">
                  <w:proofErr w:type="gramStart"/>
                  <w:r>
                    <w:t>table</w:t>
                  </w:r>
                  <w:proofErr w:type="gramEnd"/>
                  <w:r>
                    <w:t xml:space="preserve"> de réunion</w:t>
                  </w:r>
                </w:p>
              </w:tc>
              <w:tc>
                <w:tcPr>
                  <w:tcW w:w="0" w:type="auto"/>
                </w:tcPr>
                <w:p w14:paraId="3AB7FD68" w14:textId="77777777" w:rsidR="00560AD8" w:rsidRDefault="00560AD8" w:rsidP="00B34E7A">
                  <w:proofErr w:type="gramStart"/>
                  <w:r>
                    <w:t>dans</w:t>
                  </w:r>
                  <w:proofErr w:type="gramEnd"/>
                  <w:r>
                    <w:t xml:space="preserve"> le coin de la salle qui se trouve en nord-ouest se trouve une table de 3m sur 3m qui a un écart avec le mur de 1m</w:t>
                  </w:r>
                </w:p>
              </w:tc>
            </w:tr>
            <w:tr w:rsidR="00560AD8" w14:paraId="25F59735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C74238" w14:textId="77777777" w:rsidR="00560AD8" w:rsidRDefault="00560AD8" w:rsidP="00B34E7A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</w:tcPr>
                <w:p w14:paraId="7A4436C2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dans toute la salle 10 bureau.</w:t>
                  </w:r>
                </w:p>
              </w:tc>
            </w:tr>
            <w:tr w:rsidR="00560AD8" w14:paraId="5A5783F3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B680ED" w14:textId="77777777" w:rsidR="00560AD8" w:rsidRDefault="00560AD8" w:rsidP="00B34E7A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</w:tcPr>
                <w:p w14:paraId="497CF889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2 bureau qui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1m40 du mur qui se trouve au sud de la pièce et deux bureau qui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1m40 du mur qui se trouve au nord de la pièce.</w:t>
                  </w:r>
                </w:p>
              </w:tc>
            </w:tr>
            <w:tr w:rsidR="00560AD8" w14:paraId="439BB7A1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6DD57F" w14:textId="77777777" w:rsidR="00560AD8" w:rsidRDefault="00560AD8" w:rsidP="00B34E7A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</w:tcPr>
                <w:p w14:paraId="12A44946" w14:textId="77777777" w:rsidR="00560AD8" w:rsidRDefault="00560AD8" w:rsidP="00B34E7A">
                  <w:proofErr w:type="gramStart"/>
                  <w:r>
                    <w:t>pile</w:t>
                  </w:r>
                  <w:proofErr w:type="gramEnd"/>
                  <w:r>
                    <w:t xml:space="preserve"> en face des bureau qui se trouve au nord il y a deux bureau qui sont coller et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les élève sont </w:t>
                  </w:r>
                  <w:proofErr w:type="spellStart"/>
                  <w:r>
                    <w:t>assi</w:t>
                  </w:r>
                  <w:proofErr w:type="spellEnd"/>
                  <w:r>
                    <w:t xml:space="preserve"> ils se retrouvent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et pareil pour les bureau qui se situe au sud.</w:t>
                  </w:r>
                </w:p>
              </w:tc>
            </w:tr>
            <w:tr w:rsidR="00560AD8" w14:paraId="68683DCB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E073FA" w14:textId="77777777" w:rsidR="00560AD8" w:rsidRDefault="00560AD8" w:rsidP="00B34E7A">
                  <w:proofErr w:type="gramStart"/>
                  <w:r>
                    <w:t>bureau</w:t>
                  </w:r>
                  <w:proofErr w:type="gramEnd"/>
                  <w:r>
                    <w:t xml:space="preserve"> élève</w:t>
                  </w:r>
                </w:p>
              </w:tc>
              <w:tc>
                <w:tcPr>
                  <w:tcW w:w="0" w:type="auto"/>
                </w:tcPr>
                <w:p w14:paraId="08CE2B85" w14:textId="77777777" w:rsidR="00560AD8" w:rsidRDefault="00560AD8" w:rsidP="00B34E7A">
                  <w:r>
                    <w:t xml:space="preserve">Pour </w:t>
                  </w:r>
                  <w:proofErr w:type="gramStart"/>
                  <w:r>
                    <w:t>les deux dernier bureau</w:t>
                  </w:r>
                  <w:proofErr w:type="gramEnd"/>
                  <w:r>
                    <w:t xml:space="preserve"> il y en a un qui se trouve au sud a coter du bureau le plus loin du prof et le bureau est orienter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45 degrés pareil pour le dernier bureau mais il se trouve a coter des bureau du nord</w:t>
                  </w:r>
                </w:p>
              </w:tc>
            </w:tr>
            <w:tr w:rsidR="00560AD8" w14:paraId="3A398F75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178298" w14:textId="77777777" w:rsidR="00560AD8" w:rsidRDefault="00560AD8" w:rsidP="00B34E7A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AF9BFA2" w14:textId="77777777" w:rsidR="00560AD8" w:rsidRDefault="00560AD8" w:rsidP="00B34E7A">
                  <w:proofErr w:type="gramStart"/>
                  <w:r>
                    <w:t>sur</w:t>
                  </w:r>
                  <w:proofErr w:type="gramEnd"/>
                  <w:r>
                    <w:t xml:space="preserve"> le mur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l'ouest se trouve un lavabo qui se situe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mur qui se situe au sud</w:t>
                  </w:r>
                </w:p>
              </w:tc>
            </w:tr>
            <w:tr w:rsidR="00560AD8" w14:paraId="03504254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4151AC" w14:textId="77777777" w:rsidR="00560AD8" w:rsidRDefault="00560AD8" w:rsidP="00B34E7A">
                  <w:r>
                    <w:t>Porte entrer</w:t>
                  </w:r>
                </w:p>
              </w:tc>
              <w:tc>
                <w:tcPr>
                  <w:tcW w:w="0" w:type="auto"/>
                </w:tcPr>
                <w:p w14:paraId="5DE708FA" w14:textId="77777777" w:rsidR="00560AD8" w:rsidRDefault="00560AD8" w:rsidP="00B34E7A">
                  <w:r>
                    <w:t xml:space="preserve">La porte se situe sur le mur Sud a 1metre </w:t>
                  </w:r>
                  <w:proofErr w:type="spellStart"/>
                  <w:r>
                    <w:t>décart</w:t>
                  </w:r>
                  <w:proofErr w:type="spellEnd"/>
                  <w:r>
                    <w:t xml:space="preserve"> avec le mur ouest</w:t>
                  </w:r>
                </w:p>
              </w:tc>
            </w:tr>
          </w:tbl>
          <w:p w14:paraId="390D4C62" w14:textId="77777777" w:rsidR="00560AD8" w:rsidRDefault="00560AD8" w:rsidP="00B34E7A"/>
        </w:tc>
      </w:tr>
    </w:tbl>
    <w:p w14:paraId="5BC1E00F" w14:textId="77777777" w:rsidR="00560AD8" w:rsidRDefault="00560AD8" w:rsidP="00560AD8"/>
    <w:p w14:paraId="37BD8E92" w14:textId="77777777" w:rsidR="00560AD8" w:rsidRDefault="00560AD8" w:rsidP="00560AD8">
      <w:pPr>
        <w:pStyle w:val="Titre2"/>
      </w:pPr>
      <w:r>
        <w:t>D11-c1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560AD8" w14:paraId="4277E2ED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1338D3" w14:textId="77777777" w:rsidR="00560AD8" w:rsidRDefault="00560AD8" w:rsidP="00B34E7A">
            <w:proofErr w:type="gramStart"/>
            <w:r>
              <w:t>en</w:t>
            </w:r>
            <w:proofErr w:type="gramEnd"/>
            <w:r>
              <w:t xml:space="preserve"> tant que prof  je veux une salle de classe D11  pour enseigner</w:t>
            </w:r>
          </w:p>
        </w:tc>
      </w:tr>
      <w:tr w:rsidR="00560AD8" w14:paraId="532DFDAD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4963B6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1"/>
              <w:gridCol w:w="7679"/>
            </w:tblGrid>
            <w:tr w:rsidR="00560AD8" w14:paraId="19A37C9E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82E6C6" w14:textId="77777777" w:rsidR="00560AD8" w:rsidRDefault="00560AD8" w:rsidP="00B34E7A">
                  <w:proofErr w:type="gramStart"/>
                  <w:r>
                    <w:t>bureau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DC39D6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15 bureau placer en rang par 5 en face du tableau blanc</w:t>
                  </w:r>
                </w:p>
              </w:tc>
            </w:tr>
            <w:tr w:rsidR="00560AD8" w14:paraId="538C652E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F083E1" w14:textId="77777777" w:rsidR="00560AD8" w:rsidRDefault="00560AD8" w:rsidP="00B34E7A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9001758" w14:textId="77777777" w:rsidR="00560AD8" w:rsidRDefault="00560AD8" w:rsidP="00B34E7A">
                  <w:r>
                    <w:t>15 chaises 1 par tables</w:t>
                  </w:r>
                </w:p>
              </w:tc>
            </w:tr>
            <w:tr w:rsidR="00560AD8" w14:paraId="01C77CA9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128A39" w14:textId="77777777" w:rsidR="00560AD8" w:rsidRDefault="00560AD8" w:rsidP="00B34E7A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7E4D97DA" w14:textId="77777777" w:rsidR="00560AD8" w:rsidRDefault="00560AD8" w:rsidP="00B34E7A">
                  <w:r>
                    <w:t>1 tableau blanc au centre du mur SUD de la pièces</w:t>
                  </w:r>
                </w:p>
              </w:tc>
            </w:tr>
            <w:tr w:rsidR="00560AD8" w14:paraId="0FAA5221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06199D" w14:textId="77777777" w:rsidR="00560AD8" w:rsidRDefault="00560AD8" w:rsidP="00B34E7A">
                  <w:proofErr w:type="spellStart"/>
                  <w:proofErr w:type="gramStart"/>
                  <w:r>
                    <w:t>fenetre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4E117B0C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2 baies vitrée sur la face nord et ouest de la pièces</w:t>
                  </w:r>
                </w:p>
              </w:tc>
            </w:tr>
            <w:tr w:rsidR="00560AD8" w14:paraId="4CE0E548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1D7C81" w14:textId="77777777" w:rsidR="00560AD8" w:rsidRDefault="00560AD8" w:rsidP="00B34E7A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4A3E2366" w14:textId="77777777" w:rsidR="00560AD8" w:rsidRDefault="00560AD8" w:rsidP="00B34E7A">
                  <w:r>
                    <w:t>IL Y A une porte sur la face sud tout a droit du mur pour relier la classe au corridor</w:t>
                  </w:r>
                </w:p>
              </w:tc>
            </w:tr>
            <w:tr w:rsidR="00560AD8" w14:paraId="49DB03F8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C8E434" w14:textId="77777777" w:rsidR="00560AD8" w:rsidRDefault="00560AD8" w:rsidP="00B34E7A">
                  <w:r>
                    <w:t>Salle D11</w:t>
                  </w:r>
                </w:p>
              </w:tc>
              <w:tc>
                <w:tcPr>
                  <w:tcW w:w="0" w:type="auto"/>
                </w:tcPr>
                <w:p w14:paraId="37E7920E" w14:textId="77777777" w:rsidR="00560AD8" w:rsidRDefault="00560AD8" w:rsidP="00B34E7A">
                  <w:r>
                    <w:t>La salle se situe en D11</w:t>
                  </w:r>
                </w:p>
              </w:tc>
            </w:tr>
          </w:tbl>
          <w:p w14:paraId="7234159C" w14:textId="77777777" w:rsidR="00560AD8" w:rsidRDefault="00560AD8" w:rsidP="00B34E7A"/>
        </w:tc>
      </w:tr>
    </w:tbl>
    <w:p w14:paraId="2669C75E" w14:textId="77777777" w:rsidR="00560AD8" w:rsidRDefault="00560AD8" w:rsidP="00560AD8"/>
    <w:p w14:paraId="43121BBE" w14:textId="77777777" w:rsidR="00560AD8" w:rsidRDefault="00560AD8" w:rsidP="00560AD8">
      <w:pPr>
        <w:pStyle w:val="Titre2"/>
      </w:pPr>
      <w:r>
        <w:t>D16 Salle de classe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560AD8" w14:paraId="47C22A1D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BF2383" w14:textId="77777777" w:rsidR="00560AD8" w:rsidRDefault="00560AD8" w:rsidP="00B34E7A">
            <w:r>
              <w:t xml:space="preserve">En tant </w:t>
            </w:r>
            <w:proofErr w:type="gramStart"/>
            <w:r>
              <w:t>qu'étudiant  je</w:t>
            </w:r>
            <w:proofErr w:type="gramEnd"/>
            <w:r>
              <w:t xml:space="preserve"> veux une salle de classe pour pouvoir étudier</w:t>
            </w:r>
          </w:p>
        </w:tc>
      </w:tr>
      <w:tr w:rsidR="00560AD8" w14:paraId="44C2EE79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D665FC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59"/>
              <w:gridCol w:w="7511"/>
            </w:tblGrid>
            <w:tr w:rsidR="00560AD8" w14:paraId="4D321A4A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137162" w14:textId="77777777" w:rsidR="00560AD8" w:rsidRDefault="00560AD8" w:rsidP="00B34E7A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3EF16164" w14:textId="77777777" w:rsidR="00560AD8" w:rsidRDefault="00560AD8" w:rsidP="00B34E7A">
                  <w:r>
                    <w:t>Elle est en D16</w:t>
                  </w:r>
                </w:p>
              </w:tc>
            </w:tr>
            <w:tr w:rsidR="00560AD8" w14:paraId="3F54F323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275503" w14:textId="77777777" w:rsidR="00560AD8" w:rsidRDefault="00560AD8" w:rsidP="00B34E7A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DF51C8B" w14:textId="77777777" w:rsidR="00560AD8" w:rsidRDefault="00560AD8" w:rsidP="00B34E7A">
                  <w:r>
                    <w:t xml:space="preserve">Il y a 4 </w:t>
                  </w:r>
                  <w:proofErr w:type="gramStart"/>
                  <w:r>
                    <w:t>rangé</w:t>
                  </w:r>
                  <w:proofErr w:type="gramEnd"/>
                  <w:r>
                    <w:t xml:space="preserve"> de 3 tables.  Espacer de toute la même chose. La première rangé est à 1 du bureau du professeur.  </w:t>
                  </w:r>
                  <w:proofErr w:type="gramStart"/>
                  <w:r>
                    <w:t>Les rangé</w:t>
                  </w:r>
                  <w:proofErr w:type="gramEnd"/>
                  <w:r>
                    <w:t xml:space="preserve"> de table sont à 1 m4 d'espace entre elle. Les tables font 1.5m de longueur et 1m de largeur.</w:t>
                  </w:r>
                </w:p>
              </w:tc>
            </w:tr>
            <w:tr w:rsidR="00560AD8" w14:paraId="7A83362C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005C42" w14:textId="77777777" w:rsidR="00560AD8" w:rsidRDefault="00560AD8" w:rsidP="00B34E7A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DE021F2" w14:textId="77777777" w:rsidR="00560AD8" w:rsidRDefault="00560AD8" w:rsidP="00B34E7A">
                  <w:r>
                    <w:t>Il y a une porte tout à droite</w:t>
                  </w:r>
                </w:p>
              </w:tc>
            </w:tr>
            <w:tr w:rsidR="00560AD8" w14:paraId="77D13394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C24074" w14:textId="77777777" w:rsidR="00560AD8" w:rsidRDefault="00560AD8" w:rsidP="00B34E7A">
                  <w:proofErr w:type="gramStart"/>
                  <w:r>
                    <w:t>tableau</w:t>
                  </w:r>
                  <w:proofErr w:type="gramEnd"/>
                  <w:r>
                    <w:t xml:space="preserve"> noir</w:t>
                  </w:r>
                </w:p>
              </w:tc>
              <w:tc>
                <w:tcPr>
                  <w:tcW w:w="0" w:type="auto"/>
                </w:tcPr>
                <w:p w14:paraId="352F6F65" w14:textId="77777777" w:rsidR="00560AD8" w:rsidRDefault="00560AD8" w:rsidP="00B34E7A">
                  <w:r>
                    <w:t xml:space="preserve">Il y a un tableau noir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sur le mur tout à l'ouest.</w:t>
                  </w:r>
                </w:p>
              </w:tc>
            </w:tr>
            <w:tr w:rsidR="00560AD8" w14:paraId="52500D7F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B4B651" w14:textId="77777777" w:rsidR="00560AD8" w:rsidRDefault="00560AD8" w:rsidP="00B34E7A">
                  <w:proofErr w:type="gramStart"/>
                  <w:r>
                    <w:t>bureau</w:t>
                  </w:r>
                  <w:proofErr w:type="gramEnd"/>
                  <w:r>
                    <w:t xml:space="preserve"> professeure</w:t>
                  </w:r>
                </w:p>
              </w:tc>
              <w:tc>
                <w:tcPr>
                  <w:tcW w:w="0" w:type="auto"/>
                </w:tcPr>
                <w:p w14:paraId="42C31D83" w14:textId="77777777" w:rsidR="00560AD8" w:rsidRDefault="00560AD8" w:rsidP="00B34E7A">
                  <w:r>
                    <w:t>Un bureau qui est à 1m de la fenêtre qui est le plus proche du tableau. Il fait 2m de long et 1m de large</w:t>
                  </w:r>
                </w:p>
              </w:tc>
            </w:tr>
            <w:tr w:rsidR="00560AD8" w14:paraId="52EF2A48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2291FC" w14:textId="77777777" w:rsidR="00560AD8" w:rsidRDefault="00560AD8" w:rsidP="00B34E7A">
                  <w:proofErr w:type="gramStart"/>
                  <w:r>
                    <w:lastRenderedPageBreak/>
                    <w:t>ordinateur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D474A04" w14:textId="77777777" w:rsidR="00560AD8" w:rsidRDefault="00560AD8" w:rsidP="00B34E7A">
                  <w:r>
                    <w:t>Il y a un ordinateur sur la table du professeur au nord</w:t>
                  </w:r>
                </w:p>
              </w:tc>
            </w:tr>
            <w:tr w:rsidR="00560AD8" w14:paraId="5B31A9AD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35FA27" w14:textId="77777777" w:rsidR="00560AD8" w:rsidRDefault="00560AD8" w:rsidP="00B34E7A"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DCA7684" w14:textId="77777777" w:rsidR="00560AD8" w:rsidRDefault="00560AD8" w:rsidP="00B34E7A">
                  <w:r>
                    <w:t xml:space="preserve">Il y </w:t>
                  </w:r>
                  <w:proofErr w:type="gramStart"/>
                  <w:r>
                    <w:t>des fenêtre</w:t>
                  </w:r>
                  <w:proofErr w:type="gramEnd"/>
                  <w:r>
                    <w:t xml:space="preserve"> de 1m de large et 1.5m de hauteur. Il y en a 3 sur le mur opposer de la porte. </w:t>
                  </w:r>
                  <w:proofErr w:type="gramStart"/>
                  <w:r>
                    <w:t>qui</w:t>
                  </w:r>
                  <w:proofErr w:type="gramEnd"/>
                  <w:r>
                    <w:t xml:space="preserve"> sont espacer de la même chose</w:t>
                  </w:r>
                </w:p>
              </w:tc>
            </w:tr>
            <w:tr w:rsidR="00560AD8" w14:paraId="327C47B2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473847" w14:textId="77777777" w:rsidR="00560AD8" w:rsidRDefault="00560AD8" w:rsidP="00B34E7A">
                  <w:proofErr w:type="gramStart"/>
                  <w:r>
                    <w:t>carte</w:t>
                  </w:r>
                  <w:proofErr w:type="gramEnd"/>
                  <w:r>
                    <w:t xml:space="preserve"> du monde</w:t>
                  </w:r>
                </w:p>
              </w:tc>
              <w:tc>
                <w:tcPr>
                  <w:tcW w:w="0" w:type="auto"/>
                </w:tcPr>
                <w:p w14:paraId="1646BAE3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une carte du monde qui est à 1.5m de hauteur. La carte fait 1m de large et 75cm de hauteur. Qui est à 2m de l'armoire sur le mur est.</w:t>
                  </w:r>
                </w:p>
              </w:tc>
            </w:tr>
            <w:tr w:rsidR="00560AD8" w14:paraId="47108F39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D7381A" w14:textId="77777777" w:rsidR="00560AD8" w:rsidRDefault="00560AD8" w:rsidP="00B34E7A">
                  <w:proofErr w:type="gramStart"/>
                  <w:r>
                    <w:t>armoire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F901F61" w14:textId="77777777" w:rsidR="00560AD8" w:rsidRDefault="00560AD8" w:rsidP="00B34E7A">
                  <w:r>
                    <w:t>Il y a une grande armoire qui touche le mur sud qui fait 75cm de large et 2m de long</w:t>
                  </w:r>
                </w:p>
              </w:tc>
            </w:tr>
            <w:tr w:rsidR="00560AD8" w14:paraId="1FD08C26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536661" w14:textId="77777777" w:rsidR="00560AD8" w:rsidRDefault="00560AD8" w:rsidP="00B34E7A">
                  <w:r>
                    <w:t>Plante</w:t>
                  </w:r>
                </w:p>
              </w:tc>
              <w:tc>
                <w:tcPr>
                  <w:tcW w:w="0" w:type="auto"/>
                </w:tcPr>
                <w:p w14:paraId="578B8DEC" w14:textId="77777777" w:rsidR="00560AD8" w:rsidRDefault="00560AD8" w:rsidP="00B34E7A">
                  <w:r>
                    <w:t>Il y a une plante au coin derrière le bureau.</w:t>
                  </w:r>
                </w:p>
              </w:tc>
            </w:tr>
            <w:tr w:rsidR="00560AD8" w14:paraId="380E9117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9D597C" w14:textId="77777777" w:rsidR="00560AD8" w:rsidRDefault="00560AD8" w:rsidP="00B34E7A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57EAF0F" w14:textId="77777777" w:rsidR="00560AD8" w:rsidRDefault="00560AD8" w:rsidP="00B34E7A">
                  <w:r>
                    <w:t xml:space="preserve">Il y a une chaise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de chaque table</w:t>
                  </w:r>
                </w:p>
              </w:tc>
            </w:tr>
            <w:tr w:rsidR="00560AD8" w14:paraId="30D8AF71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E0F381" w14:textId="77777777" w:rsidR="00560AD8" w:rsidRDefault="00560AD8" w:rsidP="00B34E7A">
                  <w:proofErr w:type="gramStart"/>
                  <w:r>
                    <w:t>tableau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DEA4EAA" w14:textId="77777777" w:rsidR="00560AD8" w:rsidRDefault="00560AD8" w:rsidP="00B34E7A">
                  <w:r>
                    <w:t xml:space="preserve">Il y a un tableau de hockey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EST</w:t>
                  </w:r>
                </w:p>
              </w:tc>
            </w:tr>
          </w:tbl>
          <w:p w14:paraId="03CF5A2C" w14:textId="77777777" w:rsidR="00560AD8" w:rsidRDefault="00560AD8" w:rsidP="00B34E7A"/>
        </w:tc>
      </w:tr>
    </w:tbl>
    <w:p w14:paraId="05438368" w14:textId="77777777" w:rsidR="00560AD8" w:rsidRDefault="00560AD8" w:rsidP="00560AD8"/>
    <w:p w14:paraId="0A14F265" w14:textId="77777777" w:rsidR="00560AD8" w:rsidRDefault="00560AD8" w:rsidP="00560AD8">
      <w:pPr>
        <w:pStyle w:val="Titre2"/>
      </w:pPr>
      <w:proofErr w:type="gramStart"/>
      <w:r>
        <w:t>bar</w:t>
      </w:r>
      <w:proofErr w:type="gramEnd"/>
      <w:r>
        <w:t xml:space="preserve"> roof top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560AD8" w14:paraId="0397743D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A3B65A" w14:textId="77777777" w:rsidR="00560AD8" w:rsidRDefault="00560AD8" w:rsidP="00B34E7A">
            <w:proofErr w:type="gramStart"/>
            <w:r>
              <w:t>en</w:t>
            </w:r>
            <w:proofErr w:type="gramEnd"/>
            <w:r>
              <w:t xml:space="preserve"> tant qu'utilisateur  je veux un bar </w:t>
            </w:r>
            <w:proofErr w:type="spellStart"/>
            <w:r>
              <w:t>rooftop</w:t>
            </w:r>
            <w:proofErr w:type="spellEnd"/>
            <w:r>
              <w:t xml:space="preserve"> sur le </w:t>
            </w:r>
            <w:proofErr w:type="spellStart"/>
            <w:r>
              <w:t>toi</w:t>
            </w:r>
            <w:proofErr w:type="spellEnd"/>
            <w:r>
              <w:t xml:space="preserve">  pour passer un bon moment</w:t>
            </w:r>
          </w:p>
        </w:tc>
      </w:tr>
      <w:tr w:rsidR="00560AD8" w14:paraId="2385929C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52FDF5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05"/>
              <w:gridCol w:w="7665"/>
            </w:tblGrid>
            <w:tr w:rsidR="00560AD8" w14:paraId="11FA3413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E589E0" w14:textId="77777777" w:rsidR="00560AD8" w:rsidRDefault="00560AD8" w:rsidP="00B34E7A">
                  <w:proofErr w:type="gramStart"/>
                  <w:r>
                    <w:t>pergola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6E74977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une pergola placer au centre du toit 3m largeur,  longueur 5m</w:t>
                  </w:r>
                </w:p>
              </w:tc>
            </w:tr>
            <w:tr w:rsidR="00560AD8" w14:paraId="6B944FF3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AC6836" w14:textId="77777777" w:rsidR="00560AD8" w:rsidRDefault="00560AD8" w:rsidP="00B34E7A">
                  <w:proofErr w:type="gramStart"/>
                  <w:r>
                    <w:t>panneau</w:t>
                  </w:r>
                  <w:proofErr w:type="gramEnd"/>
                  <w:r>
                    <w:t xml:space="preserve"> solaire</w:t>
                  </w:r>
                </w:p>
              </w:tc>
              <w:tc>
                <w:tcPr>
                  <w:tcW w:w="0" w:type="auto"/>
                </w:tcPr>
                <w:p w14:paraId="5F26B901" w14:textId="77777777" w:rsidR="00560AD8" w:rsidRDefault="00560AD8" w:rsidP="00B34E7A">
                  <w:proofErr w:type="gramStart"/>
                  <w:r>
                    <w:t>le</w:t>
                  </w:r>
                  <w:proofErr w:type="gramEnd"/>
                  <w:r>
                    <w:t xml:space="preserve"> dessus de la pergola est équipé de panneaux solaire sur 15m2.</w:t>
                  </w:r>
                </w:p>
              </w:tc>
            </w:tr>
            <w:tr w:rsidR="00560AD8" w14:paraId="1CED9DE0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CC0F65" w14:textId="77777777" w:rsidR="00560AD8" w:rsidRDefault="00560AD8" w:rsidP="00B34E7A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367761BF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4 table basse elle sont disposer en carre avec 4m entre chaque table. </w:t>
                  </w:r>
                  <w:proofErr w:type="gramStart"/>
                  <w:r>
                    <w:t>dimension</w:t>
                  </w:r>
                  <w:proofErr w:type="gramEnd"/>
                  <w:r>
                    <w:t xml:space="preserve"> 1 mètre sur 1 mètre.</w:t>
                  </w:r>
                </w:p>
              </w:tc>
            </w:tr>
            <w:tr w:rsidR="00560AD8" w14:paraId="571B48D5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CE6AC5" w14:textId="77777777" w:rsidR="00560AD8" w:rsidRDefault="00560AD8" w:rsidP="00B34E7A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3E303F3" w14:textId="77777777" w:rsidR="00560AD8" w:rsidRDefault="00560AD8" w:rsidP="00B34E7A">
                  <w:proofErr w:type="gramStart"/>
                  <w:r>
                    <w:t>chaque</w:t>
                  </w:r>
                  <w:proofErr w:type="gramEnd"/>
                  <w:r>
                    <w:t xml:space="preserve"> table il y a 4 fauteuils pour extérieur</w:t>
                  </w:r>
                </w:p>
              </w:tc>
            </w:tr>
            <w:tr w:rsidR="00560AD8" w14:paraId="45E301B6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C5FF20" w14:textId="77777777" w:rsidR="00560AD8" w:rsidRDefault="00560AD8" w:rsidP="00B34E7A">
                  <w:proofErr w:type="gramStart"/>
                  <w:r>
                    <w:t>cabane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2D9501B" w14:textId="77777777" w:rsidR="00560AD8" w:rsidRDefault="00560AD8" w:rsidP="00B34E7A">
                  <w:proofErr w:type="gramStart"/>
                  <w:r>
                    <w:t>un</w:t>
                  </w:r>
                  <w:proofErr w:type="gramEnd"/>
                  <w:r>
                    <w:t xml:space="preserve"> petit cabanon sur le toi</w:t>
                  </w:r>
                </w:p>
              </w:tc>
            </w:tr>
          </w:tbl>
          <w:p w14:paraId="30C57E28" w14:textId="77777777" w:rsidR="00560AD8" w:rsidRDefault="00560AD8" w:rsidP="00B34E7A"/>
        </w:tc>
      </w:tr>
    </w:tbl>
    <w:p w14:paraId="5656287D" w14:textId="77777777" w:rsidR="00560AD8" w:rsidRDefault="00560AD8" w:rsidP="00560AD8"/>
    <w:p w14:paraId="425C17A1" w14:textId="77777777" w:rsidR="00560AD8" w:rsidRDefault="00560AD8" w:rsidP="00560AD8">
      <w:pPr>
        <w:pStyle w:val="Titre2"/>
      </w:pPr>
      <w:proofErr w:type="gramStart"/>
      <w:r>
        <w:t>salon</w:t>
      </w:r>
      <w:proofErr w:type="gramEnd"/>
      <w:r>
        <w:t xml:space="preserve"> de thé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560AD8" w14:paraId="35DEBE53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035B9F" w14:textId="77777777" w:rsidR="00560AD8" w:rsidRDefault="00560AD8" w:rsidP="00B34E7A">
            <w:proofErr w:type="gramStart"/>
            <w:r>
              <w:t>en</w:t>
            </w:r>
            <w:proofErr w:type="gramEnd"/>
            <w:r>
              <w:t xml:space="preserve"> tant qu'élève je veux un salon de thé pour boire le café </w:t>
            </w:r>
            <w:proofErr w:type="spellStart"/>
            <w:r>
              <w:t>a</w:t>
            </w:r>
            <w:proofErr w:type="spellEnd"/>
            <w:r>
              <w:t xml:space="preserve"> la fin des cours</w:t>
            </w:r>
          </w:p>
        </w:tc>
      </w:tr>
      <w:tr w:rsidR="00560AD8" w14:paraId="0A86482A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D384EA5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0"/>
              <w:gridCol w:w="7610"/>
            </w:tblGrid>
            <w:tr w:rsidR="00560AD8" w14:paraId="21C197EA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2DD746" w14:textId="77777777" w:rsidR="00560AD8" w:rsidRDefault="00560AD8" w:rsidP="00B34E7A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DA86F45" w14:textId="77777777" w:rsidR="00560AD8" w:rsidRDefault="00560AD8" w:rsidP="00B34E7A">
                  <w:r>
                    <w:t>Le salon de thé se trouve dans la salle D01</w:t>
                  </w:r>
                </w:p>
              </w:tc>
            </w:tr>
            <w:tr w:rsidR="00560AD8" w14:paraId="36D1B545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EDAA6D" w14:textId="77777777" w:rsidR="00560AD8" w:rsidRDefault="00560AD8" w:rsidP="00B34E7A">
                  <w:r>
                    <w:t>Tables pour thé</w:t>
                  </w:r>
                </w:p>
              </w:tc>
              <w:tc>
                <w:tcPr>
                  <w:tcW w:w="0" w:type="auto"/>
                </w:tcPr>
                <w:p w14:paraId="2AAFD6D7" w14:textId="77777777" w:rsidR="00560AD8" w:rsidRDefault="00560AD8" w:rsidP="00B34E7A">
                  <w:r>
                    <w:t xml:space="preserve">Deux tables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nord de la salle</w:t>
                  </w:r>
                </w:p>
              </w:tc>
            </w:tr>
            <w:tr w:rsidR="00560AD8" w14:paraId="7911D324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23F6A1" w14:textId="77777777" w:rsidR="00560AD8" w:rsidRDefault="00560AD8" w:rsidP="00B34E7A">
                  <w:proofErr w:type="spellStart"/>
                  <w:proofErr w:type="gramStart"/>
                  <w:r>
                    <w:t>téière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4CB93ACE" w14:textId="77777777" w:rsidR="00560AD8" w:rsidRDefault="00560AD8" w:rsidP="00B34E7A">
                  <w:r>
                    <w:t>Sur les tables qui se trouvent sur le mur nord de la salle il y a 10 théières.</w:t>
                  </w:r>
                </w:p>
              </w:tc>
            </w:tr>
            <w:tr w:rsidR="00560AD8" w14:paraId="37269FC3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DDF1E8" w14:textId="77777777" w:rsidR="00560AD8" w:rsidRDefault="00560AD8" w:rsidP="00B34E7A">
                  <w:proofErr w:type="gramStart"/>
                  <w:r>
                    <w:t>verre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C96256D" w14:textId="77777777" w:rsidR="00560AD8" w:rsidRDefault="00560AD8" w:rsidP="00B34E7A">
                  <w:r>
                    <w:t xml:space="preserve">Il faut des verres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disposition qui sont des verres qui ont un design spécial Maroc, les verres se trouvent sur les tables qui se situe sur le mur nord de la salle.</w:t>
                  </w:r>
                </w:p>
              </w:tc>
            </w:tr>
            <w:tr w:rsidR="00560AD8" w14:paraId="75E70BF6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CBDB86" w14:textId="77777777" w:rsidR="00560AD8" w:rsidRDefault="00560AD8" w:rsidP="00B34E7A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AB17BCC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10 tapis qui recouvre le sol de toute la salle</w:t>
                  </w:r>
                </w:p>
              </w:tc>
            </w:tr>
            <w:tr w:rsidR="00560AD8" w14:paraId="376EB189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C2C7D1" w14:textId="77777777" w:rsidR="00560AD8" w:rsidRDefault="00560AD8" w:rsidP="00B34E7A">
                  <w:proofErr w:type="gramStart"/>
                  <w:r>
                    <w:t>tables</w:t>
                  </w:r>
                  <w:proofErr w:type="gramEnd"/>
                  <w:r>
                    <w:t xml:space="preserve"> basse</w:t>
                  </w:r>
                </w:p>
              </w:tc>
              <w:tc>
                <w:tcPr>
                  <w:tcW w:w="0" w:type="auto"/>
                </w:tcPr>
                <w:p w14:paraId="3A7862AF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6 tables basses de 1metre sur 2metre pour que les élèves puissent boire le thé dans la salle.</w:t>
                  </w:r>
                </w:p>
              </w:tc>
            </w:tr>
            <w:tr w:rsidR="00560AD8" w14:paraId="7E94A9D2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9DA611" w14:textId="77777777" w:rsidR="00560AD8" w:rsidRDefault="00560AD8" w:rsidP="00B34E7A">
                  <w:proofErr w:type="gramStart"/>
                  <w:r>
                    <w:t>prise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éléctrique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6F8B716" w14:textId="77777777" w:rsidR="00560AD8" w:rsidRDefault="00560AD8" w:rsidP="00B34E7A">
                  <w:r>
                    <w:t xml:space="preserve">Il y a 5 prises électriques dans toute la salle dont 2 qui proche des </w:t>
                  </w:r>
                  <w:proofErr w:type="spellStart"/>
                  <w:r>
                    <w:t>téières</w:t>
                  </w:r>
                  <w:proofErr w:type="spellEnd"/>
                  <w:r>
                    <w:t>.</w:t>
                  </w:r>
                </w:p>
              </w:tc>
            </w:tr>
            <w:tr w:rsidR="00560AD8" w14:paraId="04151FD6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43CD89" w14:textId="77777777" w:rsidR="00560AD8" w:rsidRDefault="00560AD8" w:rsidP="00B34E7A">
                  <w:proofErr w:type="gramStart"/>
                  <w:r>
                    <w:t>porte</w:t>
                  </w:r>
                  <w:proofErr w:type="gramEnd"/>
                  <w:r>
                    <w:t xml:space="preserve"> entrer</w:t>
                  </w:r>
                </w:p>
              </w:tc>
              <w:tc>
                <w:tcPr>
                  <w:tcW w:w="0" w:type="auto"/>
                </w:tcPr>
                <w:p w14:paraId="4C30B824" w14:textId="77777777" w:rsidR="00560AD8" w:rsidRDefault="00560AD8" w:rsidP="00B34E7A">
                  <w:r>
                    <w:t xml:space="preserve">La porte se situe sur le mur Sud a 1m </w:t>
                  </w:r>
                  <w:proofErr w:type="spellStart"/>
                  <w:r>
                    <w:t>décart</w:t>
                  </w:r>
                  <w:proofErr w:type="spellEnd"/>
                  <w:r>
                    <w:t xml:space="preserve"> de mur Ouest</w:t>
                  </w:r>
                </w:p>
              </w:tc>
            </w:tr>
            <w:tr w:rsidR="00560AD8" w14:paraId="54A88E51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7317A7" w14:textId="77777777" w:rsidR="00560AD8" w:rsidRDefault="00560AD8" w:rsidP="00B34E7A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0F5F4361" w14:textId="77777777" w:rsidR="00560AD8" w:rsidRDefault="00560AD8" w:rsidP="00B34E7A">
                  <w:r>
                    <w:t xml:space="preserve">Il y a 2 </w:t>
                  </w:r>
                  <w:proofErr w:type="gramStart"/>
                  <w:r>
                    <w:t>porte</w:t>
                  </w:r>
                  <w:proofErr w:type="gramEnd"/>
                  <w:r>
                    <w:t xml:space="preserve"> fenêtre de 2metre de hauteur et 1,20m de largeur elle se situe sur le mur </w:t>
                  </w:r>
                  <w:proofErr w:type="spellStart"/>
                  <w:r>
                    <w:t>Oest</w:t>
                  </w:r>
                  <w:proofErr w:type="spellEnd"/>
                </w:p>
              </w:tc>
            </w:tr>
            <w:tr w:rsidR="00560AD8" w14:paraId="173D8794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68AE76" w14:textId="77777777" w:rsidR="00560AD8" w:rsidRDefault="00560AD8" w:rsidP="00B34E7A"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7F9DA6F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sur le mur Nord 3 fenêtres qui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1m20 du sol, 1m de largeur, 1m30 de hauteur.</w:t>
                  </w:r>
                </w:p>
              </w:tc>
            </w:tr>
          </w:tbl>
          <w:p w14:paraId="2E86F589" w14:textId="77777777" w:rsidR="00560AD8" w:rsidRDefault="00560AD8" w:rsidP="00B34E7A"/>
        </w:tc>
      </w:tr>
    </w:tbl>
    <w:p w14:paraId="5C8B19FF" w14:textId="77777777" w:rsidR="00560AD8" w:rsidRDefault="00560AD8" w:rsidP="00560AD8"/>
    <w:p w14:paraId="5F7121F4" w14:textId="77777777" w:rsidR="00560AD8" w:rsidRDefault="00560AD8" w:rsidP="00560AD8">
      <w:pPr>
        <w:pStyle w:val="Titre2"/>
      </w:pPr>
      <w:r>
        <w:t xml:space="preserve">WC </w:t>
      </w:r>
      <w:proofErr w:type="spellStart"/>
      <w:r>
        <w:t>floor</w:t>
      </w:r>
      <w:proofErr w:type="spellEnd"/>
      <w:r>
        <w:t xml:space="preserve"> 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5"/>
      </w:tblGrid>
      <w:tr w:rsidR="00560AD8" w14:paraId="676E9ACD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307113" w14:textId="77777777" w:rsidR="00560AD8" w:rsidRDefault="00560AD8" w:rsidP="00B34E7A">
            <w:proofErr w:type="gramStart"/>
            <w:r>
              <w:t>en</w:t>
            </w:r>
            <w:proofErr w:type="gramEnd"/>
            <w:r>
              <w:t xml:space="preserve"> tant qu'utilisateur du </w:t>
            </w:r>
            <w:proofErr w:type="spellStart"/>
            <w:r>
              <w:t>batiement</w:t>
            </w:r>
            <w:proofErr w:type="spellEnd"/>
            <w:r>
              <w:t xml:space="preserve">  je veux des toilettes  pour me soulager</w:t>
            </w:r>
          </w:p>
        </w:tc>
      </w:tr>
      <w:tr w:rsidR="00560AD8" w14:paraId="43FF1A82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358D75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93"/>
              <w:gridCol w:w="6382"/>
            </w:tblGrid>
            <w:tr w:rsidR="00560AD8" w14:paraId="03E589E7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8072F5" w14:textId="77777777" w:rsidR="00560AD8" w:rsidRDefault="00560AD8" w:rsidP="00B34E7A">
                  <w:proofErr w:type="spellStart"/>
                  <w:proofErr w:type="gramStart"/>
                  <w:r>
                    <w:t>toillette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78C6F658" w14:textId="77777777" w:rsidR="00560AD8" w:rsidRDefault="00560AD8" w:rsidP="00B34E7A">
                  <w:proofErr w:type="gramStart"/>
                  <w:r>
                    <w:t>dans</w:t>
                  </w:r>
                  <w:proofErr w:type="gramEnd"/>
                  <w:r>
                    <w:t xml:space="preserve"> la pièce 5 toilette fermer et aménager de la même manière</w:t>
                  </w:r>
                </w:p>
              </w:tc>
            </w:tr>
            <w:tr w:rsidR="00560AD8" w14:paraId="1F8E5AAF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E8272E" w14:textId="77777777" w:rsidR="00560AD8" w:rsidRDefault="00560AD8" w:rsidP="00B34E7A">
                  <w:proofErr w:type="gramStart"/>
                  <w:r>
                    <w:t>robinet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033D565" w14:textId="77777777" w:rsidR="00560AD8" w:rsidRDefault="00560AD8" w:rsidP="00B34E7A">
                  <w:proofErr w:type="gramStart"/>
                  <w:r>
                    <w:t>robinet</w:t>
                  </w:r>
                  <w:proofErr w:type="gramEnd"/>
                  <w:r>
                    <w:t xml:space="preserve"> dans chaque toilette</w:t>
                  </w:r>
                </w:p>
              </w:tc>
            </w:tr>
            <w:tr w:rsidR="00560AD8" w14:paraId="26CB678E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39C0FE" w14:textId="77777777" w:rsidR="00560AD8" w:rsidRDefault="00560AD8" w:rsidP="00B34E7A">
                  <w:proofErr w:type="gramStart"/>
                  <w:r>
                    <w:t>papier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9ADACCF" w14:textId="77777777" w:rsidR="00560AD8" w:rsidRDefault="00560AD8" w:rsidP="00B34E7A">
                  <w:proofErr w:type="gramStart"/>
                  <w:r>
                    <w:t>distributeur</w:t>
                  </w:r>
                  <w:proofErr w:type="gramEnd"/>
                  <w:r>
                    <w:t xml:space="preserve"> a papier dans chaque toilette</w:t>
                  </w:r>
                </w:p>
              </w:tc>
            </w:tr>
            <w:tr w:rsidR="00560AD8" w14:paraId="1F4C24A9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506AB5" w14:textId="77777777" w:rsidR="00560AD8" w:rsidRDefault="00560AD8" w:rsidP="00B34E7A">
                  <w:r>
                    <w:t>Salle D02</w:t>
                  </w:r>
                </w:p>
              </w:tc>
              <w:tc>
                <w:tcPr>
                  <w:tcW w:w="0" w:type="auto"/>
                </w:tcPr>
                <w:p w14:paraId="7C1A7D76" w14:textId="77777777" w:rsidR="00560AD8" w:rsidRDefault="00560AD8" w:rsidP="00B34E7A">
                  <w:r>
                    <w:t>Les toilettes se trouve en D02</w:t>
                  </w:r>
                </w:p>
              </w:tc>
            </w:tr>
          </w:tbl>
          <w:p w14:paraId="4727268F" w14:textId="77777777" w:rsidR="00560AD8" w:rsidRDefault="00560AD8" w:rsidP="00B34E7A"/>
        </w:tc>
      </w:tr>
    </w:tbl>
    <w:p w14:paraId="2CA8CFE9" w14:textId="77777777" w:rsidR="00560AD8" w:rsidRDefault="00560AD8" w:rsidP="00560AD8"/>
    <w:p w14:paraId="633CD996" w14:textId="77777777" w:rsidR="00560AD8" w:rsidRDefault="00560AD8" w:rsidP="00560AD8">
      <w:pPr>
        <w:pStyle w:val="Titre3"/>
      </w:pPr>
      <w:r>
        <w:lastRenderedPageBreak/>
        <w:t>Salle de musculation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560AD8" w14:paraId="752E5EDB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743552" w14:textId="77777777" w:rsidR="00560AD8" w:rsidRDefault="00560AD8" w:rsidP="00B34E7A">
            <w:r>
              <w:t xml:space="preserve">En tant que sportifs je veux une salle de </w:t>
            </w:r>
            <w:proofErr w:type="gramStart"/>
            <w:r>
              <w:t>musculation  pour</w:t>
            </w:r>
            <w:proofErr w:type="gramEnd"/>
            <w:r>
              <w:t xml:space="preserve"> pouvoir me muscler</w:t>
            </w:r>
          </w:p>
        </w:tc>
      </w:tr>
      <w:tr w:rsidR="00560AD8" w14:paraId="0203C4CF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F9F01F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79"/>
              <w:gridCol w:w="7391"/>
            </w:tblGrid>
            <w:tr w:rsidR="00560AD8" w14:paraId="6236DF9E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7D92C8" w14:textId="77777777" w:rsidR="00560AD8" w:rsidRDefault="00560AD8" w:rsidP="00B34E7A">
                  <w:proofErr w:type="gramStart"/>
                  <w:r>
                    <w:t>leg</w:t>
                  </w:r>
                  <w:proofErr w:type="gramEnd"/>
                  <w:r>
                    <w:t xml:space="preserve"> presse</w:t>
                  </w:r>
                </w:p>
              </w:tc>
              <w:tc>
                <w:tcPr>
                  <w:tcW w:w="0" w:type="auto"/>
                </w:tcPr>
                <w:p w14:paraId="5D74BB00" w14:textId="77777777" w:rsidR="00560AD8" w:rsidRDefault="00560AD8" w:rsidP="00B34E7A">
                  <w:r>
                    <w:t>Il y a une leg presse dans le coin Sud-Ouest</w:t>
                  </w:r>
                </w:p>
              </w:tc>
            </w:tr>
            <w:tr w:rsidR="00560AD8" w14:paraId="15FB5D85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2D8A76" w14:textId="77777777" w:rsidR="00560AD8" w:rsidRDefault="00560AD8" w:rsidP="00B34E7A">
                  <w:r>
                    <w:t>Salle D06</w:t>
                  </w:r>
                </w:p>
              </w:tc>
              <w:tc>
                <w:tcPr>
                  <w:tcW w:w="0" w:type="auto"/>
                </w:tcPr>
                <w:p w14:paraId="6425B771" w14:textId="77777777" w:rsidR="00560AD8" w:rsidRDefault="00560AD8" w:rsidP="00B34E7A">
                  <w:r>
                    <w:t>La salle de musculation se trouve dans la salle D06</w:t>
                  </w:r>
                </w:p>
              </w:tc>
            </w:tr>
            <w:tr w:rsidR="00560AD8" w14:paraId="1DFED467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3F6745" w14:textId="77777777" w:rsidR="00560AD8" w:rsidRDefault="00560AD8" w:rsidP="00B34E7A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0669A580" w14:textId="77777777" w:rsidR="00560AD8" w:rsidRDefault="00560AD8" w:rsidP="00B34E7A">
                  <w:r>
                    <w:t>Le mur Est de la salle est entièrement recouvert de miroir</w:t>
                  </w:r>
                </w:p>
              </w:tc>
            </w:tr>
            <w:tr w:rsidR="00560AD8" w14:paraId="5BB29E56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273009" w14:textId="77777777" w:rsidR="00560AD8" w:rsidRDefault="00560AD8" w:rsidP="00B34E7A">
                  <w:r>
                    <w:t>Haltères</w:t>
                  </w:r>
                </w:p>
              </w:tc>
              <w:tc>
                <w:tcPr>
                  <w:tcW w:w="0" w:type="auto"/>
                </w:tcPr>
                <w:p w14:paraId="7E6AA115" w14:textId="77777777" w:rsidR="00560AD8" w:rsidRDefault="00560AD8" w:rsidP="00B34E7A">
                  <w:r>
                    <w:t xml:space="preserve">Il y a deux petit meubles pour ranger </w:t>
                  </w:r>
                  <w:proofErr w:type="gramStart"/>
                  <w:r>
                    <w:t>les haltère</w:t>
                  </w:r>
                  <w:proofErr w:type="gramEnd"/>
                  <w:r>
                    <w:t xml:space="preserve"> a l'intérieure, les meubles se trouvent coller au mur Est</w:t>
                  </w:r>
                </w:p>
              </w:tc>
            </w:tr>
            <w:tr w:rsidR="00560AD8" w14:paraId="09D36FA3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711EE2" w14:textId="77777777" w:rsidR="00560AD8" w:rsidRDefault="00560AD8" w:rsidP="00B34E7A">
                  <w:proofErr w:type="spellStart"/>
                  <w:proofErr w:type="gramStart"/>
                  <w:r>
                    <w:t>multipresse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04BAB58C" w14:textId="77777777" w:rsidR="00560AD8" w:rsidRDefault="00560AD8" w:rsidP="00B34E7A">
                  <w:r>
                    <w:t xml:space="preserve">Cette machine se trouve à coter de la leg </w:t>
                  </w:r>
                  <w:proofErr w:type="spellStart"/>
                  <w:r>
                    <w:t>press</w:t>
                  </w:r>
                  <w:proofErr w:type="spellEnd"/>
                  <w:r>
                    <w:t xml:space="preserve"> a 1,5metre </w:t>
                  </w:r>
                  <w:proofErr w:type="spellStart"/>
                  <w:r>
                    <w:t>décart</w:t>
                  </w:r>
                  <w:proofErr w:type="spellEnd"/>
                  <w:r>
                    <w:t>.</w:t>
                  </w:r>
                </w:p>
              </w:tc>
            </w:tr>
            <w:tr w:rsidR="00560AD8" w14:paraId="0F5CD918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6E8766" w14:textId="77777777" w:rsidR="00560AD8" w:rsidRDefault="00560AD8" w:rsidP="00B34E7A">
                  <w:r>
                    <w:t>Tapis de course</w:t>
                  </w:r>
                </w:p>
              </w:tc>
              <w:tc>
                <w:tcPr>
                  <w:tcW w:w="0" w:type="auto"/>
                </w:tcPr>
                <w:p w14:paraId="1E4D1CF6" w14:textId="77777777" w:rsidR="00560AD8" w:rsidRDefault="00560AD8" w:rsidP="00B34E7A">
                  <w:r>
                    <w:t xml:space="preserve">Il y a deux tapi de course qui se situe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</w:t>
                  </w:r>
                  <w:proofErr w:type="spellStart"/>
                  <w:r>
                    <w:t>multipresse</w:t>
                  </w:r>
                  <w:proofErr w:type="spellEnd"/>
                  <w:r>
                    <w:t xml:space="preserve"> a 1,5m </w:t>
                  </w:r>
                  <w:proofErr w:type="spellStart"/>
                  <w:r>
                    <w:t>décart</w:t>
                  </w:r>
                  <w:proofErr w:type="spellEnd"/>
                  <w:r>
                    <w:t xml:space="preserve"> et les deux tapis de course sont aussi a 1,5m </w:t>
                  </w:r>
                  <w:proofErr w:type="spellStart"/>
                  <w:r>
                    <w:t>décart</w:t>
                  </w:r>
                  <w:proofErr w:type="spellEnd"/>
                  <w:r>
                    <w:t>.</w:t>
                  </w:r>
                </w:p>
              </w:tc>
            </w:tr>
            <w:tr w:rsidR="00560AD8" w14:paraId="37EFC86A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012B62" w14:textId="77777777" w:rsidR="00560AD8" w:rsidRDefault="00560AD8" w:rsidP="00B34E7A">
                  <w:proofErr w:type="gramStart"/>
                  <w:r>
                    <w:t>vélo</w:t>
                  </w:r>
                  <w:proofErr w:type="gramEnd"/>
                  <w:r>
                    <w:t xml:space="preserve"> intérieure</w:t>
                  </w:r>
                </w:p>
              </w:tc>
              <w:tc>
                <w:tcPr>
                  <w:tcW w:w="0" w:type="auto"/>
                </w:tcPr>
                <w:p w14:paraId="5FEA3B3F" w14:textId="77777777" w:rsidR="00560AD8" w:rsidRDefault="00560AD8" w:rsidP="00B34E7A">
                  <w:proofErr w:type="gramStart"/>
                  <w:r>
                    <w:t>le</w:t>
                  </w:r>
                  <w:proofErr w:type="gramEnd"/>
                  <w:r>
                    <w:t xml:space="preserve"> vélo d'</w:t>
                  </w:r>
                  <w:proofErr w:type="spellStart"/>
                  <w:r>
                    <w:t>interieur</w:t>
                  </w:r>
                  <w:proofErr w:type="spellEnd"/>
                  <w:r>
                    <w:t xml:space="preserve"> se trouve à côté du tapis de cours a 1,5m </w:t>
                  </w:r>
                  <w:proofErr w:type="spellStart"/>
                  <w:r>
                    <w:t>décart</w:t>
                  </w:r>
                  <w:proofErr w:type="spellEnd"/>
                </w:p>
              </w:tc>
            </w:tr>
            <w:tr w:rsidR="00560AD8" w14:paraId="09B093FB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E84CE6" w14:textId="77777777" w:rsidR="00560AD8" w:rsidRDefault="00560AD8" w:rsidP="00B34E7A">
                  <w:r>
                    <w:t>Rameur</w:t>
                  </w:r>
                </w:p>
              </w:tc>
              <w:tc>
                <w:tcPr>
                  <w:tcW w:w="0" w:type="auto"/>
                </w:tcPr>
                <w:p w14:paraId="5EDAC47B" w14:textId="77777777" w:rsidR="00560AD8" w:rsidRDefault="00560AD8" w:rsidP="00B34E7A">
                  <w:r>
                    <w:t>Le rameur se trouve au Sud-Est dans le coin a 1m du mur Est</w:t>
                  </w:r>
                </w:p>
              </w:tc>
            </w:tr>
            <w:tr w:rsidR="00560AD8" w14:paraId="5AA869AF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29A9DF" w14:textId="77777777" w:rsidR="00560AD8" w:rsidRDefault="00560AD8" w:rsidP="00B34E7A">
                  <w:r>
                    <w:t>Banc de musculation</w:t>
                  </w:r>
                </w:p>
              </w:tc>
              <w:tc>
                <w:tcPr>
                  <w:tcW w:w="0" w:type="auto"/>
                </w:tcPr>
                <w:p w14:paraId="1766B7DD" w14:textId="77777777" w:rsidR="00560AD8" w:rsidRDefault="00560AD8" w:rsidP="00B34E7A">
                  <w:r>
                    <w:t>Il y a 2 bancs de musculation qui se trouve en face du miroir</w:t>
                  </w:r>
                </w:p>
              </w:tc>
            </w:tr>
            <w:tr w:rsidR="00560AD8" w14:paraId="793901AC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EB3498" w14:textId="77777777" w:rsidR="00560AD8" w:rsidRDefault="00560AD8" w:rsidP="00B34E7A">
                  <w:r>
                    <w:t xml:space="preserve">Power </w:t>
                  </w:r>
                  <w:proofErr w:type="spellStart"/>
                  <w:r>
                    <w:t>Personal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F4D72C7" w14:textId="77777777" w:rsidR="00560AD8" w:rsidRDefault="00560AD8" w:rsidP="00B34E7A">
                  <w:r>
                    <w:t xml:space="preserve">Il y a deux power </w:t>
                  </w:r>
                  <w:proofErr w:type="spellStart"/>
                  <w:r>
                    <w:t>personnal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du rameur sur le mur sud avec 1,5metrer </w:t>
                  </w:r>
                  <w:proofErr w:type="spellStart"/>
                  <w:r>
                    <w:t>décart</w:t>
                  </w:r>
                  <w:proofErr w:type="spellEnd"/>
                  <w:r>
                    <w:t xml:space="preserve"> entre les machines.</w:t>
                  </w:r>
                </w:p>
              </w:tc>
            </w:tr>
            <w:tr w:rsidR="00560AD8" w14:paraId="1F3C92C8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022B55" w14:textId="77777777" w:rsidR="00560AD8" w:rsidRDefault="00560AD8" w:rsidP="00B34E7A">
                  <w:r>
                    <w:t>Baie vitrée</w:t>
                  </w:r>
                </w:p>
              </w:tc>
              <w:tc>
                <w:tcPr>
                  <w:tcW w:w="0" w:type="auto"/>
                </w:tcPr>
                <w:p w14:paraId="3D451B7E" w14:textId="77777777" w:rsidR="00560AD8" w:rsidRDefault="00560AD8" w:rsidP="00B34E7A">
                  <w:r>
                    <w:t>Sur tout le mur sud Il y a une baie vitrée teinter pour qu'on ne puisse pas voir depuis l'intérieure</w:t>
                  </w:r>
                </w:p>
              </w:tc>
            </w:tr>
            <w:tr w:rsidR="00560AD8" w14:paraId="418BBEEB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D7CC9C" w14:textId="77777777" w:rsidR="00560AD8" w:rsidRDefault="00560AD8" w:rsidP="00B34E7A">
                  <w:r>
                    <w:t>Porte entrer</w:t>
                  </w:r>
                </w:p>
              </w:tc>
              <w:tc>
                <w:tcPr>
                  <w:tcW w:w="0" w:type="auto"/>
                </w:tcPr>
                <w:p w14:paraId="7ED16139" w14:textId="77777777" w:rsidR="00560AD8" w:rsidRDefault="00560AD8" w:rsidP="00B34E7A">
                  <w:proofErr w:type="gramStart"/>
                  <w:r>
                    <w:t>la</w:t>
                  </w:r>
                  <w:proofErr w:type="gramEnd"/>
                  <w:r>
                    <w:t xml:space="preserve"> porte d'entrer se trouve sur le mur nord a 1m du mur Est</w:t>
                  </w:r>
                </w:p>
              </w:tc>
            </w:tr>
          </w:tbl>
          <w:p w14:paraId="292816EA" w14:textId="77777777" w:rsidR="00560AD8" w:rsidRDefault="00560AD8" w:rsidP="00B34E7A"/>
        </w:tc>
      </w:tr>
    </w:tbl>
    <w:p w14:paraId="65A1FCB5" w14:textId="77777777" w:rsidR="00560AD8" w:rsidRDefault="00560AD8" w:rsidP="00560AD8"/>
    <w:p w14:paraId="12689ED9" w14:textId="77777777" w:rsidR="00560AD8" w:rsidRDefault="00560AD8" w:rsidP="00560AD8">
      <w:pPr>
        <w:pStyle w:val="Titre3"/>
      </w:pPr>
      <w:proofErr w:type="gramStart"/>
      <w:r>
        <w:t>salle</w:t>
      </w:r>
      <w:proofErr w:type="gramEnd"/>
      <w:r>
        <w:t xml:space="preserve"> d'impression D17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560AD8" w14:paraId="471286AB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A2B54F" w14:textId="77777777" w:rsidR="00560AD8" w:rsidRDefault="00560AD8" w:rsidP="00B34E7A">
            <w:r>
              <w:t xml:space="preserve">En tant que élève et professeur je veux une salle </w:t>
            </w:r>
            <w:proofErr w:type="gramStart"/>
            <w:r>
              <w:t>d'impression  pour</w:t>
            </w:r>
            <w:proofErr w:type="gramEnd"/>
            <w:r>
              <w:t xml:space="preserve"> pouvoir imprimer des feuilles.</w:t>
            </w:r>
          </w:p>
        </w:tc>
      </w:tr>
      <w:tr w:rsidR="00560AD8" w14:paraId="00FC48BA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C52856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29"/>
              <w:gridCol w:w="7941"/>
            </w:tblGrid>
            <w:tr w:rsidR="00560AD8" w14:paraId="457EC46B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A93965" w14:textId="77777777" w:rsidR="00560AD8" w:rsidRDefault="00560AD8" w:rsidP="00B34E7A">
                  <w:proofErr w:type="gramStart"/>
                  <w:r>
                    <w:t>imprimante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10B9C7A" w14:textId="77777777" w:rsidR="00560AD8" w:rsidRDefault="00560AD8" w:rsidP="00B34E7A">
                  <w:r>
                    <w:t xml:space="preserve">Je veux 1 </w:t>
                  </w:r>
                  <w:proofErr w:type="gramStart"/>
                  <w:r>
                    <w:t>imprimantes collé</w:t>
                  </w:r>
                  <w:proofErr w:type="gramEnd"/>
                  <w:r>
                    <w:t xml:space="preserve">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</w:t>
                  </w:r>
                </w:p>
              </w:tc>
            </w:tr>
            <w:tr w:rsidR="00560AD8" w14:paraId="6DC1900A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421D61" w14:textId="77777777" w:rsidR="00560AD8" w:rsidRDefault="00560AD8" w:rsidP="00B34E7A">
                  <w:proofErr w:type="gramStart"/>
                  <w:r>
                    <w:t>étagère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26DEA48" w14:textId="77777777" w:rsidR="00560AD8" w:rsidRDefault="00560AD8" w:rsidP="00B34E7A">
                  <w:r>
                    <w:t xml:space="preserve">Il y a 2 étagères avec différente feuille de papier sur le mur à gauche à la porte. </w:t>
                  </w:r>
                  <w:proofErr w:type="gramStart"/>
                  <w:r>
                    <w:t>Les étagère</w:t>
                  </w:r>
                  <w:proofErr w:type="gramEnd"/>
                  <w:r>
                    <w:t xml:space="preserve"> font toute la largeur du mu et 1m90 de hauteur</w:t>
                  </w:r>
                </w:p>
              </w:tc>
            </w:tr>
            <w:tr w:rsidR="00560AD8" w14:paraId="437CC60A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BFBF34" w14:textId="77777777" w:rsidR="00560AD8" w:rsidRDefault="00560AD8" w:rsidP="00B34E7A">
                  <w:proofErr w:type="gramStart"/>
                  <w:r>
                    <w:t>serveur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816F334" w14:textId="77777777" w:rsidR="00560AD8" w:rsidRDefault="00560AD8" w:rsidP="00B34E7A">
                  <w:r>
                    <w:t xml:space="preserve">Il y a un serveur de 75cm de large et 2m de hauteur. Le serveur est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opposé de la porte.</w:t>
                  </w:r>
                </w:p>
              </w:tc>
            </w:tr>
            <w:tr w:rsidR="00560AD8" w14:paraId="53F75843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C657A9" w14:textId="77777777" w:rsidR="00560AD8" w:rsidRDefault="00560AD8" w:rsidP="00B34E7A">
                  <w:proofErr w:type="gramStart"/>
                  <w:r>
                    <w:t>salle</w:t>
                  </w:r>
                  <w:proofErr w:type="gramEnd"/>
                  <w:r>
                    <w:t xml:space="preserve"> D17</w:t>
                  </w:r>
                </w:p>
              </w:tc>
              <w:tc>
                <w:tcPr>
                  <w:tcW w:w="0" w:type="auto"/>
                </w:tcPr>
                <w:p w14:paraId="681DA2B1" w14:textId="77777777" w:rsidR="00560AD8" w:rsidRDefault="00560AD8" w:rsidP="00B34E7A">
                  <w:r>
                    <w:t>La salle d'impression est en D17</w:t>
                  </w:r>
                </w:p>
              </w:tc>
            </w:tr>
            <w:tr w:rsidR="00560AD8" w14:paraId="68EF6FD0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01D4C3" w14:textId="77777777" w:rsidR="00560AD8" w:rsidRDefault="00560AD8" w:rsidP="00B34E7A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84C0F31" w14:textId="77777777" w:rsidR="00560AD8" w:rsidRDefault="00560AD8" w:rsidP="00B34E7A">
                  <w:r>
                    <w:t xml:space="preserve">La porte est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nord.</w:t>
                  </w:r>
                </w:p>
              </w:tc>
            </w:tr>
          </w:tbl>
          <w:p w14:paraId="44A1746D" w14:textId="77777777" w:rsidR="00560AD8" w:rsidRDefault="00560AD8" w:rsidP="00B34E7A"/>
        </w:tc>
      </w:tr>
    </w:tbl>
    <w:p w14:paraId="697EB3DA" w14:textId="77777777" w:rsidR="00560AD8" w:rsidRDefault="00560AD8" w:rsidP="00560AD8"/>
    <w:p w14:paraId="3CC69973" w14:textId="77777777" w:rsidR="00560AD8" w:rsidRDefault="00560AD8" w:rsidP="00560AD8">
      <w:pPr>
        <w:pStyle w:val="Titre3"/>
      </w:pPr>
      <w:proofErr w:type="gramStart"/>
      <w:r>
        <w:t>jardin</w:t>
      </w:r>
      <w:proofErr w:type="gramEnd"/>
      <w:r>
        <w:t xml:space="preserve"> d'extérieur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560AD8" w14:paraId="67C5FB94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F99B42" w14:textId="77777777" w:rsidR="00560AD8" w:rsidRDefault="00560AD8" w:rsidP="00B34E7A">
            <w:proofErr w:type="gramStart"/>
            <w:r>
              <w:t>en</w:t>
            </w:r>
            <w:proofErr w:type="gramEnd"/>
            <w:r>
              <w:t xml:space="preserve"> tant qu'élève je veux  un petit jardin aménager  pour pouvoir prendre ma pause</w:t>
            </w:r>
          </w:p>
        </w:tc>
      </w:tr>
      <w:tr w:rsidR="00560AD8" w14:paraId="2AEE319D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515D58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76"/>
              <w:gridCol w:w="7894"/>
            </w:tblGrid>
            <w:tr w:rsidR="00560AD8" w14:paraId="2E4B5D76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76C71F" w14:textId="77777777" w:rsidR="00560AD8" w:rsidRDefault="00560AD8" w:rsidP="00B34E7A">
                  <w:proofErr w:type="gramStart"/>
                  <w:r>
                    <w:t>parasol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CC1B50B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2 parasol de 3m2 de diamètre hexagonaux   éloigner de 10 mètre depuis leur pieds</w:t>
                  </w:r>
                </w:p>
              </w:tc>
            </w:tr>
            <w:tr w:rsidR="00560AD8" w14:paraId="5AD4C720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4D3217" w14:textId="77777777" w:rsidR="00560AD8" w:rsidRDefault="00560AD8" w:rsidP="00B34E7A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8875500" w14:textId="77777777" w:rsidR="00560AD8" w:rsidRDefault="00560AD8" w:rsidP="00B34E7A">
                  <w:r>
                    <w:t xml:space="preserve">5 banc d'une longueur de 3 </w:t>
                  </w:r>
                  <w:proofErr w:type="gramStart"/>
                  <w:r>
                    <w:t>mètre  espacer</w:t>
                  </w:r>
                  <w:proofErr w:type="gramEnd"/>
                  <w:r>
                    <w:t xml:space="preserve"> autour des parasol</w:t>
                  </w:r>
                </w:p>
              </w:tc>
            </w:tr>
            <w:tr w:rsidR="00560AD8" w14:paraId="7E653B0D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E80692" w14:textId="77777777" w:rsidR="00560AD8" w:rsidRDefault="00560AD8" w:rsidP="00B34E7A">
                  <w:proofErr w:type="gramStart"/>
                  <w:r>
                    <w:t>une</w:t>
                  </w:r>
                  <w:proofErr w:type="gramEnd"/>
                  <w:r>
                    <w:t xml:space="preserve"> table</w:t>
                  </w:r>
                </w:p>
              </w:tc>
              <w:tc>
                <w:tcPr>
                  <w:tcW w:w="0" w:type="auto"/>
                </w:tcPr>
                <w:p w14:paraId="7350D0C0" w14:textId="77777777" w:rsidR="00560AD8" w:rsidRDefault="00560AD8" w:rsidP="00B34E7A">
                  <w:r>
                    <w:t>1 table de 1m de large sur 2m de longueur</w:t>
                  </w:r>
                </w:p>
              </w:tc>
            </w:tr>
            <w:tr w:rsidR="00560AD8" w14:paraId="2168F072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9751BE" w14:textId="77777777" w:rsidR="00560AD8" w:rsidRDefault="00560AD8" w:rsidP="00B34E7A">
                  <w:proofErr w:type="gramStart"/>
                  <w:r>
                    <w:t>chaise</w:t>
                  </w:r>
                  <w:proofErr w:type="gramEnd"/>
                  <w:r>
                    <w:t xml:space="preserve"> table</w:t>
                  </w:r>
                </w:p>
              </w:tc>
              <w:tc>
                <w:tcPr>
                  <w:tcW w:w="0" w:type="auto"/>
                </w:tcPr>
                <w:p w14:paraId="2427AEC8" w14:textId="77777777" w:rsidR="00560AD8" w:rsidRDefault="00560AD8" w:rsidP="00B34E7A">
                  <w:proofErr w:type="gramStart"/>
                  <w:r>
                    <w:t>il</w:t>
                  </w:r>
                  <w:proofErr w:type="gramEnd"/>
                  <w:r>
                    <w:t xml:space="preserve"> y a 6 chaises autour de la table, 1 sur chaque largeur et 2 par longueur</w:t>
                  </w:r>
                </w:p>
              </w:tc>
            </w:tr>
            <w:tr w:rsidR="00560AD8" w14:paraId="5DDA0CFE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DD0B52" w14:textId="77777777" w:rsidR="00560AD8" w:rsidRDefault="00560AD8" w:rsidP="00B34E7A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80834B0" w14:textId="77777777" w:rsidR="00560AD8" w:rsidRDefault="00560AD8" w:rsidP="00B34E7A">
                  <w:proofErr w:type="gramStart"/>
                  <w:r>
                    <w:t>il  y</w:t>
                  </w:r>
                  <w:proofErr w:type="gramEnd"/>
                  <w:r>
                    <w:t xml:space="preserve"> a 4 arbre espacer dans le jardin</w:t>
                  </w:r>
                </w:p>
              </w:tc>
            </w:tr>
          </w:tbl>
          <w:p w14:paraId="113149F0" w14:textId="77777777" w:rsidR="00560AD8" w:rsidRDefault="00560AD8" w:rsidP="00B34E7A"/>
        </w:tc>
      </w:tr>
    </w:tbl>
    <w:p w14:paraId="0EF21B12" w14:textId="77777777" w:rsidR="00560AD8" w:rsidRDefault="00560AD8" w:rsidP="00560AD8"/>
    <w:p w14:paraId="79053C81" w14:textId="77777777" w:rsidR="00560AD8" w:rsidRDefault="00560AD8" w:rsidP="00560AD8">
      <w:pPr>
        <w:pStyle w:val="Titre3"/>
      </w:pPr>
      <w:r>
        <w:t xml:space="preserve">WC </w:t>
      </w:r>
      <w:proofErr w:type="spellStart"/>
      <w:r>
        <w:t>floor</w:t>
      </w:r>
      <w:proofErr w:type="spellEnd"/>
      <w:r>
        <w:t xml:space="preserve"> 2 D12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73"/>
      </w:tblGrid>
      <w:tr w:rsidR="00560AD8" w14:paraId="688C7E3A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EF1F31" w14:textId="77777777" w:rsidR="00560AD8" w:rsidRDefault="00560AD8" w:rsidP="00B34E7A">
            <w:proofErr w:type="gramStart"/>
            <w:r>
              <w:t>en</w:t>
            </w:r>
            <w:proofErr w:type="gramEnd"/>
            <w:r>
              <w:t xml:space="preserve"> tant qu'utilisateur du </w:t>
            </w:r>
            <w:proofErr w:type="spellStart"/>
            <w:r>
              <w:t>batiement</w:t>
            </w:r>
            <w:proofErr w:type="spellEnd"/>
            <w:r>
              <w:t xml:space="preserve">  je veux des toilettes pour me soulager</w:t>
            </w:r>
          </w:p>
        </w:tc>
      </w:tr>
      <w:tr w:rsidR="00560AD8" w14:paraId="2281BFA2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D378B2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1"/>
              <w:gridCol w:w="6382"/>
            </w:tblGrid>
            <w:tr w:rsidR="00560AD8" w14:paraId="14DC13C5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CA27A4" w14:textId="77777777" w:rsidR="00560AD8" w:rsidRDefault="00560AD8" w:rsidP="00B34E7A">
                  <w:proofErr w:type="spellStart"/>
                  <w:proofErr w:type="gramStart"/>
                  <w:r>
                    <w:t>toillette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155FBCD6" w14:textId="77777777" w:rsidR="00560AD8" w:rsidRDefault="00560AD8" w:rsidP="00B34E7A">
                  <w:proofErr w:type="gramStart"/>
                  <w:r>
                    <w:t>dans</w:t>
                  </w:r>
                  <w:proofErr w:type="gramEnd"/>
                  <w:r>
                    <w:t xml:space="preserve"> la pièce 5 toilette fermer et aménager de la même manière</w:t>
                  </w:r>
                </w:p>
              </w:tc>
            </w:tr>
            <w:tr w:rsidR="00560AD8" w14:paraId="6D37F896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EF1E9E" w14:textId="77777777" w:rsidR="00560AD8" w:rsidRDefault="00560AD8" w:rsidP="00B34E7A">
                  <w:proofErr w:type="gramStart"/>
                  <w:r>
                    <w:t>robinet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5767A20" w14:textId="77777777" w:rsidR="00560AD8" w:rsidRDefault="00560AD8" w:rsidP="00B34E7A">
                  <w:proofErr w:type="gramStart"/>
                  <w:r>
                    <w:t>robinet</w:t>
                  </w:r>
                  <w:proofErr w:type="gramEnd"/>
                  <w:r>
                    <w:t xml:space="preserve"> dans chaque toilette</w:t>
                  </w:r>
                </w:p>
              </w:tc>
            </w:tr>
            <w:tr w:rsidR="00560AD8" w14:paraId="6E2A9BD6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487FF7" w14:textId="77777777" w:rsidR="00560AD8" w:rsidRDefault="00560AD8" w:rsidP="00B34E7A">
                  <w:proofErr w:type="gramStart"/>
                  <w:r>
                    <w:t>papier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361E8BE" w14:textId="77777777" w:rsidR="00560AD8" w:rsidRDefault="00560AD8" w:rsidP="00B34E7A">
                  <w:proofErr w:type="gramStart"/>
                  <w:r>
                    <w:t>distributeur</w:t>
                  </w:r>
                  <w:proofErr w:type="gramEnd"/>
                  <w:r>
                    <w:t xml:space="preserve"> a papier dans chaque toilette</w:t>
                  </w:r>
                </w:p>
              </w:tc>
            </w:tr>
            <w:tr w:rsidR="00560AD8" w14:paraId="7108DC7F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A94046" w14:textId="77777777" w:rsidR="00560AD8" w:rsidRDefault="00560AD8" w:rsidP="00B34E7A">
                  <w:proofErr w:type="gramStart"/>
                  <w:r>
                    <w:t>salle</w:t>
                  </w:r>
                  <w:proofErr w:type="gramEnd"/>
                  <w:r>
                    <w:t xml:space="preserve"> D12</w:t>
                  </w:r>
                </w:p>
              </w:tc>
              <w:tc>
                <w:tcPr>
                  <w:tcW w:w="0" w:type="auto"/>
                </w:tcPr>
                <w:p w14:paraId="3F13AE0C" w14:textId="77777777" w:rsidR="00560AD8" w:rsidRDefault="00560AD8" w:rsidP="00B34E7A">
                  <w:r>
                    <w:t>La salle est la D12</w:t>
                  </w:r>
                </w:p>
              </w:tc>
            </w:tr>
          </w:tbl>
          <w:p w14:paraId="7BFFE1AE" w14:textId="77777777" w:rsidR="00560AD8" w:rsidRDefault="00560AD8" w:rsidP="00B34E7A"/>
        </w:tc>
      </w:tr>
    </w:tbl>
    <w:p w14:paraId="66A16139" w14:textId="77777777" w:rsidR="00560AD8" w:rsidRDefault="00560AD8" w:rsidP="00560AD8"/>
    <w:p w14:paraId="581BAA76" w14:textId="77777777" w:rsidR="00560AD8" w:rsidRDefault="00560AD8" w:rsidP="00560AD8">
      <w:pPr>
        <w:pStyle w:val="Titre2"/>
      </w:pPr>
      <w:r>
        <w:lastRenderedPageBreak/>
        <w:t>Couloir Entrée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0"/>
      </w:tblGrid>
      <w:tr w:rsidR="00560AD8" w14:paraId="6FF9F8C8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675A24" w14:textId="77777777" w:rsidR="00560AD8" w:rsidRDefault="00560AD8" w:rsidP="00B34E7A">
            <w:r>
              <w:t>En tant qu'utilisateur du bâtiment je veux un couloir d'entrée pour rentrer dans le bâtiment</w:t>
            </w:r>
          </w:p>
        </w:tc>
      </w:tr>
      <w:tr w:rsidR="00560AD8" w14:paraId="33BC5150" w14:textId="77777777" w:rsidTr="00B34E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CA0B76" w14:textId="77777777" w:rsidR="00560AD8" w:rsidRDefault="00560AD8" w:rsidP="00B34E7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11"/>
              <w:gridCol w:w="7259"/>
            </w:tblGrid>
            <w:tr w:rsidR="00560AD8" w14:paraId="5C6F4B30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26A2FB" w14:textId="77777777" w:rsidR="00560AD8" w:rsidRDefault="00560AD8" w:rsidP="00B34E7A">
                  <w:proofErr w:type="gramStart"/>
                  <w:r>
                    <w:t>plante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A474D5A" w14:textId="77777777" w:rsidR="00560AD8" w:rsidRDefault="00560AD8" w:rsidP="00B34E7A">
                  <w:r>
                    <w:t xml:space="preserve">Il y a une plante dans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coins</w:t>
                  </w:r>
                  <w:proofErr w:type="gramEnd"/>
                  <w:r>
                    <w:t xml:space="preserve"> du couloir. Elle fait 1m de haut. La plante fait 30 cm de large. Elle fait aussi 30cm de longueur</w:t>
                  </w:r>
                </w:p>
              </w:tc>
            </w:tr>
            <w:tr w:rsidR="00560AD8" w14:paraId="551DA584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A453F1" w14:textId="77777777" w:rsidR="00560AD8" w:rsidRDefault="00560AD8" w:rsidP="00B34E7A">
                  <w:r>
                    <w:t>Panneau d'information</w:t>
                  </w:r>
                </w:p>
              </w:tc>
              <w:tc>
                <w:tcPr>
                  <w:tcW w:w="0" w:type="auto"/>
                </w:tcPr>
                <w:p w14:paraId="1F3526C9" w14:textId="77777777" w:rsidR="00560AD8" w:rsidRDefault="00560AD8" w:rsidP="00B34E7A">
                  <w:r>
                    <w:t xml:space="preserve">Il y a un panneau de 2m de longueur. Le panneau fait 1m de large. Le panneau est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qui est à droite de la porte</w:t>
                  </w:r>
                </w:p>
              </w:tc>
            </w:tr>
            <w:tr w:rsidR="00560AD8" w14:paraId="3ECA93AB" w14:textId="77777777" w:rsidTr="00B34E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639124" w14:textId="77777777" w:rsidR="00560AD8" w:rsidRDefault="00560AD8" w:rsidP="00B34E7A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FC40A44" w14:textId="77777777" w:rsidR="00560AD8" w:rsidRDefault="00560AD8" w:rsidP="00B34E7A">
                  <w:r>
                    <w:t xml:space="preserve">La porte d'entrée fait 219.1cm de largeur. Elle fait 210cm de hauteur Elle est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Sud</w:t>
                  </w:r>
                </w:p>
              </w:tc>
            </w:tr>
          </w:tbl>
          <w:p w14:paraId="7C8FCD1A" w14:textId="77777777" w:rsidR="00560AD8" w:rsidRDefault="00560AD8" w:rsidP="00B34E7A"/>
        </w:tc>
      </w:tr>
    </w:tbl>
    <w:p w14:paraId="64E4A429" w14:textId="77777777" w:rsidR="002D699E" w:rsidRDefault="002D699E" w:rsidP="002D699E">
      <w:pPr>
        <w:pStyle w:val="western"/>
        <w:spacing w:after="0" w:line="240" w:lineRule="auto"/>
      </w:pPr>
    </w:p>
    <w:p w14:paraId="19B26288" w14:textId="77777777" w:rsidR="00446E95" w:rsidRPr="00A400FD" w:rsidRDefault="00446E95" w:rsidP="00446E95">
      <w:pPr>
        <w:pStyle w:val="Titre1"/>
      </w:pPr>
      <w:r>
        <w:t>Conception</w:t>
      </w:r>
      <w:bookmarkEnd w:id="24"/>
    </w:p>
    <w:p w14:paraId="6B7AB639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5DAD9919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67D73F9A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47AFE9E3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42AC755E" w14:textId="77777777" w:rsidR="00446E95" w:rsidRDefault="00446E95" w:rsidP="00446E95">
      <w:pPr>
        <w:pStyle w:val="Informations"/>
      </w:pPr>
    </w:p>
    <w:p w14:paraId="6D1F710F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6A414B73" w14:textId="77777777" w:rsidR="00446E95" w:rsidRDefault="00446E95" w:rsidP="00446E95">
      <w:pPr>
        <w:pStyle w:val="Informations"/>
      </w:pPr>
    </w:p>
    <w:p w14:paraId="65F8767B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07E6489E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287C9983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4F19EE56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30D9387A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85874FE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148CF17E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7E19319B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2791086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01FC7CCA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E4C004A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4B3E57C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477A549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4D0C8FD3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75F6753B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0AFC41A3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0A6EBE98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55927F6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02F2088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5AFFFA7D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29397BA2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1D48B0BF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lastRenderedPageBreak/>
        <w:t>Tests</w:t>
      </w:r>
      <w:bookmarkEnd w:id="35"/>
      <w:bookmarkEnd w:id="36"/>
      <w:bookmarkEnd w:id="37"/>
    </w:p>
    <w:p w14:paraId="08B16063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17CB770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3A12E50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097AA1CF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09E47A8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132FE07C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2EC3B077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455A0A5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400A48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27B36BB6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2937FB36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3AD1524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0210EDB5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5E7BF43F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455F74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0FBEF82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5C1FEEBE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5016E8C8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19ED2C55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ACA6D08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2C58F9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0218856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1784334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0DB70B51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4239EBB5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43144AF5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7C8C686D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18F0C1E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57D0B1BD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C3F8D80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2D2472A5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6A4EE341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6F71211B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6210099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C4D88C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5860639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FB79" w14:textId="77777777" w:rsidR="00892F17" w:rsidRDefault="00892F17">
      <w:r>
        <w:separator/>
      </w:r>
    </w:p>
  </w:endnote>
  <w:endnote w:type="continuationSeparator" w:id="0">
    <w:p w14:paraId="61DF8FFF" w14:textId="77777777" w:rsidR="00892F17" w:rsidRDefault="0089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6A2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3C38886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1406C71" w14:textId="2E55BFF8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D00380">
              <w:rPr>
                <w:noProof/>
              </w:rPr>
              <w:t>Hugo Taverney</w:t>
            </w:r>
          </w:fldSimple>
        </w:p>
        <w:p w14:paraId="1F8CD89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95E9CE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DB74E02" w14:textId="75A22D5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00380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E754462" w14:textId="77777777" w:rsidTr="00E52B61">
      <w:trPr>
        <w:jc w:val="center"/>
      </w:trPr>
      <w:tc>
        <w:tcPr>
          <w:tcW w:w="3510" w:type="dxa"/>
          <w:vAlign w:val="center"/>
        </w:tcPr>
        <w:p w14:paraId="5FD5C3EA" w14:textId="1A43CEDB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00380">
            <w:rPr>
              <w:noProof/>
            </w:rPr>
            <w:t>Hugo Taverney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6C9C27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357279" w14:textId="694C60F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00380">
            <w:rPr>
              <w:rFonts w:cs="Arial"/>
              <w:noProof/>
              <w:szCs w:val="16"/>
            </w:rPr>
            <w:t>23.04.2024 16:29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E2FDE27" w14:textId="77777777" w:rsidTr="00E52B61">
      <w:trPr>
        <w:jc w:val="center"/>
      </w:trPr>
      <w:tc>
        <w:tcPr>
          <w:tcW w:w="3510" w:type="dxa"/>
          <w:vAlign w:val="center"/>
        </w:tcPr>
        <w:p w14:paraId="43CD0E76" w14:textId="3678346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D00380" w:rsidRPr="00D00380">
              <w:rPr>
                <w:rFonts w:cs="Arial"/>
                <w:noProof/>
                <w:szCs w:val="16"/>
              </w:rPr>
              <w:t>6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00380">
            <w:rPr>
              <w:rFonts w:cs="Arial"/>
              <w:noProof/>
              <w:szCs w:val="16"/>
            </w:rPr>
            <w:t>23.04.2024 16:25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CB09AD0" w14:textId="41EBB2B5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D00380" w:rsidRPr="00D00380">
              <w:rPr>
                <w:rFonts w:cs="Arial"/>
                <w:noProof/>
                <w:szCs w:val="16"/>
              </w:rPr>
              <w:t>Rapport</w:t>
            </w:r>
            <w:r w:rsidR="00D00380">
              <w:rPr>
                <w:noProof/>
              </w:rPr>
              <w:t xml:space="preserve"> de projet.docx</w:t>
            </w:r>
          </w:fldSimple>
        </w:p>
      </w:tc>
    </w:tr>
  </w:tbl>
  <w:p w14:paraId="5D6A47A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900A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67B5" w14:textId="77777777" w:rsidR="00892F17" w:rsidRDefault="00892F17">
      <w:r>
        <w:separator/>
      </w:r>
    </w:p>
  </w:footnote>
  <w:footnote w:type="continuationSeparator" w:id="0">
    <w:p w14:paraId="120D516C" w14:textId="77777777" w:rsidR="00892F17" w:rsidRDefault="00892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883F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29140291" w14:textId="77777777">
      <w:trPr>
        <w:trHeight w:val="536"/>
        <w:jc w:val="center"/>
      </w:trPr>
      <w:tc>
        <w:tcPr>
          <w:tcW w:w="2445" w:type="dxa"/>
          <w:vAlign w:val="center"/>
        </w:tcPr>
        <w:p w14:paraId="75CB88D2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C4CC478" w14:textId="77777777" w:rsidR="00AA4393" w:rsidRPr="00B4738A" w:rsidRDefault="00AA4393" w:rsidP="00B4738A"/>
      </w:tc>
      <w:tc>
        <w:tcPr>
          <w:tcW w:w="2283" w:type="dxa"/>
          <w:vAlign w:val="center"/>
        </w:tcPr>
        <w:p w14:paraId="481A03E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31162BD" wp14:editId="0D05CC7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B34C1D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F447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35pt;height:11.3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 w:numId="7" w16cid:durableId="18356860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699E"/>
    <w:rsid w:val="00000197"/>
    <w:rsid w:val="00010B9A"/>
    <w:rsid w:val="0001209F"/>
    <w:rsid w:val="00021D00"/>
    <w:rsid w:val="000316F0"/>
    <w:rsid w:val="00044099"/>
    <w:rsid w:val="00045A82"/>
    <w:rsid w:val="00055DB3"/>
    <w:rsid w:val="00056C34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3337"/>
    <w:rsid w:val="002C6634"/>
    <w:rsid w:val="002D699E"/>
    <w:rsid w:val="002D7D46"/>
    <w:rsid w:val="002F038B"/>
    <w:rsid w:val="00310160"/>
    <w:rsid w:val="0031563E"/>
    <w:rsid w:val="0034172E"/>
    <w:rsid w:val="00343D10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60AD8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92F17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2368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2584E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00380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08C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26AFEA0"/>
  <w15:docId w15:val="{B23F04B5-E996-4E24-9263-17813BC6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western">
    <w:name w:val="western"/>
    <w:basedOn w:val="Normal"/>
    <w:rsid w:val="002D699E"/>
    <w:pPr>
      <w:spacing w:before="100" w:beforeAutospacing="1" w:after="142" w:line="276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taverney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35</TotalTime>
  <Pages>9</Pages>
  <Words>2797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18149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Hugo Taverney</dc:creator>
  <cp:lastModifiedBy>Hugo Taverney</cp:lastModifiedBy>
  <cp:revision>7</cp:revision>
  <cp:lastPrinted>2024-04-23T14:29:00Z</cp:lastPrinted>
  <dcterms:created xsi:type="dcterms:W3CDTF">2024-03-26T15:02:00Z</dcterms:created>
  <dcterms:modified xsi:type="dcterms:W3CDTF">2024-04-23T14:29:00Z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