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68651" w14:textId="341C1A22" w:rsidR="007F30AE" w:rsidRPr="000E7483" w:rsidRDefault="00583910" w:rsidP="000E7483">
      <w:pPr>
        <w:pStyle w:val="Titre"/>
      </w:pPr>
      <w:r>
        <w:t>GSHC</w:t>
      </w:r>
    </w:p>
    <w:p w14:paraId="13FBADD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5DC3A9E" wp14:editId="7CC1A35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3947DCFB"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4C43E12" w14:textId="77777777" w:rsidR="00503517" w:rsidRPr="000E7483" w:rsidRDefault="00503517" w:rsidP="00503517">
      <w:pPr>
        <w:spacing w:before="2000"/>
        <w:jc w:val="center"/>
      </w:pPr>
      <w:r>
        <w:t>Taverney Hugo</w:t>
      </w:r>
      <w:r w:rsidRPr="000E7483">
        <w:t xml:space="preserve"> – C</w:t>
      </w:r>
      <w:r>
        <w:t>in1B</w:t>
      </w:r>
    </w:p>
    <w:p w14:paraId="578E2B7A" w14:textId="77777777" w:rsidR="00503517" w:rsidRPr="000E7483" w:rsidRDefault="00503517" w:rsidP="00503517">
      <w:pPr>
        <w:jc w:val="center"/>
      </w:pPr>
      <w:r w:rsidRPr="000E7483">
        <w:t>Lieu</w:t>
      </w:r>
    </w:p>
    <w:p w14:paraId="0426D997" w14:textId="77777777" w:rsidR="00503517" w:rsidRPr="000E7483" w:rsidRDefault="00503517" w:rsidP="00503517">
      <w:pPr>
        <w:jc w:val="center"/>
      </w:pPr>
      <w:r w:rsidRPr="000E7483">
        <w:t>Durée</w:t>
      </w:r>
    </w:p>
    <w:p w14:paraId="61762968" w14:textId="77777777" w:rsidR="00503517" w:rsidRPr="000E7483" w:rsidRDefault="00503517" w:rsidP="00503517">
      <w:pPr>
        <w:jc w:val="center"/>
      </w:pPr>
      <w:r w:rsidRPr="000E7483">
        <w:t>Nom du chef de projet</w:t>
      </w:r>
    </w:p>
    <w:p w14:paraId="0D1F536D" w14:textId="77777777" w:rsidR="00503517" w:rsidRPr="000E7483" w:rsidRDefault="00503517" w:rsidP="00503517">
      <w:pPr>
        <w:jc w:val="center"/>
      </w:pPr>
      <w:r w:rsidRPr="000E7483">
        <w:t>(Nom et adresse du mandant)</w:t>
      </w:r>
    </w:p>
    <w:p w14:paraId="25842D72" w14:textId="77777777" w:rsidR="007F30AE" w:rsidRPr="007F30AE" w:rsidRDefault="007F30AE" w:rsidP="001764CE">
      <w:pPr>
        <w:pStyle w:val="Titre"/>
      </w:pPr>
      <w:r w:rsidRPr="00AA4393">
        <w:br w:type="page"/>
      </w:r>
      <w:r w:rsidRPr="007F30AE">
        <w:lastRenderedPageBreak/>
        <w:t>Table des matières</w:t>
      </w:r>
    </w:p>
    <w:p w14:paraId="6B87048D" w14:textId="553D71BC" w:rsidR="006E6344"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200440" w:history="1">
        <w:r w:rsidR="006E6344" w:rsidRPr="00DE3C41">
          <w:rPr>
            <w:rStyle w:val="Lienhypertexte"/>
            <w:noProof/>
          </w:rPr>
          <w:t>1</w:t>
        </w:r>
        <w:r w:rsidR="006E6344">
          <w:rPr>
            <w:rFonts w:eastAsiaTheme="minorEastAsia" w:cstheme="minorBidi"/>
            <w:b w:val="0"/>
            <w:bCs w:val="0"/>
            <w:caps w:val="0"/>
            <w:noProof/>
            <w:kern w:val="2"/>
            <w:sz w:val="22"/>
            <w:szCs w:val="22"/>
            <w14:ligatures w14:val="standardContextual"/>
          </w:rPr>
          <w:tab/>
        </w:r>
        <w:r w:rsidR="006E6344" w:rsidRPr="00DE3C41">
          <w:rPr>
            <w:rStyle w:val="Lienhypertexte"/>
            <w:noProof/>
          </w:rPr>
          <w:t>Spécifications</w:t>
        </w:r>
        <w:r w:rsidR="006E6344">
          <w:rPr>
            <w:noProof/>
            <w:webHidden/>
          </w:rPr>
          <w:tab/>
        </w:r>
        <w:r w:rsidR="006E6344">
          <w:rPr>
            <w:noProof/>
            <w:webHidden/>
          </w:rPr>
          <w:fldChar w:fldCharType="begin"/>
        </w:r>
        <w:r w:rsidR="006E6344">
          <w:rPr>
            <w:noProof/>
            <w:webHidden/>
          </w:rPr>
          <w:instrText xml:space="preserve"> PAGEREF _Toc167200440 \h </w:instrText>
        </w:r>
        <w:r w:rsidR="006E6344">
          <w:rPr>
            <w:noProof/>
            <w:webHidden/>
          </w:rPr>
        </w:r>
        <w:r w:rsidR="006E6344">
          <w:rPr>
            <w:noProof/>
            <w:webHidden/>
          </w:rPr>
          <w:fldChar w:fldCharType="separate"/>
        </w:r>
        <w:r w:rsidR="006E6344">
          <w:rPr>
            <w:noProof/>
            <w:webHidden/>
          </w:rPr>
          <w:t>4</w:t>
        </w:r>
        <w:r w:rsidR="006E6344">
          <w:rPr>
            <w:noProof/>
            <w:webHidden/>
          </w:rPr>
          <w:fldChar w:fldCharType="end"/>
        </w:r>
      </w:hyperlink>
    </w:p>
    <w:p w14:paraId="35C67BF3" w14:textId="78CE2A49"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41" w:history="1">
        <w:r w:rsidRPr="00DE3C41">
          <w:rPr>
            <w:rStyle w:val="Lienhypertexte"/>
            <w:noProof/>
          </w:rPr>
          <w:t>1.1</w:t>
        </w:r>
        <w:r>
          <w:rPr>
            <w:rFonts w:eastAsiaTheme="minorEastAsia" w:cstheme="minorBidi"/>
            <w:smallCaps w:val="0"/>
            <w:noProof/>
            <w:kern w:val="2"/>
            <w:sz w:val="22"/>
            <w:szCs w:val="22"/>
            <w14:ligatures w14:val="standardContextual"/>
          </w:rPr>
          <w:tab/>
        </w:r>
        <w:r w:rsidRPr="00DE3C41">
          <w:rPr>
            <w:rStyle w:val="Lienhypertexte"/>
            <w:noProof/>
          </w:rPr>
          <w:t>Titre</w:t>
        </w:r>
        <w:r>
          <w:rPr>
            <w:noProof/>
            <w:webHidden/>
          </w:rPr>
          <w:tab/>
        </w:r>
        <w:r>
          <w:rPr>
            <w:noProof/>
            <w:webHidden/>
          </w:rPr>
          <w:fldChar w:fldCharType="begin"/>
        </w:r>
        <w:r>
          <w:rPr>
            <w:noProof/>
            <w:webHidden/>
          </w:rPr>
          <w:instrText xml:space="preserve"> PAGEREF _Toc167200441 \h </w:instrText>
        </w:r>
        <w:r>
          <w:rPr>
            <w:noProof/>
            <w:webHidden/>
          </w:rPr>
        </w:r>
        <w:r>
          <w:rPr>
            <w:noProof/>
            <w:webHidden/>
          </w:rPr>
          <w:fldChar w:fldCharType="separate"/>
        </w:r>
        <w:r>
          <w:rPr>
            <w:noProof/>
            <w:webHidden/>
          </w:rPr>
          <w:t>4</w:t>
        </w:r>
        <w:r>
          <w:rPr>
            <w:noProof/>
            <w:webHidden/>
          </w:rPr>
          <w:fldChar w:fldCharType="end"/>
        </w:r>
      </w:hyperlink>
    </w:p>
    <w:p w14:paraId="1A8DF451" w14:textId="6B4F1F8C"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42" w:history="1">
        <w:r w:rsidRPr="00DE3C41">
          <w:rPr>
            <w:rStyle w:val="Lienhypertexte"/>
            <w:noProof/>
          </w:rPr>
          <w:t>1.2</w:t>
        </w:r>
        <w:r>
          <w:rPr>
            <w:rFonts w:eastAsiaTheme="minorEastAsia" w:cstheme="minorBidi"/>
            <w:smallCaps w:val="0"/>
            <w:noProof/>
            <w:kern w:val="2"/>
            <w:sz w:val="22"/>
            <w:szCs w:val="22"/>
            <w14:ligatures w14:val="standardContextual"/>
          </w:rPr>
          <w:tab/>
        </w:r>
        <w:r w:rsidRPr="00DE3C41">
          <w:rPr>
            <w:rStyle w:val="Lienhypertexte"/>
            <w:noProof/>
          </w:rPr>
          <w:t>Description</w:t>
        </w:r>
        <w:r>
          <w:rPr>
            <w:noProof/>
            <w:webHidden/>
          </w:rPr>
          <w:tab/>
        </w:r>
        <w:r>
          <w:rPr>
            <w:noProof/>
            <w:webHidden/>
          </w:rPr>
          <w:fldChar w:fldCharType="begin"/>
        </w:r>
        <w:r>
          <w:rPr>
            <w:noProof/>
            <w:webHidden/>
          </w:rPr>
          <w:instrText xml:space="preserve"> PAGEREF _Toc167200442 \h </w:instrText>
        </w:r>
        <w:r>
          <w:rPr>
            <w:noProof/>
            <w:webHidden/>
          </w:rPr>
        </w:r>
        <w:r>
          <w:rPr>
            <w:noProof/>
            <w:webHidden/>
          </w:rPr>
          <w:fldChar w:fldCharType="separate"/>
        </w:r>
        <w:r>
          <w:rPr>
            <w:noProof/>
            <w:webHidden/>
          </w:rPr>
          <w:t>4</w:t>
        </w:r>
        <w:r>
          <w:rPr>
            <w:noProof/>
            <w:webHidden/>
          </w:rPr>
          <w:fldChar w:fldCharType="end"/>
        </w:r>
      </w:hyperlink>
    </w:p>
    <w:p w14:paraId="52E29580" w14:textId="66B6E714"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43" w:history="1">
        <w:r w:rsidRPr="00DE3C41">
          <w:rPr>
            <w:rStyle w:val="Lienhypertexte"/>
            <w:noProof/>
          </w:rPr>
          <w:t>1.3</w:t>
        </w:r>
        <w:r>
          <w:rPr>
            <w:rFonts w:eastAsiaTheme="minorEastAsia" w:cstheme="minorBidi"/>
            <w:smallCaps w:val="0"/>
            <w:noProof/>
            <w:kern w:val="2"/>
            <w:sz w:val="22"/>
            <w:szCs w:val="22"/>
            <w14:ligatures w14:val="standardContextual"/>
          </w:rPr>
          <w:tab/>
        </w:r>
        <w:r w:rsidRPr="00DE3C41">
          <w:rPr>
            <w:rStyle w:val="Lienhypertexte"/>
            <w:noProof/>
          </w:rPr>
          <w:t>Matériel et logiciels à disposition</w:t>
        </w:r>
        <w:r>
          <w:rPr>
            <w:noProof/>
            <w:webHidden/>
          </w:rPr>
          <w:tab/>
        </w:r>
        <w:r>
          <w:rPr>
            <w:noProof/>
            <w:webHidden/>
          </w:rPr>
          <w:fldChar w:fldCharType="begin"/>
        </w:r>
        <w:r>
          <w:rPr>
            <w:noProof/>
            <w:webHidden/>
          </w:rPr>
          <w:instrText xml:space="preserve"> PAGEREF _Toc167200443 \h </w:instrText>
        </w:r>
        <w:r>
          <w:rPr>
            <w:noProof/>
            <w:webHidden/>
          </w:rPr>
        </w:r>
        <w:r>
          <w:rPr>
            <w:noProof/>
            <w:webHidden/>
          </w:rPr>
          <w:fldChar w:fldCharType="separate"/>
        </w:r>
        <w:r>
          <w:rPr>
            <w:noProof/>
            <w:webHidden/>
          </w:rPr>
          <w:t>4</w:t>
        </w:r>
        <w:r>
          <w:rPr>
            <w:noProof/>
            <w:webHidden/>
          </w:rPr>
          <w:fldChar w:fldCharType="end"/>
        </w:r>
      </w:hyperlink>
    </w:p>
    <w:p w14:paraId="598E33AE" w14:textId="35259EF3"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44" w:history="1">
        <w:r w:rsidRPr="00DE3C41">
          <w:rPr>
            <w:rStyle w:val="Lienhypertexte"/>
            <w:noProof/>
          </w:rPr>
          <w:t>1.4</w:t>
        </w:r>
        <w:r>
          <w:rPr>
            <w:rFonts w:eastAsiaTheme="minorEastAsia" w:cstheme="minorBidi"/>
            <w:smallCaps w:val="0"/>
            <w:noProof/>
            <w:kern w:val="2"/>
            <w:sz w:val="22"/>
            <w:szCs w:val="22"/>
            <w14:ligatures w14:val="standardContextual"/>
          </w:rPr>
          <w:tab/>
        </w:r>
        <w:r w:rsidRPr="00DE3C41">
          <w:rPr>
            <w:rStyle w:val="Lienhypertexte"/>
            <w:noProof/>
          </w:rPr>
          <w:t>Prérequis</w:t>
        </w:r>
        <w:r>
          <w:rPr>
            <w:noProof/>
            <w:webHidden/>
          </w:rPr>
          <w:tab/>
        </w:r>
        <w:r>
          <w:rPr>
            <w:noProof/>
            <w:webHidden/>
          </w:rPr>
          <w:fldChar w:fldCharType="begin"/>
        </w:r>
        <w:r>
          <w:rPr>
            <w:noProof/>
            <w:webHidden/>
          </w:rPr>
          <w:instrText xml:space="preserve"> PAGEREF _Toc167200444 \h </w:instrText>
        </w:r>
        <w:r>
          <w:rPr>
            <w:noProof/>
            <w:webHidden/>
          </w:rPr>
        </w:r>
        <w:r>
          <w:rPr>
            <w:noProof/>
            <w:webHidden/>
          </w:rPr>
          <w:fldChar w:fldCharType="separate"/>
        </w:r>
        <w:r>
          <w:rPr>
            <w:noProof/>
            <w:webHidden/>
          </w:rPr>
          <w:t>4</w:t>
        </w:r>
        <w:r>
          <w:rPr>
            <w:noProof/>
            <w:webHidden/>
          </w:rPr>
          <w:fldChar w:fldCharType="end"/>
        </w:r>
      </w:hyperlink>
    </w:p>
    <w:p w14:paraId="3F616E6E" w14:textId="76BCF8D5"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45" w:history="1">
        <w:r w:rsidRPr="00DE3C41">
          <w:rPr>
            <w:rStyle w:val="Lienhypertexte"/>
            <w:noProof/>
          </w:rPr>
          <w:t>1.5</w:t>
        </w:r>
        <w:r>
          <w:rPr>
            <w:rFonts w:eastAsiaTheme="minorEastAsia" w:cstheme="minorBidi"/>
            <w:smallCaps w:val="0"/>
            <w:noProof/>
            <w:kern w:val="2"/>
            <w:sz w:val="22"/>
            <w:szCs w:val="22"/>
            <w14:ligatures w14:val="standardContextual"/>
          </w:rPr>
          <w:tab/>
        </w:r>
        <w:r w:rsidRPr="00DE3C41">
          <w:rPr>
            <w:rStyle w:val="Lienhypertexte"/>
            <w:noProof/>
          </w:rPr>
          <w:t>Cahier des charges</w:t>
        </w:r>
        <w:r>
          <w:rPr>
            <w:noProof/>
            <w:webHidden/>
          </w:rPr>
          <w:tab/>
        </w:r>
        <w:r>
          <w:rPr>
            <w:noProof/>
            <w:webHidden/>
          </w:rPr>
          <w:fldChar w:fldCharType="begin"/>
        </w:r>
        <w:r>
          <w:rPr>
            <w:noProof/>
            <w:webHidden/>
          </w:rPr>
          <w:instrText xml:space="preserve"> PAGEREF _Toc167200445 \h </w:instrText>
        </w:r>
        <w:r>
          <w:rPr>
            <w:noProof/>
            <w:webHidden/>
          </w:rPr>
        </w:r>
        <w:r>
          <w:rPr>
            <w:noProof/>
            <w:webHidden/>
          </w:rPr>
          <w:fldChar w:fldCharType="separate"/>
        </w:r>
        <w:r>
          <w:rPr>
            <w:noProof/>
            <w:webHidden/>
          </w:rPr>
          <w:t>4</w:t>
        </w:r>
        <w:r>
          <w:rPr>
            <w:noProof/>
            <w:webHidden/>
          </w:rPr>
          <w:fldChar w:fldCharType="end"/>
        </w:r>
      </w:hyperlink>
    </w:p>
    <w:p w14:paraId="17D65219" w14:textId="56AF3607"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46" w:history="1">
        <w:r w:rsidRPr="00DE3C41">
          <w:rPr>
            <w:rStyle w:val="Lienhypertexte"/>
            <w:noProof/>
          </w:rPr>
          <w:t>1.5.1</w:t>
        </w:r>
        <w:r>
          <w:rPr>
            <w:rFonts w:eastAsiaTheme="minorEastAsia" w:cstheme="minorBidi"/>
            <w:i w:val="0"/>
            <w:iCs w:val="0"/>
            <w:noProof/>
            <w:kern w:val="2"/>
            <w:sz w:val="22"/>
            <w:szCs w:val="22"/>
            <w14:ligatures w14:val="standardContextual"/>
          </w:rPr>
          <w:tab/>
        </w:r>
        <w:r w:rsidRPr="00DE3C41">
          <w:rPr>
            <w:rStyle w:val="Lienhypertexte"/>
            <w:noProof/>
          </w:rPr>
          <w:t>Objectifs et portée du projet</w:t>
        </w:r>
        <w:r>
          <w:rPr>
            <w:noProof/>
            <w:webHidden/>
          </w:rPr>
          <w:tab/>
        </w:r>
        <w:r>
          <w:rPr>
            <w:noProof/>
            <w:webHidden/>
          </w:rPr>
          <w:fldChar w:fldCharType="begin"/>
        </w:r>
        <w:r>
          <w:rPr>
            <w:noProof/>
            <w:webHidden/>
          </w:rPr>
          <w:instrText xml:space="preserve"> PAGEREF _Toc167200446 \h </w:instrText>
        </w:r>
        <w:r>
          <w:rPr>
            <w:noProof/>
            <w:webHidden/>
          </w:rPr>
        </w:r>
        <w:r>
          <w:rPr>
            <w:noProof/>
            <w:webHidden/>
          </w:rPr>
          <w:fldChar w:fldCharType="separate"/>
        </w:r>
        <w:r>
          <w:rPr>
            <w:noProof/>
            <w:webHidden/>
          </w:rPr>
          <w:t>4</w:t>
        </w:r>
        <w:r>
          <w:rPr>
            <w:noProof/>
            <w:webHidden/>
          </w:rPr>
          <w:fldChar w:fldCharType="end"/>
        </w:r>
      </w:hyperlink>
    </w:p>
    <w:p w14:paraId="14183E49" w14:textId="475B88B2"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47" w:history="1">
        <w:r w:rsidRPr="00DE3C41">
          <w:rPr>
            <w:rStyle w:val="Lienhypertexte"/>
            <w:noProof/>
          </w:rPr>
          <w:t>1.5.2</w:t>
        </w:r>
        <w:r>
          <w:rPr>
            <w:rFonts w:eastAsiaTheme="minorEastAsia" w:cstheme="minorBidi"/>
            <w:i w:val="0"/>
            <w:iCs w:val="0"/>
            <w:noProof/>
            <w:kern w:val="2"/>
            <w:sz w:val="22"/>
            <w:szCs w:val="22"/>
            <w14:ligatures w14:val="standardContextual"/>
          </w:rPr>
          <w:tab/>
        </w:r>
        <w:r w:rsidRPr="00DE3C41">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_Toc167200447 \h </w:instrText>
        </w:r>
        <w:r>
          <w:rPr>
            <w:noProof/>
            <w:webHidden/>
          </w:rPr>
        </w:r>
        <w:r>
          <w:rPr>
            <w:noProof/>
            <w:webHidden/>
          </w:rPr>
          <w:fldChar w:fldCharType="separate"/>
        </w:r>
        <w:r>
          <w:rPr>
            <w:noProof/>
            <w:webHidden/>
          </w:rPr>
          <w:t>4</w:t>
        </w:r>
        <w:r>
          <w:rPr>
            <w:noProof/>
            <w:webHidden/>
          </w:rPr>
          <w:fldChar w:fldCharType="end"/>
        </w:r>
      </w:hyperlink>
    </w:p>
    <w:p w14:paraId="011A28A7" w14:textId="34D0647B"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48" w:history="1">
        <w:r w:rsidRPr="00DE3C41">
          <w:rPr>
            <w:rStyle w:val="Lienhypertexte"/>
            <w:noProof/>
          </w:rPr>
          <w:t>1.5.3</w:t>
        </w:r>
        <w:r>
          <w:rPr>
            <w:rFonts w:eastAsiaTheme="minorEastAsia" w:cstheme="minorBidi"/>
            <w:i w:val="0"/>
            <w:iCs w:val="0"/>
            <w:noProof/>
            <w:kern w:val="2"/>
            <w:sz w:val="22"/>
            <w:szCs w:val="22"/>
            <w14:ligatures w14:val="standardContextual"/>
          </w:rPr>
          <w:tab/>
        </w:r>
        <w:r w:rsidRPr="00DE3C41">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_Toc167200448 \h </w:instrText>
        </w:r>
        <w:r>
          <w:rPr>
            <w:noProof/>
            <w:webHidden/>
          </w:rPr>
        </w:r>
        <w:r>
          <w:rPr>
            <w:noProof/>
            <w:webHidden/>
          </w:rPr>
          <w:fldChar w:fldCharType="separate"/>
        </w:r>
        <w:r>
          <w:rPr>
            <w:noProof/>
            <w:webHidden/>
          </w:rPr>
          <w:t>4</w:t>
        </w:r>
        <w:r>
          <w:rPr>
            <w:noProof/>
            <w:webHidden/>
          </w:rPr>
          <w:fldChar w:fldCharType="end"/>
        </w:r>
      </w:hyperlink>
    </w:p>
    <w:p w14:paraId="63962FA2" w14:textId="0CF387AE"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49" w:history="1">
        <w:r w:rsidRPr="00DE3C41">
          <w:rPr>
            <w:rStyle w:val="Lienhypertexte"/>
            <w:noProof/>
          </w:rPr>
          <w:t>1.5.4</w:t>
        </w:r>
        <w:r>
          <w:rPr>
            <w:rFonts w:eastAsiaTheme="minorEastAsia" w:cstheme="minorBidi"/>
            <w:i w:val="0"/>
            <w:iCs w:val="0"/>
            <w:noProof/>
            <w:kern w:val="2"/>
            <w:sz w:val="22"/>
            <w:szCs w:val="22"/>
            <w14:ligatures w14:val="standardContextual"/>
          </w:rPr>
          <w:tab/>
        </w:r>
        <w:r w:rsidRPr="00DE3C41">
          <w:rPr>
            <w:rStyle w:val="Lienhypertexte"/>
            <w:noProof/>
          </w:rPr>
          <w:t>Contraintes</w:t>
        </w:r>
        <w:r>
          <w:rPr>
            <w:noProof/>
            <w:webHidden/>
          </w:rPr>
          <w:tab/>
        </w:r>
        <w:r>
          <w:rPr>
            <w:noProof/>
            <w:webHidden/>
          </w:rPr>
          <w:fldChar w:fldCharType="begin"/>
        </w:r>
        <w:r>
          <w:rPr>
            <w:noProof/>
            <w:webHidden/>
          </w:rPr>
          <w:instrText xml:space="preserve"> PAGEREF _Toc167200449 \h </w:instrText>
        </w:r>
        <w:r>
          <w:rPr>
            <w:noProof/>
            <w:webHidden/>
          </w:rPr>
        </w:r>
        <w:r>
          <w:rPr>
            <w:noProof/>
            <w:webHidden/>
          </w:rPr>
          <w:fldChar w:fldCharType="separate"/>
        </w:r>
        <w:r>
          <w:rPr>
            <w:noProof/>
            <w:webHidden/>
          </w:rPr>
          <w:t>5</w:t>
        </w:r>
        <w:r>
          <w:rPr>
            <w:noProof/>
            <w:webHidden/>
          </w:rPr>
          <w:fldChar w:fldCharType="end"/>
        </w:r>
      </w:hyperlink>
    </w:p>
    <w:p w14:paraId="13AE5710" w14:textId="36EA910D"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50" w:history="1">
        <w:r w:rsidRPr="00DE3C41">
          <w:rPr>
            <w:rStyle w:val="Lienhypertexte"/>
            <w:noProof/>
          </w:rPr>
          <w:t>1.6</w:t>
        </w:r>
        <w:r>
          <w:rPr>
            <w:rFonts w:eastAsiaTheme="minorEastAsia" w:cstheme="minorBidi"/>
            <w:smallCaps w:val="0"/>
            <w:noProof/>
            <w:kern w:val="2"/>
            <w:sz w:val="22"/>
            <w:szCs w:val="22"/>
            <w14:ligatures w14:val="standardContextual"/>
          </w:rPr>
          <w:tab/>
        </w:r>
        <w:r w:rsidRPr="00DE3C41">
          <w:rPr>
            <w:rStyle w:val="Lienhypertexte"/>
            <w:noProof/>
          </w:rPr>
          <w:t>Livrables</w:t>
        </w:r>
        <w:r>
          <w:rPr>
            <w:noProof/>
            <w:webHidden/>
          </w:rPr>
          <w:tab/>
        </w:r>
        <w:r>
          <w:rPr>
            <w:noProof/>
            <w:webHidden/>
          </w:rPr>
          <w:fldChar w:fldCharType="begin"/>
        </w:r>
        <w:r>
          <w:rPr>
            <w:noProof/>
            <w:webHidden/>
          </w:rPr>
          <w:instrText xml:space="preserve"> PAGEREF _Toc167200450 \h </w:instrText>
        </w:r>
        <w:r>
          <w:rPr>
            <w:noProof/>
            <w:webHidden/>
          </w:rPr>
        </w:r>
        <w:r>
          <w:rPr>
            <w:noProof/>
            <w:webHidden/>
          </w:rPr>
          <w:fldChar w:fldCharType="separate"/>
        </w:r>
        <w:r>
          <w:rPr>
            <w:noProof/>
            <w:webHidden/>
          </w:rPr>
          <w:t>5</w:t>
        </w:r>
        <w:r>
          <w:rPr>
            <w:noProof/>
            <w:webHidden/>
          </w:rPr>
          <w:fldChar w:fldCharType="end"/>
        </w:r>
      </w:hyperlink>
    </w:p>
    <w:p w14:paraId="224EAD66" w14:textId="10746E55"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51" w:history="1">
        <w:r w:rsidRPr="00DE3C41">
          <w:rPr>
            <w:rStyle w:val="Lienhypertexte"/>
            <w:noProof/>
          </w:rPr>
          <w:t>2</w:t>
        </w:r>
        <w:r>
          <w:rPr>
            <w:rFonts w:eastAsiaTheme="minorEastAsia" w:cstheme="minorBidi"/>
            <w:b w:val="0"/>
            <w:bCs w:val="0"/>
            <w:caps w:val="0"/>
            <w:noProof/>
            <w:kern w:val="2"/>
            <w:sz w:val="22"/>
            <w:szCs w:val="22"/>
            <w14:ligatures w14:val="standardContextual"/>
          </w:rPr>
          <w:tab/>
        </w:r>
        <w:r w:rsidRPr="00DE3C41">
          <w:rPr>
            <w:rStyle w:val="Lienhypertexte"/>
            <w:noProof/>
          </w:rPr>
          <w:t>Planification Initiale</w:t>
        </w:r>
        <w:r>
          <w:rPr>
            <w:noProof/>
            <w:webHidden/>
          </w:rPr>
          <w:tab/>
        </w:r>
        <w:r>
          <w:rPr>
            <w:noProof/>
            <w:webHidden/>
          </w:rPr>
          <w:fldChar w:fldCharType="begin"/>
        </w:r>
        <w:r>
          <w:rPr>
            <w:noProof/>
            <w:webHidden/>
          </w:rPr>
          <w:instrText xml:space="preserve"> PAGEREF _Toc167200451 \h </w:instrText>
        </w:r>
        <w:r>
          <w:rPr>
            <w:noProof/>
            <w:webHidden/>
          </w:rPr>
        </w:r>
        <w:r>
          <w:rPr>
            <w:noProof/>
            <w:webHidden/>
          </w:rPr>
          <w:fldChar w:fldCharType="separate"/>
        </w:r>
        <w:r>
          <w:rPr>
            <w:noProof/>
            <w:webHidden/>
          </w:rPr>
          <w:t>5</w:t>
        </w:r>
        <w:r>
          <w:rPr>
            <w:noProof/>
            <w:webHidden/>
          </w:rPr>
          <w:fldChar w:fldCharType="end"/>
        </w:r>
      </w:hyperlink>
    </w:p>
    <w:p w14:paraId="3F5ED874" w14:textId="18A0993F"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52" w:history="1">
        <w:r w:rsidRPr="00DE3C41">
          <w:rPr>
            <w:rStyle w:val="Lienhypertexte"/>
            <w:noProof/>
          </w:rPr>
          <w:t>3</w:t>
        </w:r>
        <w:r>
          <w:rPr>
            <w:rFonts w:eastAsiaTheme="minorEastAsia" w:cstheme="minorBidi"/>
            <w:b w:val="0"/>
            <w:bCs w:val="0"/>
            <w:caps w:val="0"/>
            <w:noProof/>
            <w:kern w:val="2"/>
            <w:sz w:val="22"/>
            <w:szCs w:val="22"/>
            <w14:ligatures w14:val="standardContextual"/>
          </w:rPr>
          <w:tab/>
        </w:r>
        <w:r w:rsidRPr="00DE3C41">
          <w:rPr>
            <w:rStyle w:val="Lienhypertexte"/>
            <w:noProof/>
          </w:rPr>
          <w:t>Analyse fonctionnelle</w:t>
        </w:r>
        <w:r>
          <w:rPr>
            <w:noProof/>
            <w:webHidden/>
          </w:rPr>
          <w:tab/>
        </w:r>
        <w:r>
          <w:rPr>
            <w:noProof/>
            <w:webHidden/>
          </w:rPr>
          <w:fldChar w:fldCharType="begin"/>
        </w:r>
        <w:r>
          <w:rPr>
            <w:noProof/>
            <w:webHidden/>
          </w:rPr>
          <w:instrText xml:space="preserve"> PAGEREF _Toc167200452 \h </w:instrText>
        </w:r>
        <w:r>
          <w:rPr>
            <w:noProof/>
            <w:webHidden/>
          </w:rPr>
        </w:r>
        <w:r>
          <w:rPr>
            <w:noProof/>
            <w:webHidden/>
          </w:rPr>
          <w:fldChar w:fldCharType="separate"/>
        </w:r>
        <w:r>
          <w:rPr>
            <w:noProof/>
            <w:webHidden/>
          </w:rPr>
          <w:t>5</w:t>
        </w:r>
        <w:r>
          <w:rPr>
            <w:noProof/>
            <w:webHidden/>
          </w:rPr>
          <w:fldChar w:fldCharType="end"/>
        </w:r>
      </w:hyperlink>
    </w:p>
    <w:p w14:paraId="34A2AF09" w14:textId="49D6CA60"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53" w:history="1">
        <w:r w:rsidRPr="00DE3C41">
          <w:rPr>
            <w:rStyle w:val="Lienhypertexte"/>
            <w:noProof/>
          </w:rPr>
          <w:t>3.1</w:t>
        </w:r>
        <w:r>
          <w:rPr>
            <w:rFonts w:eastAsiaTheme="minorEastAsia" w:cstheme="minorBidi"/>
            <w:smallCaps w:val="0"/>
            <w:noProof/>
            <w:kern w:val="2"/>
            <w:sz w:val="22"/>
            <w:szCs w:val="22"/>
            <w14:ligatures w14:val="standardContextual"/>
          </w:rPr>
          <w:tab/>
        </w:r>
        <w:r w:rsidRPr="00DE3C41">
          <w:rPr>
            <w:rStyle w:val="Lienhypertexte"/>
            <w:noProof/>
          </w:rPr>
          <w:t>Mes User stories</w:t>
        </w:r>
        <w:r>
          <w:rPr>
            <w:noProof/>
            <w:webHidden/>
          </w:rPr>
          <w:tab/>
        </w:r>
        <w:r>
          <w:rPr>
            <w:noProof/>
            <w:webHidden/>
          </w:rPr>
          <w:fldChar w:fldCharType="begin"/>
        </w:r>
        <w:r>
          <w:rPr>
            <w:noProof/>
            <w:webHidden/>
          </w:rPr>
          <w:instrText xml:space="preserve"> PAGEREF _Toc167200453 \h </w:instrText>
        </w:r>
        <w:r>
          <w:rPr>
            <w:noProof/>
            <w:webHidden/>
          </w:rPr>
        </w:r>
        <w:r>
          <w:rPr>
            <w:noProof/>
            <w:webHidden/>
          </w:rPr>
          <w:fldChar w:fldCharType="separate"/>
        </w:r>
        <w:r>
          <w:rPr>
            <w:noProof/>
            <w:webHidden/>
          </w:rPr>
          <w:t>5</w:t>
        </w:r>
        <w:r>
          <w:rPr>
            <w:noProof/>
            <w:webHidden/>
          </w:rPr>
          <w:fldChar w:fldCharType="end"/>
        </w:r>
      </w:hyperlink>
    </w:p>
    <w:p w14:paraId="6021BE64" w14:textId="506424F0"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54" w:history="1">
        <w:r w:rsidRPr="00DE3C41">
          <w:rPr>
            <w:rStyle w:val="Lienhypertexte"/>
            <w:noProof/>
          </w:rPr>
          <w:t>3.1.1</w:t>
        </w:r>
        <w:r>
          <w:rPr>
            <w:rFonts w:eastAsiaTheme="minorEastAsia" w:cstheme="minorBidi"/>
            <w:i w:val="0"/>
            <w:iCs w:val="0"/>
            <w:noProof/>
            <w:kern w:val="2"/>
            <w:sz w:val="22"/>
            <w:szCs w:val="22"/>
            <w14:ligatures w14:val="standardContextual"/>
          </w:rPr>
          <w:tab/>
        </w:r>
        <w:r w:rsidRPr="00DE3C41">
          <w:rPr>
            <w:rStyle w:val="Lienhypertexte"/>
            <w:noProof/>
          </w:rPr>
          <w:t>D13 Salle de classe</w:t>
        </w:r>
        <w:r>
          <w:rPr>
            <w:noProof/>
            <w:webHidden/>
          </w:rPr>
          <w:tab/>
        </w:r>
        <w:r>
          <w:rPr>
            <w:noProof/>
            <w:webHidden/>
          </w:rPr>
          <w:fldChar w:fldCharType="begin"/>
        </w:r>
        <w:r>
          <w:rPr>
            <w:noProof/>
            <w:webHidden/>
          </w:rPr>
          <w:instrText xml:space="preserve"> PAGEREF _Toc167200454 \h </w:instrText>
        </w:r>
        <w:r>
          <w:rPr>
            <w:noProof/>
            <w:webHidden/>
          </w:rPr>
        </w:r>
        <w:r>
          <w:rPr>
            <w:noProof/>
            <w:webHidden/>
          </w:rPr>
          <w:fldChar w:fldCharType="separate"/>
        </w:r>
        <w:r>
          <w:rPr>
            <w:noProof/>
            <w:webHidden/>
          </w:rPr>
          <w:t>5</w:t>
        </w:r>
        <w:r>
          <w:rPr>
            <w:noProof/>
            <w:webHidden/>
          </w:rPr>
          <w:fldChar w:fldCharType="end"/>
        </w:r>
      </w:hyperlink>
    </w:p>
    <w:p w14:paraId="0991DF2B" w14:textId="5A5D0233"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55" w:history="1">
        <w:r w:rsidRPr="00DE3C41">
          <w:rPr>
            <w:rStyle w:val="Lienhypertexte"/>
            <w:noProof/>
          </w:rPr>
          <w:t>3.1.1</w:t>
        </w:r>
        <w:r>
          <w:rPr>
            <w:rFonts w:eastAsiaTheme="minorEastAsia" w:cstheme="minorBidi"/>
            <w:i w:val="0"/>
            <w:iCs w:val="0"/>
            <w:noProof/>
            <w:kern w:val="2"/>
            <w:sz w:val="22"/>
            <w:szCs w:val="22"/>
            <w14:ligatures w14:val="standardContextual"/>
          </w:rPr>
          <w:tab/>
        </w:r>
        <w:r w:rsidRPr="00DE3C41">
          <w:rPr>
            <w:rStyle w:val="Lienhypertexte"/>
            <w:noProof/>
          </w:rPr>
          <w:t>salon de thé</w:t>
        </w:r>
        <w:r>
          <w:rPr>
            <w:noProof/>
            <w:webHidden/>
          </w:rPr>
          <w:tab/>
        </w:r>
        <w:r>
          <w:rPr>
            <w:noProof/>
            <w:webHidden/>
          </w:rPr>
          <w:fldChar w:fldCharType="begin"/>
        </w:r>
        <w:r>
          <w:rPr>
            <w:noProof/>
            <w:webHidden/>
          </w:rPr>
          <w:instrText xml:space="preserve"> PAGEREF _Toc167200455 \h </w:instrText>
        </w:r>
        <w:r>
          <w:rPr>
            <w:noProof/>
            <w:webHidden/>
          </w:rPr>
        </w:r>
        <w:r>
          <w:rPr>
            <w:noProof/>
            <w:webHidden/>
          </w:rPr>
          <w:fldChar w:fldCharType="separate"/>
        </w:r>
        <w:r>
          <w:rPr>
            <w:noProof/>
            <w:webHidden/>
          </w:rPr>
          <w:t>6</w:t>
        </w:r>
        <w:r>
          <w:rPr>
            <w:noProof/>
            <w:webHidden/>
          </w:rPr>
          <w:fldChar w:fldCharType="end"/>
        </w:r>
      </w:hyperlink>
    </w:p>
    <w:p w14:paraId="3C2B2A1F" w14:textId="74FE6EC8"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56" w:history="1">
        <w:r w:rsidRPr="00DE3C41">
          <w:rPr>
            <w:rStyle w:val="Lienhypertexte"/>
            <w:noProof/>
          </w:rPr>
          <w:t>3.1.1</w:t>
        </w:r>
        <w:r>
          <w:rPr>
            <w:rFonts w:eastAsiaTheme="minorEastAsia" w:cstheme="minorBidi"/>
            <w:i w:val="0"/>
            <w:iCs w:val="0"/>
            <w:noProof/>
            <w:kern w:val="2"/>
            <w:sz w:val="22"/>
            <w:szCs w:val="22"/>
            <w14:ligatures w14:val="standardContextual"/>
          </w:rPr>
          <w:tab/>
        </w:r>
        <w:r w:rsidRPr="00DE3C41">
          <w:rPr>
            <w:rStyle w:val="Lienhypertexte"/>
            <w:noProof/>
          </w:rPr>
          <w:t>bibliothèque</w:t>
        </w:r>
        <w:r>
          <w:rPr>
            <w:noProof/>
            <w:webHidden/>
          </w:rPr>
          <w:tab/>
        </w:r>
        <w:r>
          <w:rPr>
            <w:noProof/>
            <w:webHidden/>
          </w:rPr>
          <w:fldChar w:fldCharType="begin"/>
        </w:r>
        <w:r>
          <w:rPr>
            <w:noProof/>
            <w:webHidden/>
          </w:rPr>
          <w:instrText xml:space="preserve"> PAGEREF _Toc167200456 \h </w:instrText>
        </w:r>
        <w:r>
          <w:rPr>
            <w:noProof/>
            <w:webHidden/>
          </w:rPr>
        </w:r>
        <w:r>
          <w:rPr>
            <w:noProof/>
            <w:webHidden/>
          </w:rPr>
          <w:fldChar w:fldCharType="separate"/>
        </w:r>
        <w:r>
          <w:rPr>
            <w:noProof/>
            <w:webHidden/>
          </w:rPr>
          <w:t>6</w:t>
        </w:r>
        <w:r>
          <w:rPr>
            <w:noProof/>
            <w:webHidden/>
          </w:rPr>
          <w:fldChar w:fldCharType="end"/>
        </w:r>
      </w:hyperlink>
    </w:p>
    <w:p w14:paraId="5EFBB543" w14:textId="5895F0C4"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57" w:history="1">
        <w:r w:rsidRPr="00DE3C41">
          <w:rPr>
            <w:rStyle w:val="Lienhypertexte"/>
            <w:noProof/>
          </w:rPr>
          <w:t>3.2</w:t>
        </w:r>
        <w:r>
          <w:rPr>
            <w:rFonts w:eastAsiaTheme="minorEastAsia" w:cstheme="minorBidi"/>
            <w:smallCaps w:val="0"/>
            <w:noProof/>
            <w:kern w:val="2"/>
            <w:sz w:val="22"/>
            <w:szCs w:val="22"/>
            <w14:ligatures w14:val="standardContextual"/>
          </w:rPr>
          <w:tab/>
        </w:r>
        <w:r w:rsidRPr="00DE3C41">
          <w:rPr>
            <w:rStyle w:val="Lienhypertexte"/>
            <w:noProof/>
          </w:rPr>
          <w:t>Autres User stroies</w:t>
        </w:r>
        <w:r>
          <w:rPr>
            <w:noProof/>
            <w:webHidden/>
          </w:rPr>
          <w:tab/>
        </w:r>
        <w:r>
          <w:rPr>
            <w:noProof/>
            <w:webHidden/>
          </w:rPr>
          <w:fldChar w:fldCharType="begin"/>
        </w:r>
        <w:r>
          <w:rPr>
            <w:noProof/>
            <w:webHidden/>
          </w:rPr>
          <w:instrText xml:space="preserve"> PAGEREF _Toc167200457 \h </w:instrText>
        </w:r>
        <w:r>
          <w:rPr>
            <w:noProof/>
            <w:webHidden/>
          </w:rPr>
        </w:r>
        <w:r>
          <w:rPr>
            <w:noProof/>
            <w:webHidden/>
          </w:rPr>
          <w:fldChar w:fldCharType="separate"/>
        </w:r>
        <w:r>
          <w:rPr>
            <w:noProof/>
            <w:webHidden/>
          </w:rPr>
          <w:t>6</w:t>
        </w:r>
        <w:r>
          <w:rPr>
            <w:noProof/>
            <w:webHidden/>
          </w:rPr>
          <w:fldChar w:fldCharType="end"/>
        </w:r>
      </w:hyperlink>
    </w:p>
    <w:p w14:paraId="7965A88C" w14:textId="0D957B9C"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58" w:history="1">
        <w:r w:rsidRPr="00DE3C41">
          <w:rPr>
            <w:rStyle w:val="Lienhypertexte"/>
            <w:noProof/>
          </w:rPr>
          <w:t>3.2.1</w:t>
        </w:r>
        <w:r>
          <w:rPr>
            <w:rFonts w:eastAsiaTheme="minorEastAsia" w:cstheme="minorBidi"/>
            <w:i w:val="0"/>
            <w:iCs w:val="0"/>
            <w:noProof/>
            <w:kern w:val="2"/>
            <w:sz w:val="22"/>
            <w:szCs w:val="22"/>
            <w14:ligatures w14:val="standardContextual"/>
          </w:rPr>
          <w:tab/>
        </w:r>
        <w:r w:rsidRPr="00DE3C41">
          <w:rPr>
            <w:rStyle w:val="Lienhypertexte"/>
            <w:noProof/>
          </w:rPr>
          <w:t>D11-c1</w:t>
        </w:r>
        <w:r>
          <w:rPr>
            <w:noProof/>
            <w:webHidden/>
          </w:rPr>
          <w:tab/>
        </w:r>
        <w:r>
          <w:rPr>
            <w:noProof/>
            <w:webHidden/>
          </w:rPr>
          <w:fldChar w:fldCharType="begin"/>
        </w:r>
        <w:r>
          <w:rPr>
            <w:noProof/>
            <w:webHidden/>
          </w:rPr>
          <w:instrText xml:space="preserve"> PAGEREF _Toc167200458 \h </w:instrText>
        </w:r>
        <w:r>
          <w:rPr>
            <w:noProof/>
            <w:webHidden/>
          </w:rPr>
        </w:r>
        <w:r>
          <w:rPr>
            <w:noProof/>
            <w:webHidden/>
          </w:rPr>
          <w:fldChar w:fldCharType="separate"/>
        </w:r>
        <w:r>
          <w:rPr>
            <w:noProof/>
            <w:webHidden/>
          </w:rPr>
          <w:t>6</w:t>
        </w:r>
        <w:r>
          <w:rPr>
            <w:noProof/>
            <w:webHidden/>
          </w:rPr>
          <w:fldChar w:fldCharType="end"/>
        </w:r>
      </w:hyperlink>
    </w:p>
    <w:p w14:paraId="4C000190" w14:textId="05076524"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59" w:history="1">
        <w:r w:rsidRPr="00DE3C41">
          <w:rPr>
            <w:rStyle w:val="Lienhypertexte"/>
            <w:noProof/>
          </w:rPr>
          <w:t>3.2.2</w:t>
        </w:r>
        <w:r>
          <w:rPr>
            <w:rFonts w:eastAsiaTheme="minorEastAsia" w:cstheme="minorBidi"/>
            <w:i w:val="0"/>
            <w:iCs w:val="0"/>
            <w:noProof/>
            <w:kern w:val="2"/>
            <w:sz w:val="22"/>
            <w:szCs w:val="22"/>
            <w14:ligatures w14:val="standardContextual"/>
          </w:rPr>
          <w:tab/>
        </w:r>
        <w:r w:rsidRPr="00DE3C41">
          <w:rPr>
            <w:rStyle w:val="Lienhypertexte"/>
            <w:noProof/>
          </w:rPr>
          <w:t>D16 Salle de classe</w:t>
        </w:r>
        <w:r>
          <w:rPr>
            <w:noProof/>
            <w:webHidden/>
          </w:rPr>
          <w:tab/>
        </w:r>
        <w:r>
          <w:rPr>
            <w:noProof/>
            <w:webHidden/>
          </w:rPr>
          <w:fldChar w:fldCharType="begin"/>
        </w:r>
        <w:r>
          <w:rPr>
            <w:noProof/>
            <w:webHidden/>
          </w:rPr>
          <w:instrText xml:space="preserve"> PAGEREF _Toc167200459 \h </w:instrText>
        </w:r>
        <w:r>
          <w:rPr>
            <w:noProof/>
            <w:webHidden/>
          </w:rPr>
        </w:r>
        <w:r>
          <w:rPr>
            <w:noProof/>
            <w:webHidden/>
          </w:rPr>
          <w:fldChar w:fldCharType="separate"/>
        </w:r>
        <w:r>
          <w:rPr>
            <w:noProof/>
            <w:webHidden/>
          </w:rPr>
          <w:t>7</w:t>
        </w:r>
        <w:r>
          <w:rPr>
            <w:noProof/>
            <w:webHidden/>
          </w:rPr>
          <w:fldChar w:fldCharType="end"/>
        </w:r>
      </w:hyperlink>
    </w:p>
    <w:p w14:paraId="3748D126" w14:textId="08DB956E"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0" w:history="1">
        <w:r w:rsidRPr="00DE3C41">
          <w:rPr>
            <w:rStyle w:val="Lienhypertexte"/>
            <w:noProof/>
          </w:rPr>
          <w:t>3.2.3</w:t>
        </w:r>
        <w:r>
          <w:rPr>
            <w:rFonts w:eastAsiaTheme="minorEastAsia" w:cstheme="minorBidi"/>
            <w:i w:val="0"/>
            <w:iCs w:val="0"/>
            <w:noProof/>
            <w:kern w:val="2"/>
            <w:sz w:val="22"/>
            <w:szCs w:val="22"/>
            <w14:ligatures w14:val="standardContextual"/>
          </w:rPr>
          <w:tab/>
        </w:r>
        <w:r w:rsidRPr="00DE3C41">
          <w:rPr>
            <w:rStyle w:val="Lienhypertexte"/>
            <w:noProof/>
          </w:rPr>
          <w:t>bar roof top</w:t>
        </w:r>
        <w:r>
          <w:rPr>
            <w:noProof/>
            <w:webHidden/>
          </w:rPr>
          <w:tab/>
        </w:r>
        <w:r>
          <w:rPr>
            <w:noProof/>
            <w:webHidden/>
          </w:rPr>
          <w:fldChar w:fldCharType="begin"/>
        </w:r>
        <w:r>
          <w:rPr>
            <w:noProof/>
            <w:webHidden/>
          </w:rPr>
          <w:instrText xml:space="preserve"> PAGEREF _Toc167200460 \h </w:instrText>
        </w:r>
        <w:r>
          <w:rPr>
            <w:noProof/>
            <w:webHidden/>
          </w:rPr>
        </w:r>
        <w:r>
          <w:rPr>
            <w:noProof/>
            <w:webHidden/>
          </w:rPr>
          <w:fldChar w:fldCharType="separate"/>
        </w:r>
        <w:r>
          <w:rPr>
            <w:noProof/>
            <w:webHidden/>
          </w:rPr>
          <w:t>7</w:t>
        </w:r>
        <w:r>
          <w:rPr>
            <w:noProof/>
            <w:webHidden/>
          </w:rPr>
          <w:fldChar w:fldCharType="end"/>
        </w:r>
      </w:hyperlink>
    </w:p>
    <w:p w14:paraId="7F8C5E7D" w14:textId="69B1CA25"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1" w:history="1">
        <w:r w:rsidRPr="00DE3C41">
          <w:rPr>
            <w:rStyle w:val="Lienhypertexte"/>
            <w:noProof/>
          </w:rPr>
          <w:t>3.2.4</w:t>
        </w:r>
        <w:r>
          <w:rPr>
            <w:rFonts w:eastAsiaTheme="minorEastAsia" w:cstheme="minorBidi"/>
            <w:i w:val="0"/>
            <w:iCs w:val="0"/>
            <w:noProof/>
            <w:kern w:val="2"/>
            <w:sz w:val="22"/>
            <w:szCs w:val="22"/>
            <w14:ligatures w14:val="standardContextual"/>
          </w:rPr>
          <w:tab/>
        </w:r>
        <w:r w:rsidRPr="00DE3C41">
          <w:rPr>
            <w:rStyle w:val="Lienhypertexte"/>
            <w:noProof/>
          </w:rPr>
          <w:t>WC floor 1</w:t>
        </w:r>
        <w:r>
          <w:rPr>
            <w:noProof/>
            <w:webHidden/>
          </w:rPr>
          <w:tab/>
        </w:r>
        <w:r>
          <w:rPr>
            <w:noProof/>
            <w:webHidden/>
          </w:rPr>
          <w:fldChar w:fldCharType="begin"/>
        </w:r>
        <w:r>
          <w:rPr>
            <w:noProof/>
            <w:webHidden/>
          </w:rPr>
          <w:instrText xml:space="preserve"> PAGEREF _Toc167200461 \h </w:instrText>
        </w:r>
        <w:r>
          <w:rPr>
            <w:noProof/>
            <w:webHidden/>
          </w:rPr>
        </w:r>
        <w:r>
          <w:rPr>
            <w:noProof/>
            <w:webHidden/>
          </w:rPr>
          <w:fldChar w:fldCharType="separate"/>
        </w:r>
        <w:r>
          <w:rPr>
            <w:noProof/>
            <w:webHidden/>
          </w:rPr>
          <w:t>7</w:t>
        </w:r>
        <w:r>
          <w:rPr>
            <w:noProof/>
            <w:webHidden/>
          </w:rPr>
          <w:fldChar w:fldCharType="end"/>
        </w:r>
      </w:hyperlink>
    </w:p>
    <w:p w14:paraId="4711F0BF" w14:textId="26001189"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2" w:history="1">
        <w:r w:rsidRPr="00DE3C41">
          <w:rPr>
            <w:rStyle w:val="Lienhypertexte"/>
            <w:noProof/>
          </w:rPr>
          <w:t>3.2.5</w:t>
        </w:r>
        <w:r>
          <w:rPr>
            <w:rFonts w:eastAsiaTheme="minorEastAsia" w:cstheme="minorBidi"/>
            <w:i w:val="0"/>
            <w:iCs w:val="0"/>
            <w:noProof/>
            <w:kern w:val="2"/>
            <w:sz w:val="22"/>
            <w:szCs w:val="22"/>
            <w14:ligatures w14:val="standardContextual"/>
          </w:rPr>
          <w:tab/>
        </w:r>
        <w:r w:rsidRPr="00DE3C41">
          <w:rPr>
            <w:rStyle w:val="Lienhypertexte"/>
            <w:noProof/>
          </w:rPr>
          <w:t>Salle de musculation</w:t>
        </w:r>
        <w:r>
          <w:rPr>
            <w:noProof/>
            <w:webHidden/>
          </w:rPr>
          <w:tab/>
        </w:r>
        <w:r>
          <w:rPr>
            <w:noProof/>
            <w:webHidden/>
          </w:rPr>
          <w:fldChar w:fldCharType="begin"/>
        </w:r>
        <w:r>
          <w:rPr>
            <w:noProof/>
            <w:webHidden/>
          </w:rPr>
          <w:instrText xml:space="preserve"> PAGEREF _Toc167200462 \h </w:instrText>
        </w:r>
        <w:r>
          <w:rPr>
            <w:noProof/>
            <w:webHidden/>
          </w:rPr>
        </w:r>
        <w:r>
          <w:rPr>
            <w:noProof/>
            <w:webHidden/>
          </w:rPr>
          <w:fldChar w:fldCharType="separate"/>
        </w:r>
        <w:r>
          <w:rPr>
            <w:noProof/>
            <w:webHidden/>
          </w:rPr>
          <w:t>8</w:t>
        </w:r>
        <w:r>
          <w:rPr>
            <w:noProof/>
            <w:webHidden/>
          </w:rPr>
          <w:fldChar w:fldCharType="end"/>
        </w:r>
      </w:hyperlink>
    </w:p>
    <w:p w14:paraId="164DBBA9" w14:textId="31C025FE"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3" w:history="1">
        <w:r w:rsidRPr="00DE3C41">
          <w:rPr>
            <w:rStyle w:val="Lienhypertexte"/>
            <w:noProof/>
          </w:rPr>
          <w:t>3.2.6</w:t>
        </w:r>
        <w:r>
          <w:rPr>
            <w:rFonts w:eastAsiaTheme="minorEastAsia" w:cstheme="minorBidi"/>
            <w:i w:val="0"/>
            <w:iCs w:val="0"/>
            <w:noProof/>
            <w:kern w:val="2"/>
            <w:sz w:val="22"/>
            <w:szCs w:val="22"/>
            <w14:ligatures w14:val="standardContextual"/>
          </w:rPr>
          <w:tab/>
        </w:r>
        <w:r w:rsidRPr="00DE3C41">
          <w:rPr>
            <w:rStyle w:val="Lienhypertexte"/>
            <w:noProof/>
          </w:rPr>
          <w:t>salle d'impression D17</w:t>
        </w:r>
        <w:r>
          <w:rPr>
            <w:noProof/>
            <w:webHidden/>
          </w:rPr>
          <w:tab/>
        </w:r>
        <w:r>
          <w:rPr>
            <w:noProof/>
            <w:webHidden/>
          </w:rPr>
          <w:fldChar w:fldCharType="begin"/>
        </w:r>
        <w:r>
          <w:rPr>
            <w:noProof/>
            <w:webHidden/>
          </w:rPr>
          <w:instrText xml:space="preserve"> PAGEREF _Toc167200463 \h </w:instrText>
        </w:r>
        <w:r>
          <w:rPr>
            <w:noProof/>
            <w:webHidden/>
          </w:rPr>
        </w:r>
        <w:r>
          <w:rPr>
            <w:noProof/>
            <w:webHidden/>
          </w:rPr>
          <w:fldChar w:fldCharType="separate"/>
        </w:r>
        <w:r>
          <w:rPr>
            <w:noProof/>
            <w:webHidden/>
          </w:rPr>
          <w:t>8</w:t>
        </w:r>
        <w:r>
          <w:rPr>
            <w:noProof/>
            <w:webHidden/>
          </w:rPr>
          <w:fldChar w:fldCharType="end"/>
        </w:r>
      </w:hyperlink>
    </w:p>
    <w:p w14:paraId="3F2507EE" w14:textId="40ED22A2"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4" w:history="1">
        <w:r w:rsidRPr="00DE3C41">
          <w:rPr>
            <w:rStyle w:val="Lienhypertexte"/>
            <w:noProof/>
          </w:rPr>
          <w:t>3.2.7</w:t>
        </w:r>
        <w:r>
          <w:rPr>
            <w:rFonts w:eastAsiaTheme="minorEastAsia" w:cstheme="minorBidi"/>
            <w:i w:val="0"/>
            <w:iCs w:val="0"/>
            <w:noProof/>
            <w:kern w:val="2"/>
            <w:sz w:val="22"/>
            <w:szCs w:val="22"/>
            <w14:ligatures w14:val="standardContextual"/>
          </w:rPr>
          <w:tab/>
        </w:r>
        <w:r w:rsidRPr="00DE3C41">
          <w:rPr>
            <w:rStyle w:val="Lienhypertexte"/>
            <w:noProof/>
          </w:rPr>
          <w:t>jardin d'extérieur</w:t>
        </w:r>
        <w:r>
          <w:rPr>
            <w:noProof/>
            <w:webHidden/>
          </w:rPr>
          <w:tab/>
        </w:r>
        <w:r>
          <w:rPr>
            <w:noProof/>
            <w:webHidden/>
          </w:rPr>
          <w:fldChar w:fldCharType="begin"/>
        </w:r>
        <w:r>
          <w:rPr>
            <w:noProof/>
            <w:webHidden/>
          </w:rPr>
          <w:instrText xml:space="preserve"> PAGEREF _Toc167200464 \h </w:instrText>
        </w:r>
        <w:r>
          <w:rPr>
            <w:noProof/>
            <w:webHidden/>
          </w:rPr>
        </w:r>
        <w:r>
          <w:rPr>
            <w:noProof/>
            <w:webHidden/>
          </w:rPr>
          <w:fldChar w:fldCharType="separate"/>
        </w:r>
        <w:r>
          <w:rPr>
            <w:noProof/>
            <w:webHidden/>
          </w:rPr>
          <w:t>8</w:t>
        </w:r>
        <w:r>
          <w:rPr>
            <w:noProof/>
            <w:webHidden/>
          </w:rPr>
          <w:fldChar w:fldCharType="end"/>
        </w:r>
      </w:hyperlink>
    </w:p>
    <w:p w14:paraId="0AADFE85" w14:textId="1F21F8CB"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5" w:history="1">
        <w:r w:rsidRPr="00DE3C41">
          <w:rPr>
            <w:rStyle w:val="Lienhypertexte"/>
            <w:noProof/>
          </w:rPr>
          <w:t>3.2.8</w:t>
        </w:r>
        <w:r>
          <w:rPr>
            <w:rFonts w:eastAsiaTheme="minorEastAsia" w:cstheme="minorBidi"/>
            <w:i w:val="0"/>
            <w:iCs w:val="0"/>
            <w:noProof/>
            <w:kern w:val="2"/>
            <w:sz w:val="22"/>
            <w:szCs w:val="22"/>
            <w14:ligatures w14:val="standardContextual"/>
          </w:rPr>
          <w:tab/>
        </w:r>
        <w:r w:rsidRPr="00DE3C41">
          <w:rPr>
            <w:rStyle w:val="Lienhypertexte"/>
            <w:noProof/>
          </w:rPr>
          <w:t>WC floor 2 D12</w:t>
        </w:r>
        <w:r>
          <w:rPr>
            <w:noProof/>
            <w:webHidden/>
          </w:rPr>
          <w:tab/>
        </w:r>
        <w:r>
          <w:rPr>
            <w:noProof/>
            <w:webHidden/>
          </w:rPr>
          <w:fldChar w:fldCharType="begin"/>
        </w:r>
        <w:r>
          <w:rPr>
            <w:noProof/>
            <w:webHidden/>
          </w:rPr>
          <w:instrText xml:space="preserve"> PAGEREF _Toc167200465 \h </w:instrText>
        </w:r>
        <w:r>
          <w:rPr>
            <w:noProof/>
            <w:webHidden/>
          </w:rPr>
        </w:r>
        <w:r>
          <w:rPr>
            <w:noProof/>
            <w:webHidden/>
          </w:rPr>
          <w:fldChar w:fldCharType="separate"/>
        </w:r>
        <w:r>
          <w:rPr>
            <w:noProof/>
            <w:webHidden/>
          </w:rPr>
          <w:t>9</w:t>
        </w:r>
        <w:r>
          <w:rPr>
            <w:noProof/>
            <w:webHidden/>
          </w:rPr>
          <w:fldChar w:fldCharType="end"/>
        </w:r>
      </w:hyperlink>
    </w:p>
    <w:p w14:paraId="5009EB9D" w14:textId="29584A5C"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66" w:history="1">
        <w:r w:rsidRPr="00DE3C41">
          <w:rPr>
            <w:rStyle w:val="Lienhypertexte"/>
            <w:noProof/>
          </w:rPr>
          <w:t>3.2.9</w:t>
        </w:r>
        <w:r>
          <w:rPr>
            <w:rFonts w:eastAsiaTheme="minorEastAsia" w:cstheme="minorBidi"/>
            <w:i w:val="0"/>
            <w:iCs w:val="0"/>
            <w:noProof/>
            <w:kern w:val="2"/>
            <w:sz w:val="22"/>
            <w:szCs w:val="22"/>
            <w14:ligatures w14:val="standardContextual"/>
          </w:rPr>
          <w:tab/>
        </w:r>
        <w:r w:rsidRPr="00DE3C41">
          <w:rPr>
            <w:rStyle w:val="Lienhypertexte"/>
            <w:noProof/>
          </w:rPr>
          <w:t>Couloir Entrée</w:t>
        </w:r>
        <w:r>
          <w:rPr>
            <w:noProof/>
            <w:webHidden/>
          </w:rPr>
          <w:tab/>
        </w:r>
        <w:r>
          <w:rPr>
            <w:noProof/>
            <w:webHidden/>
          </w:rPr>
          <w:fldChar w:fldCharType="begin"/>
        </w:r>
        <w:r>
          <w:rPr>
            <w:noProof/>
            <w:webHidden/>
          </w:rPr>
          <w:instrText xml:space="preserve"> PAGEREF _Toc167200466 \h </w:instrText>
        </w:r>
        <w:r>
          <w:rPr>
            <w:noProof/>
            <w:webHidden/>
          </w:rPr>
        </w:r>
        <w:r>
          <w:rPr>
            <w:noProof/>
            <w:webHidden/>
          </w:rPr>
          <w:fldChar w:fldCharType="separate"/>
        </w:r>
        <w:r>
          <w:rPr>
            <w:noProof/>
            <w:webHidden/>
          </w:rPr>
          <w:t>9</w:t>
        </w:r>
        <w:r>
          <w:rPr>
            <w:noProof/>
            <w:webHidden/>
          </w:rPr>
          <w:fldChar w:fldCharType="end"/>
        </w:r>
      </w:hyperlink>
    </w:p>
    <w:p w14:paraId="27A0C1D3" w14:textId="2D4A19E9"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67" w:history="1">
        <w:r w:rsidRPr="00DE3C41">
          <w:rPr>
            <w:rStyle w:val="Lienhypertexte"/>
            <w:noProof/>
          </w:rPr>
          <w:t>4</w:t>
        </w:r>
        <w:r>
          <w:rPr>
            <w:rFonts w:eastAsiaTheme="minorEastAsia" w:cstheme="minorBidi"/>
            <w:b w:val="0"/>
            <w:bCs w:val="0"/>
            <w:caps w:val="0"/>
            <w:noProof/>
            <w:kern w:val="2"/>
            <w:sz w:val="22"/>
            <w:szCs w:val="22"/>
            <w14:ligatures w14:val="standardContextual"/>
          </w:rPr>
          <w:tab/>
        </w:r>
        <w:r w:rsidRPr="00DE3C41">
          <w:rPr>
            <w:rStyle w:val="Lienhypertexte"/>
            <w:noProof/>
          </w:rPr>
          <w:t>Réalisation</w:t>
        </w:r>
        <w:r>
          <w:rPr>
            <w:noProof/>
            <w:webHidden/>
          </w:rPr>
          <w:tab/>
        </w:r>
        <w:r>
          <w:rPr>
            <w:noProof/>
            <w:webHidden/>
          </w:rPr>
          <w:fldChar w:fldCharType="begin"/>
        </w:r>
        <w:r>
          <w:rPr>
            <w:noProof/>
            <w:webHidden/>
          </w:rPr>
          <w:instrText xml:space="preserve"> PAGEREF _Toc167200467 \h </w:instrText>
        </w:r>
        <w:r>
          <w:rPr>
            <w:noProof/>
            <w:webHidden/>
          </w:rPr>
        </w:r>
        <w:r>
          <w:rPr>
            <w:noProof/>
            <w:webHidden/>
          </w:rPr>
          <w:fldChar w:fldCharType="separate"/>
        </w:r>
        <w:r>
          <w:rPr>
            <w:noProof/>
            <w:webHidden/>
          </w:rPr>
          <w:t>9</w:t>
        </w:r>
        <w:r>
          <w:rPr>
            <w:noProof/>
            <w:webHidden/>
          </w:rPr>
          <w:fldChar w:fldCharType="end"/>
        </w:r>
      </w:hyperlink>
    </w:p>
    <w:p w14:paraId="5D3882AF" w14:textId="2F57945C"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68" w:history="1">
        <w:r w:rsidRPr="00DE3C41">
          <w:rPr>
            <w:rStyle w:val="Lienhypertexte"/>
            <w:noProof/>
          </w:rPr>
          <w:t>4.1</w:t>
        </w:r>
        <w:r>
          <w:rPr>
            <w:rFonts w:eastAsiaTheme="minorEastAsia" w:cstheme="minorBidi"/>
            <w:smallCaps w:val="0"/>
            <w:noProof/>
            <w:kern w:val="2"/>
            <w:sz w:val="22"/>
            <w:szCs w:val="22"/>
            <w14:ligatures w14:val="standardContextual"/>
          </w:rPr>
          <w:tab/>
        </w:r>
        <w:r w:rsidRPr="00DE3C41">
          <w:rPr>
            <w:rStyle w:val="Lienhypertexte"/>
            <w:noProof/>
          </w:rPr>
          <w:t>Installation de l’environnement de travail</w:t>
        </w:r>
        <w:r>
          <w:rPr>
            <w:noProof/>
            <w:webHidden/>
          </w:rPr>
          <w:tab/>
        </w:r>
        <w:r>
          <w:rPr>
            <w:noProof/>
            <w:webHidden/>
          </w:rPr>
          <w:fldChar w:fldCharType="begin"/>
        </w:r>
        <w:r>
          <w:rPr>
            <w:noProof/>
            <w:webHidden/>
          </w:rPr>
          <w:instrText xml:space="preserve"> PAGEREF _Toc167200468 \h </w:instrText>
        </w:r>
        <w:r>
          <w:rPr>
            <w:noProof/>
            <w:webHidden/>
          </w:rPr>
        </w:r>
        <w:r>
          <w:rPr>
            <w:noProof/>
            <w:webHidden/>
          </w:rPr>
          <w:fldChar w:fldCharType="separate"/>
        </w:r>
        <w:r>
          <w:rPr>
            <w:noProof/>
            <w:webHidden/>
          </w:rPr>
          <w:t>9</w:t>
        </w:r>
        <w:r>
          <w:rPr>
            <w:noProof/>
            <w:webHidden/>
          </w:rPr>
          <w:fldChar w:fldCharType="end"/>
        </w:r>
      </w:hyperlink>
    </w:p>
    <w:p w14:paraId="5BFA54E8" w14:textId="3B168BE8"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69" w:history="1">
        <w:r w:rsidRPr="00DE3C41">
          <w:rPr>
            <w:rStyle w:val="Lienhypertexte"/>
            <w:noProof/>
          </w:rPr>
          <w:t>4.2</w:t>
        </w:r>
        <w:r>
          <w:rPr>
            <w:rFonts w:eastAsiaTheme="minorEastAsia" w:cstheme="minorBidi"/>
            <w:smallCaps w:val="0"/>
            <w:noProof/>
            <w:kern w:val="2"/>
            <w:sz w:val="22"/>
            <w:szCs w:val="22"/>
            <w14:ligatures w14:val="standardContextual"/>
          </w:rPr>
          <w:tab/>
        </w:r>
        <w:r w:rsidRPr="00DE3C41">
          <w:rPr>
            <w:rStyle w:val="Lienhypertexte"/>
            <w:noProof/>
          </w:rPr>
          <w:t>Ressources extérieures</w:t>
        </w:r>
        <w:r>
          <w:rPr>
            <w:noProof/>
            <w:webHidden/>
          </w:rPr>
          <w:tab/>
        </w:r>
        <w:r>
          <w:rPr>
            <w:noProof/>
            <w:webHidden/>
          </w:rPr>
          <w:fldChar w:fldCharType="begin"/>
        </w:r>
        <w:r>
          <w:rPr>
            <w:noProof/>
            <w:webHidden/>
          </w:rPr>
          <w:instrText xml:space="preserve"> PAGEREF _Toc167200469 \h </w:instrText>
        </w:r>
        <w:r>
          <w:rPr>
            <w:noProof/>
            <w:webHidden/>
          </w:rPr>
        </w:r>
        <w:r>
          <w:rPr>
            <w:noProof/>
            <w:webHidden/>
          </w:rPr>
          <w:fldChar w:fldCharType="separate"/>
        </w:r>
        <w:r>
          <w:rPr>
            <w:noProof/>
            <w:webHidden/>
          </w:rPr>
          <w:t>9</w:t>
        </w:r>
        <w:r>
          <w:rPr>
            <w:noProof/>
            <w:webHidden/>
          </w:rPr>
          <w:fldChar w:fldCharType="end"/>
        </w:r>
      </w:hyperlink>
    </w:p>
    <w:p w14:paraId="2D982040" w14:textId="2365CE6F"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70" w:history="1">
        <w:r w:rsidRPr="00DE3C41">
          <w:rPr>
            <w:rStyle w:val="Lienhypertexte"/>
            <w:noProof/>
          </w:rPr>
          <w:t>4.3</w:t>
        </w:r>
        <w:r>
          <w:rPr>
            <w:rFonts w:eastAsiaTheme="minorEastAsia" w:cstheme="minorBidi"/>
            <w:smallCaps w:val="0"/>
            <w:noProof/>
            <w:kern w:val="2"/>
            <w:sz w:val="22"/>
            <w:szCs w:val="22"/>
            <w14:ligatures w14:val="standardContextual"/>
          </w:rPr>
          <w:tab/>
        </w:r>
        <w:r w:rsidRPr="00DE3C41">
          <w:rPr>
            <w:rStyle w:val="Lienhypertexte"/>
            <w:noProof/>
          </w:rPr>
          <w:t>Déroulement effectif</w:t>
        </w:r>
        <w:r>
          <w:rPr>
            <w:noProof/>
            <w:webHidden/>
          </w:rPr>
          <w:tab/>
        </w:r>
        <w:r>
          <w:rPr>
            <w:noProof/>
            <w:webHidden/>
          </w:rPr>
          <w:fldChar w:fldCharType="begin"/>
        </w:r>
        <w:r>
          <w:rPr>
            <w:noProof/>
            <w:webHidden/>
          </w:rPr>
          <w:instrText xml:space="preserve"> PAGEREF _Toc167200470 \h </w:instrText>
        </w:r>
        <w:r>
          <w:rPr>
            <w:noProof/>
            <w:webHidden/>
          </w:rPr>
        </w:r>
        <w:r>
          <w:rPr>
            <w:noProof/>
            <w:webHidden/>
          </w:rPr>
          <w:fldChar w:fldCharType="separate"/>
        </w:r>
        <w:r>
          <w:rPr>
            <w:noProof/>
            <w:webHidden/>
          </w:rPr>
          <w:t>9</w:t>
        </w:r>
        <w:r>
          <w:rPr>
            <w:noProof/>
            <w:webHidden/>
          </w:rPr>
          <w:fldChar w:fldCharType="end"/>
        </w:r>
      </w:hyperlink>
    </w:p>
    <w:p w14:paraId="4019F42B" w14:textId="116D2A55"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71" w:history="1">
        <w:r w:rsidRPr="00DE3C41">
          <w:rPr>
            <w:rStyle w:val="Lienhypertexte"/>
            <w:noProof/>
          </w:rPr>
          <w:t>4.4</w:t>
        </w:r>
        <w:r>
          <w:rPr>
            <w:rFonts w:eastAsiaTheme="minorEastAsia" w:cstheme="minorBidi"/>
            <w:smallCaps w:val="0"/>
            <w:noProof/>
            <w:kern w:val="2"/>
            <w:sz w:val="22"/>
            <w:szCs w:val="22"/>
            <w14:ligatures w14:val="standardContextual"/>
          </w:rPr>
          <w:tab/>
        </w:r>
        <w:r w:rsidRPr="00DE3C41">
          <w:rPr>
            <w:rStyle w:val="Lienhypertexte"/>
            <w:noProof/>
          </w:rPr>
          <w:t>Journal de travail</w:t>
        </w:r>
        <w:r>
          <w:rPr>
            <w:noProof/>
            <w:webHidden/>
          </w:rPr>
          <w:tab/>
        </w:r>
        <w:r>
          <w:rPr>
            <w:noProof/>
            <w:webHidden/>
          </w:rPr>
          <w:fldChar w:fldCharType="begin"/>
        </w:r>
        <w:r>
          <w:rPr>
            <w:noProof/>
            <w:webHidden/>
          </w:rPr>
          <w:instrText xml:space="preserve"> PAGEREF _Toc167200471 \h </w:instrText>
        </w:r>
        <w:r>
          <w:rPr>
            <w:noProof/>
            <w:webHidden/>
          </w:rPr>
        </w:r>
        <w:r>
          <w:rPr>
            <w:noProof/>
            <w:webHidden/>
          </w:rPr>
          <w:fldChar w:fldCharType="separate"/>
        </w:r>
        <w:r>
          <w:rPr>
            <w:noProof/>
            <w:webHidden/>
          </w:rPr>
          <w:t>10</w:t>
        </w:r>
        <w:r>
          <w:rPr>
            <w:noProof/>
            <w:webHidden/>
          </w:rPr>
          <w:fldChar w:fldCharType="end"/>
        </w:r>
      </w:hyperlink>
    </w:p>
    <w:p w14:paraId="3EB8E2F3" w14:textId="1431B2B4"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72" w:history="1">
        <w:r w:rsidRPr="00DE3C41">
          <w:rPr>
            <w:rStyle w:val="Lienhypertexte"/>
            <w:noProof/>
          </w:rPr>
          <w:t>4.5</w:t>
        </w:r>
        <w:r>
          <w:rPr>
            <w:rFonts w:eastAsiaTheme="minorEastAsia" w:cstheme="minorBidi"/>
            <w:smallCaps w:val="0"/>
            <w:noProof/>
            <w:kern w:val="2"/>
            <w:sz w:val="22"/>
            <w:szCs w:val="22"/>
            <w14:ligatures w14:val="standardContextual"/>
          </w:rPr>
          <w:tab/>
        </w:r>
        <w:r w:rsidRPr="00DE3C41">
          <w:rPr>
            <w:rStyle w:val="Lienhypertexte"/>
            <w:noProof/>
          </w:rPr>
          <w:t>Processus d’intégration</w:t>
        </w:r>
        <w:r>
          <w:rPr>
            <w:noProof/>
            <w:webHidden/>
          </w:rPr>
          <w:tab/>
        </w:r>
        <w:r>
          <w:rPr>
            <w:noProof/>
            <w:webHidden/>
          </w:rPr>
          <w:fldChar w:fldCharType="begin"/>
        </w:r>
        <w:r>
          <w:rPr>
            <w:noProof/>
            <w:webHidden/>
          </w:rPr>
          <w:instrText xml:space="preserve"> PAGEREF _Toc167200472 \h </w:instrText>
        </w:r>
        <w:r>
          <w:rPr>
            <w:noProof/>
            <w:webHidden/>
          </w:rPr>
        </w:r>
        <w:r>
          <w:rPr>
            <w:noProof/>
            <w:webHidden/>
          </w:rPr>
          <w:fldChar w:fldCharType="separate"/>
        </w:r>
        <w:r>
          <w:rPr>
            <w:noProof/>
            <w:webHidden/>
          </w:rPr>
          <w:t>10</w:t>
        </w:r>
        <w:r>
          <w:rPr>
            <w:noProof/>
            <w:webHidden/>
          </w:rPr>
          <w:fldChar w:fldCharType="end"/>
        </w:r>
      </w:hyperlink>
    </w:p>
    <w:p w14:paraId="55E74923" w14:textId="1CA52D02"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73" w:history="1">
        <w:r w:rsidRPr="00DE3C41">
          <w:rPr>
            <w:rStyle w:val="Lienhypertexte"/>
            <w:noProof/>
          </w:rPr>
          <w:t>5</w:t>
        </w:r>
        <w:r>
          <w:rPr>
            <w:rFonts w:eastAsiaTheme="minorEastAsia" w:cstheme="minorBidi"/>
            <w:b w:val="0"/>
            <w:bCs w:val="0"/>
            <w:caps w:val="0"/>
            <w:noProof/>
            <w:kern w:val="2"/>
            <w:sz w:val="22"/>
            <w:szCs w:val="22"/>
            <w14:ligatures w14:val="standardContextual"/>
          </w:rPr>
          <w:tab/>
        </w:r>
        <w:r w:rsidRPr="00DE3C41">
          <w:rPr>
            <w:rStyle w:val="Lienhypertexte"/>
            <w:noProof/>
          </w:rPr>
          <w:t>Tests</w:t>
        </w:r>
        <w:r>
          <w:rPr>
            <w:noProof/>
            <w:webHidden/>
          </w:rPr>
          <w:tab/>
        </w:r>
        <w:r>
          <w:rPr>
            <w:noProof/>
            <w:webHidden/>
          </w:rPr>
          <w:fldChar w:fldCharType="begin"/>
        </w:r>
        <w:r>
          <w:rPr>
            <w:noProof/>
            <w:webHidden/>
          </w:rPr>
          <w:instrText xml:space="preserve"> PAGEREF _Toc167200473 \h </w:instrText>
        </w:r>
        <w:r>
          <w:rPr>
            <w:noProof/>
            <w:webHidden/>
          </w:rPr>
        </w:r>
        <w:r>
          <w:rPr>
            <w:noProof/>
            <w:webHidden/>
          </w:rPr>
          <w:fldChar w:fldCharType="separate"/>
        </w:r>
        <w:r>
          <w:rPr>
            <w:noProof/>
            <w:webHidden/>
          </w:rPr>
          <w:t>10</w:t>
        </w:r>
        <w:r>
          <w:rPr>
            <w:noProof/>
            <w:webHidden/>
          </w:rPr>
          <w:fldChar w:fldCharType="end"/>
        </w:r>
      </w:hyperlink>
    </w:p>
    <w:p w14:paraId="24ED9AC9" w14:textId="6E6D42CD"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74" w:history="1">
        <w:r w:rsidRPr="00DE3C41">
          <w:rPr>
            <w:rStyle w:val="Lienhypertexte"/>
            <w:noProof/>
          </w:rPr>
          <w:t>5.1</w:t>
        </w:r>
        <w:r>
          <w:rPr>
            <w:rFonts w:eastAsiaTheme="minorEastAsia" w:cstheme="minorBidi"/>
            <w:smallCaps w:val="0"/>
            <w:noProof/>
            <w:kern w:val="2"/>
            <w:sz w:val="22"/>
            <w:szCs w:val="22"/>
            <w14:ligatures w14:val="standardContextual"/>
          </w:rPr>
          <w:tab/>
        </w:r>
        <w:r w:rsidRPr="00DE3C41">
          <w:rPr>
            <w:rStyle w:val="Lienhypertexte"/>
            <w:noProof/>
          </w:rPr>
          <w:t>Stratégie de test</w:t>
        </w:r>
        <w:r>
          <w:rPr>
            <w:noProof/>
            <w:webHidden/>
          </w:rPr>
          <w:tab/>
        </w:r>
        <w:r>
          <w:rPr>
            <w:noProof/>
            <w:webHidden/>
          </w:rPr>
          <w:fldChar w:fldCharType="begin"/>
        </w:r>
        <w:r>
          <w:rPr>
            <w:noProof/>
            <w:webHidden/>
          </w:rPr>
          <w:instrText xml:space="preserve"> PAGEREF _Toc167200474 \h </w:instrText>
        </w:r>
        <w:r>
          <w:rPr>
            <w:noProof/>
            <w:webHidden/>
          </w:rPr>
        </w:r>
        <w:r>
          <w:rPr>
            <w:noProof/>
            <w:webHidden/>
          </w:rPr>
          <w:fldChar w:fldCharType="separate"/>
        </w:r>
        <w:r>
          <w:rPr>
            <w:noProof/>
            <w:webHidden/>
          </w:rPr>
          <w:t>10</w:t>
        </w:r>
        <w:r>
          <w:rPr>
            <w:noProof/>
            <w:webHidden/>
          </w:rPr>
          <w:fldChar w:fldCharType="end"/>
        </w:r>
      </w:hyperlink>
    </w:p>
    <w:p w14:paraId="4A57C70B" w14:textId="264E0AF0"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75" w:history="1">
        <w:r w:rsidRPr="00DE3C41">
          <w:rPr>
            <w:rStyle w:val="Lienhypertexte"/>
            <w:noProof/>
          </w:rPr>
          <w:t>5.2</w:t>
        </w:r>
        <w:r>
          <w:rPr>
            <w:rFonts w:eastAsiaTheme="minorEastAsia" w:cstheme="minorBidi"/>
            <w:smallCaps w:val="0"/>
            <w:noProof/>
            <w:kern w:val="2"/>
            <w:sz w:val="22"/>
            <w:szCs w:val="22"/>
            <w14:ligatures w14:val="standardContextual"/>
          </w:rPr>
          <w:tab/>
        </w:r>
        <w:r w:rsidRPr="00DE3C41">
          <w:rPr>
            <w:rStyle w:val="Lienhypertexte"/>
            <w:noProof/>
          </w:rPr>
          <w:t>Dossier des tests</w:t>
        </w:r>
        <w:r>
          <w:rPr>
            <w:noProof/>
            <w:webHidden/>
          </w:rPr>
          <w:tab/>
        </w:r>
        <w:r>
          <w:rPr>
            <w:noProof/>
            <w:webHidden/>
          </w:rPr>
          <w:fldChar w:fldCharType="begin"/>
        </w:r>
        <w:r>
          <w:rPr>
            <w:noProof/>
            <w:webHidden/>
          </w:rPr>
          <w:instrText xml:space="preserve"> PAGEREF _Toc167200475 \h </w:instrText>
        </w:r>
        <w:r>
          <w:rPr>
            <w:noProof/>
            <w:webHidden/>
          </w:rPr>
        </w:r>
        <w:r>
          <w:rPr>
            <w:noProof/>
            <w:webHidden/>
          </w:rPr>
          <w:fldChar w:fldCharType="separate"/>
        </w:r>
        <w:r>
          <w:rPr>
            <w:noProof/>
            <w:webHidden/>
          </w:rPr>
          <w:t>10</w:t>
        </w:r>
        <w:r>
          <w:rPr>
            <w:noProof/>
            <w:webHidden/>
          </w:rPr>
          <w:fldChar w:fldCharType="end"/>
        </w:r>
      </w:hyperlink>
    </w:p>
    <w:p w14:paraId="247BC96A" w14:textId="68701C45"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76" w:history="1">
        <w:r w:rsidRPr="00DE3C41">
          <w:rPr>
            <w:rStyle w:val="Lienhypertexte"/>
            <w:noProof/>
          </w:rPr>
          <w:t>5.2.1</w:t>
        </w:r>
        <w:r>
          <w:rPr>
            <w:rFonts w:eastAsiaTheme="minorEastAsia" w:cstheme="minorBidi"/>
            <w:i w:val="0"/>
            <w:iCs w:val="0"/>
            <w:noProof/>
            <w:kern w:val="2"/>
            <w:sz w:val="22"/>
            <w:szCs w:val="22"/>
            <w14:ligatures w14:val="standardContextual"/>
          </w:rPr>
          <w:tab/>
        </w:r>
        <w:r w:rsidRPr="00DE3C41">
          <w:rPr>
            <w:rStyle w:val="Lienhypertexte"/>
            <w:noProof/>
          </w:rPr>
          <w:t>Sprint 1</w:t>
        </w:r>
        <w:r>
          <w:rPr>
            <w:noProof/>
            <w:webHidden/>
          </w:rPr>
          <w:tab/>
        </w:r>
        <w:r>
          <w:rPr>
            <w:noProof/>
            <w:webHidden/>
          </w:rPr>
          <w:fldChar w:fldCharType="begin"/>
        </w:r>
        <w:r>
          <w:rPr>
            <w:noProof/>
            <w:webHidden/>
          </w:rPr>
          <w:instrText xml:space="preserve"> PAGEREF _Toc167200476 \h </w:instrText>
        </w:r>
        <w:r>
          <w:rPr>
            <w:noProof/>
            <w:webHidden/>
          </w:rPr>
        </w:r>
        <w:r>
          <w:rPr>
            <w:noProof/>
            <w:webHidden/>
          </w:rPr>
          <w:fldChar w:fldCharType="separate"/>
        </w:r>
        <w:r>
          <w:rPr>
            <w:noProof/>
            <w:webHidden/>
          </w:rPr>
          <w:t>10</w:t>
        </w:r>
        <w:r>
          <w:rPr>
            <w:noProof/>
            <w:webHidden/>
          </w:rPr>
          <w:fldChar w:fldCharType="end"/>
        </w:r>
      </w:hyperlink>
    </w:p>
    <w:p w14:paraId="3BEAA7DF" w14:textId="27A0BD9D"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77" w:history="1">
        <w:r w:rsidRPr="00DE3C41">
          <w:rPr>
            <w:rStyle w:val="Lienhypertexte"/>
            <w:noProof/>
          </w:rPr>
          <w:t>5.2.2</w:t>
        </w:r>
        <w:r>
          <w:rPr>
            <w:rFonts w:eastAsiaTheme="minorEastAsia" w:cstheme="minorBidi"/>
            <w:i w:val="0"/>
            <w:iCs w:val="0"/>
            <w:noProof/>
            <w:kern w:val="2"/>
            <w:sz w:val="22"/>
            <w:szCs w:val="22"/>
            <w14:ligatures w14:val="standardContextual"/>
          </w:rPr>
          <w:tab/>
        </w:r>
        <w:r w:rsidRPr="00DE3C41">
          <w:rPr>
            <w:rStyle w:val="Lienhypertexte"/>
            <w:noProof/>
          </w:rPr>
          <w:t>Sprint 2</w:t>
        </w:r>
        <w:r>
          <w:rPr>
            <w:noProof/>
            <w:webHidden/>
          </w:rPr>
          <w:tab/>
        </w:r>
        <w:r>
          <w:rPr>
            <w:noProof/>
            <w:webHidden/>
          </w:rPr>
          <w:fldChar w:fldCharType="begin"/>
        </w:r>
        <w:r>
          <w:rPr>
            <w:noProof/>
            <w:webHidden/>
          </w:rPr>
          <w:instrText xml:space="preserve"> PAGEREF _Toc167200477 \h </w:instrText>
        </w:r>
        <w:r>
          <w:rPr>
            <w:noProof/>
            <w:webHidden/>
          </w:rPr>
        </w:r>
        <w:r>
          <w:rPr>
            <w:noProof/>
            <w:webHidden/>
          </w:rPr>
          <w:fldChar w:fldCharType="separate"/>
        </w:r>
        <w:r>
          <w:rPr>
            <w:noProof/>
            <w:webHidden/>
          </w:rPr>
          <w:t>10</w:t>
        </w:r>
        <w:r>
          <w:rPr>
            <w:noProof/>
            <w:webHidden/>
          </w:rPr>
          <w:fldChar w:fldCharType="end"/>
        </w:r>
      </w:hyperlink>
    </w:p>
    <w:p w14:paraId="3436F0FA" w14:textId="49AF797F"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78" w:history="1">
        <w:r w:rsidRPr="00DE3C41">
          <w:rPr>
            <w:rStyle w:val="Lienhypertexte"/>
            <w:noProof/>
          </w:rPr>
          <w:t>5.2.3</w:t>
        </w:r>
        <w:r>
          <w:rPr>
            <w:rFonts w:eastAsiaTheme="minorEastAsia" w:cstheme="minorBidi"/>
            <w:i w:val="0"/>
            <w:iCs w:val="0"/>
            <w:noProof/>
            <w:kern w:val="2"/>
            <w:sz w:val="22"/>
            <w:szCs w:val="22"/>
            <w14:ligatures w14:val="standardContextual"/>
          </w:rPr>
          <w:tab/>
        </w:r>
        <w:r w:rsidRPr="00DE3C41">
          <w:rPr>
            <w:rStyle w:val="Lienhypertexte"/>
            <w:noProof/>
          </w:rPr>
          <w:t>Sprint 3</w:t>
        </w:r>
        <w:r>
          <w:rPr>
            <w:noProof/>
            <w:webHidden/>
          </w:rPr>
          <w:tab/>
        </w:r>
        <w:r>
          <w:rPr>
            <w:noProof/>
            <w:webHidden/>
          </w:rPr>
          <w:fldChar w:fldCharType="begin"/>
        </w:r>
        <w:r>
          <w:rPr>
            <w:noProof/>
            <w:webHidden/>
          </w:rPr>
          <w:instrText xml:space="preserve"> PAGEREF _Toc167200478 \h </w:instrText>
        </w:r>
        <w:r>
          <w:rPr>
            <w:noProof/>
            <w:webHidden/>
          </w:rPr>
        </w:r>
        <w:r>
          <w:rPr>
            <w:noProof/>
            <w:webHidden/>
          </w:rPr>
          <w:fldChar w:fldCharType="separate"/>
        </w:r>
        <w:r>
          <w:rPr>
            <w:noProof/>
            <w:webHidden/>
          </w:rPr>
          <w:t>12</w:t>
        </w:r>
        <w:r>
          <w:rPr>
            <w:noProof/>
            <w:webHidden/>
          </w:rPr>
          <w:fldChar w:fldCharType="end"/>
        </w:r>
      </w:hyperlink>
    </w:p>
    <w:p w14:paraId="3AC76DEE" w14:textId="68EFAEF2"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79" w:history="1">
        <w:r w:rsidRPr="00DE3C41">
          <w:rPr>
            <w:rStyle w:val="Lienhypertexte"/>
            <w:noProof/>
          </w:rPr>
          <w:t>5.2.4</w:t>
        </w:r>
        <w:r>
          <w:rPr>
            <w:rFonts w:eastAsiaTheme="minorEastAsia" w:cstheme="minorBidi"/>
            <w:i w:val="0"/>
            <w:iCs w:val="0"/>
            <w:noProof/>
            <w:kern w:val="2"/>
            <w:sz w:val="22"/>
            <w:szCs w:val="22"/>
            <w14:ligatures w14:val="standardContextual"/>
          </w:rPr>
          <w:tab/>
        </w:r>
        <w:r w:rsidRPr="00DE3C41">
          <w:rPr>
            <w:rStyle w:val="Lienhypertexte"/>
            <w:noProof/>
          </w:rPr>
          <w:t>Sprint 4</w:t>
        </w:r>
        <w:r>
          <w:rPr>
            <w:noProof/>
            <w:webHidden/>
          </w:rPr>
          <w:tab/>
        </w:r>
        <w:r>
          <w:rPr>
            <w:noProof/>
            <w:webHidden/>
          </w:rPr>
          <w:fldChar w:fldCharType="begin"/>
        </w:r>
        <w:r>
          <w:rPr>
            <w:noProof/>
            <w:webHidden/>
          </w:rPr>
          <w:instrText xml:space="preserve"> PAGEREF _Toc167200479 \h </w:instrText>
        </w:r>
        <w:r>
          <w:rPr>
            <w:noProof/>
            <w:webHidden/>
          </w:rPr>
        </w:r>
        <w:r>
          <w:rPr>
            <w:noProof/>
            <w:webHidden/>
          </w:rPr>
          <w:fldChar w:fldCharType="separate"/>
        </w:r>
        <w:r>
          <w:rPr>
            <w:noProof/>
            <w:webHidden/>
          </w:rPr>
          <w:t>15</w:t>
        </w:r>
        <w:r>
          <w:rPr>
            <w:noProof/>
            <w:webHidden/>
          </w:rPr>
          <w:fldChar w:fldCharType="end"/>
        </w:r>
      </w:hyperlink>
    </w:p>
    <w:p w14:paraId="0FD10567" w14:textId="5B208C49"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0" w:history="1">
        <w:r w:rsidRPr="00DE3C41">
          <w:rPr>
            <w:rStyle w:val="Lienhypertexte"/>
            <w:noProof/>
          </w:rPr>
          <w:t>5.2.5</w:t>
        </w:r>
        <w:r>
          <w:rPr>
            <w:rFonts w:eastAsiaTheme="minorEastAsia" w:cstheme="minorBidi"/>
            <w:i w:val="0"/>
            <w:iCs w:val="0"/>
            <w:noProof/>
            <w:kern w:val="2"/>
            <w:sz w:val="22"/>
            <w:szCs w:val="22"/>
            <w14:ligatures w14:val="standardContextual"/>
          </w:rPr>
          <w:tab/>
        </w:r>
        <w:r w:rsidRPr="00DE3C41">
          <w:rPr>
            <w:rStyle w:val="Lienhypertexte"/>
            <w:noProof/>
          </w:rPr>
          <w:t>Sprint 5</w:t>
        </w:r>
        <w:r>
          <w:rPr>
            <w:noProof/>
            <w:webHidden/>
          </w:rPr>
          <w:tab/>
        </w:r>
        <w:r>
          <w:rPr>
            <w:noProof/>
            <w:webHidden/>
          </w:rPr>
          <w:fldChar w:fldCharType="begin"/>
        </w:r>
        <w:r>
          <w:rPr>
            <w:noProof/>
            <w:webHidden/>
          </w:rPr>
          <w:instrText xml:space="preserve"> PAGEREF _Toc167200480 \h </w:instrText>
        </w:r>
        <w:r>
          <w:rPr>
            <w:noProof/>
            <w:webHidden/>
          </w:rPr>
        </w:r>
        <w:r>
          <w:rPr>
            <w:noProof/>
            <w:webHidden/>
          </w:rPr>
          <w:fldChar w:fldCharType="separate"/>
        </w:r>
        <w:r>
          <w:rPr>
            <w:noProof/>
            <w:webHidden/>
          </w:rPr>
          <w:t>15</w:t>
        </w:r>
        <w:r>
          <w:rPr>
            <w:noProof/>
            <w:webHidden/>
          </w:rPr>
          <w:fldChar w:fldCharType="end"/>
        </w:r>
      </w:hyperlink>
    </w:p>
    <w:p w14:paraId="60C8EDE6" w14:textId="365F995F" w:rsidR="006E6344" w:rsidRDefault="006E6344" w:rsidP="006E6344">
      <w:pPr>
        <w:pStyle w:val="TM3"/>
        <w:numPr>
          <w:ilvl w:val="0"/>
          <w:numId w:val="12"/>
        </w:numPr>
        <w:tabs>
          <w:tab w:val="left" w:pos="1200"/>
          <w:tab w:val="right" w:leader="dot" w:pos="9060"/>
        </w:tabs>
        <w:rPr>
          <w:rFonts w:eastAsiaTheme="minorEastAsia" w:cstheme="minorBidi"/>
          <w:i w:val="0"/>
          <w:iCs w:val="0"/>
          <w:noProof/>
          <w:kern w:val="2"/>
          <w:sz w:val="22"/>
          <w:szCs w:val="22"/>
          <w14:ligatures w14:val="standardContextual"/>
        </w:rPr>
      </w:pPr>
      <w:hyperlink w:anchor="_Toc167200481" w:history="1">
        <w:r w:rsidRPr="00DE3C41">
          <w:rPr>
            <w:rStyle w:val="Lienhypertexte"/>
            <w:noProof/>
          </w:rPr>
          <w:t>5.2.6</w:t>
        </w:r>
        <w:r>
          <w:rPr>
            <w:rFonts w:eastAsiaTheme="minorEastAsia" w:cstheme="minorBidi"/>
            <w:i w:val="0"/>
            <w:iCs w:val="0"/>
            <w:noProof/>
            <w:kern w:val="2"/>
            <w:sz w:val="22"/>
            <w:szCs w:val="22"/>
            <w14:ligatures w14:val="standardContextual"/>
          </w:rPr>
          <w:tab/>
        </w:r>
        <w:r w:rsidRPr="00DE3C41">
          <w:rPr>
            <w:rStyle w:val="Lienhypertexte"/>
            <w:noProof/>
          </w:rPr>
          <w:t>Sprint 6</w:t>
        </w:r>
        <w:r>
          <w:rPr>
            <w:noProof/>
            <w:webHidden/>
          </w:rPr>
          <w:tab/>
        </w:r>
        <w:r>
          <w:rPr>
            <w:noProof/>
            <w:webHidden/>
          </w:rPr>
          <w:fldChar w:fldCharType="begin"/>
        </w:r>
        <w:r>
          <w:rPr>
            <w:noProof/>
            <w:webHidden/>
          </w:rPr>
          <w:instrText xml:space="preserve"> PAGEREF _Toc167200481 \h </w:instrText>
        </w:r>
        <w:r>
          <w:rPr>
            <w:noProof/>
            <w:webHidden/>
          </w:rPr>
        </w:r>
        <w:r>
          <w:rPr>
            <w:noProof/>
            <w:webHidden/>
          </w:rPr>
          <w:fldChar w:fldCharType="separate"/>
        </w:r>
        <w:r>
          <w:rPr>
            <w:noProof/>
            <w:webHidden/>
          </w:rPr>
          <w:t>16</w:t>
        </w:r>
        <w:r>
          <w:rPr>
            <w:noProof/>
            <w:webHidden/>
          </w:rPr>
          <w:fldChar w:fldCharType="end"/>
        </w:r>
      </w:hyperlink>
    </w:p>
    <w:p w14:paraId="175B7436" w14:textId="521A9EBA"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2" w:history="1">
        <w:r w:rsidRPr="00DE3C41">
          <w:rPr>
            <w:rStyle w:val="Lienhypertexte"/>
            <w:noProof/>
          </w:rPr>
          <w:t>5.2.7</w:t>
        </w:r>
        <w:r>
          <w:rPr>
            <w:rFonts w:eastAsiaTheme="minorEastAsia" w:cstheme="minorBidi"/>
            <w:i w:val="0"/>
            <w:iCs w:val="0"/>
            <w:noProof/>
            <w:kern w:val="2"/>
            <w:sz w:val="22"/>
            <w:szCs w:val="22"/>
            <w14:ligatures w14:val="standardContextual"/>
          </w:rPr>
          <w:tab/>
        </w:r>
        <w:r w:rsidRPr="00DE3C41">
          <w:rPr>
            <w:rStyle w:val="Lienhypertexte"/>
            <w:noProof/>
          </w:rPr>
          <w:t>Sprint 1</w:t>
        </w:r>
        <w:r>
          <w:rPr>
            <w:noProof/>
            <w:webHidden/>
          </w:rPr>
          <w:tab/>
        </w:r>
        <w:r>
          <w:rPr>
            <w:noProof/>
            <w:webHidden/>
          </w:rPr>
          <w:fldChar w:fldCharType="begin"/>
        </w:r>
        <w:r>
          <w:rPr>
            <w:noProof/>
            <w:webHidden/>
          </w:rPr>
          <w:instrText xml:space="preserve"> PAGEREF _Toc167200482 \h </w:instrText>
        </w:r>
        <w:r>
          <w:rPr>
            <w:noProof/>
            <w:webHidden/>
          </w:rPr>
        </w:r>
        <w:r>
          <w:rPr>
            <w:noProof/>
            <w:webHidden/>
          </w:rPr>
          <w:fldChar w:fldCharType="separate"/>
        </w:r>
        <w:r>
          <w:rPr>
            <w:noProof/>
            <w:webHidden/>
          </w:rPr>
          <w:t>16</w:t>
        </w:r>
        <w:r>
          <w:rPr>
            <w:noProof/>
            <w:webHidden/>
          </w:rPr>
          <w:fldChar w:fldCharType="end"/>
        </w:r>
      </w:hyperlink>
    </w:p>
    <w:p w14:paraId="2A86056C" w14:textId="41732D4B"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3" w:history="1">
        <w:r w:rsidRPr="00DE3C41">
          <w:rPr>
            <w:rStyle w:val="Lienhypertexte"/>
            <w:noProof/>
          </w:rPr>
          <w:t>5.2.8</w:t>
        </w:r>
        <w:r>
          <w:rPr>
            <w:rFonts w:eastAsiaTheme="minorEastAsia" w:cstheme="minorBidi"/>
            <w:i w:val="0"/>
            <w:iCs w:val="0"/>
            <w:noProof/>
            <w:kern w:val="2"/>
            <w:sz w:val="22"/>
            <w:szCs w:val="22"/>
            <w14:ligatures w14:val="standardContextual"/>
          </w:rPr>
          <w:tab/>
        </w:r>
        <w:r w:rsidRPr="00DE3C41">
          <w:rPr>
            <w:rStyle w:val="Lienhypertexte"/>
            <w:noProof/>
          </w:rPr>
          <w:t>Sprint 2</w:t>
        </w:r>
        <w:r>
          <w:rPr>
            <w:noProof/>
            <w:webHidden/>
          </w:rPr>
          <w:tab/>
        </w:r>
        <w:r>
          <w:rPr>
            <w:noProof/>
            <w:webHidden/>
          </w:rPr>
          <w:fldChar w:fldCharType="begin"/>
        </w:r>
        <w:r>
          <w:rPr>
            <w:noProof/>
            <w:webHidden/>
          </w:rPr>
          <w:instrText xml:space="preserve"> PAGEREF _Toc167200483 \h </w:instrText>
        </w:r>
        <w:r>
          <w:rPr>
            <w:noProof/>
            <w:webHidden/>
          </w:rPr>
        </w:r>
        <w:r>
          <w:rPr>
            <w:noProof/>
            <w:webHidden/>
          </w:rPr>
          <w:fldChar w:fldCharType="separate"/>
        </w:r>
        <w:r>
          <w:rPr>
            <w:noProof/>
            <w:webHidden/>
          </w:rPr>
          <w:t>16</w:t>
        </w:r>
        <w:r>
          <w:rPr>
            <w:noProof/>
            <w:webHidden/>
          </w:rPr>
          <w:fldChar w:fldCharType="end"/>
        </w:r>
      </w:hyperlink>
    </w:p>
    <w:p w14:paraId="728AD6D9" w14:textId="22A25906"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4" w:history="1">
        <w:r w:rsidRPr="00DE3C41">
          <w:rPr>
            <w:rStyle w:val="Lienhypertexte"/>
            <w:noProof/>
          </w:rPr>
          <w:t>5.2.9</w:t>
        </w:r>
        <w:r>
          <w:rPr>
            <w:rFonts w:eastAsiaTheme="minorEastAsia" w:cstheme="minorBidi"/>
            <w:i w:val="0"/>
            <w:iCs w:val="0"/>
            <w:noProof/>
            <w:kern w:val="2"/>
            <w:sz w:val="22"/>
            <w:szCs w:val="22"/>
            <w14:ligatures w14:val="standardContextual"/>
          </w:rPr>
          <w:tab/>
        </w:r>
        <w:r w:rsidRPr="00DE3C41">
          <w:rPr>
            <w:rStyle w:val="Lienhypertexte"/>
            <w:noProof/>
          </w:rPr>
          <w:t>Sprint 3</w:t>
        </w:r>
        <w:r>
          <w:rPr>
            <w:noProof/>
            <w:webHidden/>
          </w:rPr>
          <w:tab/>
        </w:r>
        <w:r>
          <w:rPr>
            <w:noProof/>
            <w:webHidden/>
          </w:rPr>
          <w:fldChar w:fldCharType="begin"/>
        </w:r>
        <w:r>
          <w:rPr>
            <w:noProof/>
            <w:webHidden/>
          </w:rPr>
          <w:instrText xml:space="preserve"> PAGEREF _Toc167200484 \h </w:instrText>
        </w:r>
        <w:r>
          <w:rPr>
            <w:noProof/>
            <w:webHidden/>
          </w:rPr>
        </w:r>
        <w:r>
          <w:rPr>
            <w:noProof/>
            <w:webHidden/>
          </w:rPr>
          <w:fldChar w:fldCharType="separate"/>
        </w:r>
        <w:r>
          <w:rPr>
            <w:noProof/>
            <w:webHidden/>
          </w:rPr>
          <w:t>18</w:t>
        </w:r>
        <w:r>
          <w:rPr>
            <w:noProof/>
            <w:webHidden/>
          </w:rPr>
          <w:fldChar w:fldCharType="end"/>
        </w:r>
      </w:hyperlink>
    </w:p>
    <w:p w14:paraId="53614222" w14:textId="6412118B"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5" w:history="1">
        <w:r w:rsidRPr="00DE3C41">
          <w:rPr>
            <w:rStyle w:val="Lienhypertexte"/>
            <w:noProof/>
          </w:rPr>
          <w:t>5.2.10</w:t>
        </w:r>
        <w:r>
          <w:rPr>
            <w:rFonts w:eastAsiaTheme="minorEastAsia" w:cstheme="minorBidi"/>
            <w:i w:val="0"/>
            <w:iCs w:val="0"/>
            <w:noProof/>
            <w:kern w:val="2"/>
            <w:sz w:val="22"/>
            <w:szCs w:val="22"/>
            <w14:ligatures w14:val="standardContextual"/>
          </w:rPr>
          <w:tab/>
        </w:r>
        <w:r w:rsidRPr="00DE3C41">
          <w:rPr>
            <w:rStyle w:val="Lienhypertexte"/>
            <w:noProof/>
          </w:rPr>
          <w:t>Sprint 4</w:t>
        </w:r>
        <w:r>
          <w:rPr>
            <w:noProof/>
            <w:webHidden/>
          </w:rPr>
          <w:tab/>
        </w:r>
        <w:r>
          <w:rPr>
            <w:noProof/>
            <w:webHidden/>
          </w:rPr>
          <w:fldChar w:fldCharType="begin"/>
        </w:r>
        <w:r>
          <w:rPr>
            <w:noProof/>
            <w:webHidden/>
          </w:rPr>
          <w:instrText xml:space="preserve"> PAGEREF _Toc167200485 \h </w:instrText>
        </w:r>
        <w:r>
          <w:rPr>
            <w:noProof/>
            <w:webHidden/>
          </w:rPr>
        </w:r>
        <w:r>
          <w:rPr>
            <w:noProof/>
            <w:webHidden/>
          </w:rPr>
          <w:fldChar w:fldCharType="separate"/>
        </w:r>
        <w:r>
          <w:rPr>
            <w:noProof/>
            <w:webHidden/>
          </w:rPr>
          <w:t>20</w:t>
        </w:r>
        <w:r>
          <w:rPr>
            <w:noProof/>
            <w:webHidden/>
          </w:rPr>
          <w:fldChar w:fldCharType="end"/>
        </w:r>
      </w:hyperlink>
    </w:p>
    <w:p w14:paraId="55330391" w14:textId="0A597232"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6" w:history="1">
        <w:r w:rsidRPr="00DE3C41">
          <w:rPr>
            <w:rStyle w:val="Lienhypertexte"/>
            <w:noProof/>
          </w:rPr>
          <w:t>5.2.11</w:t>
        </w:r>
        <w:r>
          <w:rPr>
            <w:rFonts w:eastAsiaTheme="minorEastAsia" w:cstheme="minorBidi"/>
            <w:i w:val="0"/>
            <w:iCs w:val="0"/>
            <w:noProof/>
            <w:kern w:val="2"/>
            <w:sz w:val="22"/>
            <w:szCs w:val="22"/>
            <w14:ligatures w14:val="standardContextual"/>
          </w:rPr>
          <w:tab/>
        </w:r>
        <w:r w:rsidRPr="00DE3C41">
          <w:rPr>
            <w:rStyle w:val="Lienhypertexte"/>
            <w:noProof/>
          </w:rPr>
          <w:t>Sprint 5</w:t>
        </w:r>
        <w:r>
          <w:rPr>
            <w:noProof/>
            <w:webHidden/>
          </w:rPr>
          <w:tab/>
        </w:r>
        <w:r>
          <w:rPr>
            <w:noProof/>
            <w:webHidden/>
          </w:rPr>
          <w:fldChar w:fldCharType="begin"/>
        </w:r>
        <w:r>
          <w:rPr>
            <w:noProof/>
            <w:webHidden/>
          </w:rPr>
          <w:instrText xml:space="preserve"> PAGEREF _Toc167200486 \h </w:instrText>
        </w:r>
        <w:r>
          <w:rPr>
            <w:noProof/>
            <w:webHidden/>
          </w:rPr>
        </w:r>
        <w:r>
          <w:rPr>
            <w:noProof/>
            <w:webHidden/>
          </w:rPr>
          <w:fldChar w:fldCharType="separate"/>
        </w:r>
        <w:r>
          <w:rPr>
            <w:noProof/>
            <w:webHidden/>
          </w:rPr>
          <w:t>21</w:t>
        </w:r>
        <w:r>
          <w:rPr>
            <w:noProof/>
            <w:webHidden/>
          </w:rPr>
          <w:fldChar w:fldCharType="end"/>
        </w:r>
      </w:hyperlink>
    </w:p>
    <w:p w14:paraId="211CBD20" w14:textId="6539537E"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7" w:history="1">
        <w:r w:rsidRPr="00DE3C41">
          <w:rPr>
            <w:rStyle w:val="Lienhypertexte"/>
            <w:noProof/>
          </w:rPr>
          <w:t>5.2.12</w:t>
        </w:r>
        <w:r>
          <w:rPr>
            <w:rFonts w:eastAsiaTheme="minorEastAsia" w:cstheme="minorBidi"/>
            <w:i w:val="0"/>
            <w:iCs w:val="0"/>
            <w:noProof/>
            <w:kern w:val="2"/>
            <w:sz w:val="22"/>
            <w:szCs w:val="22"/>
            <w14:ligatures w14:val="standardContextual"/>
          </w:rPr>
          <w:tab/>
        </w:r>
        <w:r w:rsidRPr="00DE3C41">
          <w:rPr>
            <w:rStyle w:val="Lienhypertexte"/>
            <w:noProof/>
          </w:rPr>
          <w:t>Sprint 6</w:t>
        </w:r>
        <w:r>
          <w:rPr>
            <w:noProof/>
            <w:webHidden/>
          </w:rPr>
          <w:tab/>
        </w:r>
        <w:r>
          <w:rPr>
            <w:noProof/>
            <w:webHidden/>
          </w:rPr>
          <w:fldChar w:fldCharType="begin"/>
        </w:r>
        <w:r>
          <w:rPr>
            <w:noProof/>
            <w:webHidden/>
          </w:rPr>
          <w:instrText xml:space="preserve"> PAGEREF _Toc167200487 \h </w:instrText>
        </w:r>
        <w:r>
          <w:rPr>
            <w:noProof/>
            <w:webHidden/>
          </w:rPr>
        </w:r>
        <w:r>
          <w:rPr>
            <w:noProof/>
            <w:webHidden/>
          </w:rPr>
          <w:fldChar w:fldCharType="separate"/>
        </w:r>
        <w:r>
          <w:rPr>
            <w:noProof/>
            <w:webHidden/>
          </w:rPr>
          <w:t>23</w:t>
        </w:r>
        <w:r>
          <w:rPr>
            <w:noProof/>
            <w:webHidden/>
          </w:rPr>
          <w:fldChar w:fldCharType="end"/>
        </w:r>
      </w:hyperlink>
    </w:p>
    <w:p w14:paraId="66903A3B" w14:textId="25FB506A" w:rsidR="006E6344" w:rsidRDefault="006E6344">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200488" w:history="1">
        <w:r w:rsidRPr="00DE3C41">
          <w:rPr>
            <w:rStyle w:val="Lienhypertexte"/>
            <w:noProof/>
          </w:rPr>
          <w:t>5.2.13</w:t>
        </w:r>
        <w:r>
          <w:rPr>
            <w:rFonts w:eastAsiaTheme="minorEastAsia" w:cstheme="minorBidi"/>
            <w:i w:val="0"/>
            <w:iCs w:val="0"/>
            <w:noProof/>
            <w:kern w:val="2"/>
            <w:sz w:val="22"/>
            <w:szCs w:val="22"/>
            <w14:ligatures w14:val="standardContextual"/>
          </w:rPr>
          <w:tab/>
        </w:r>
        <w:r w:rsidRPr="00DE3C41">
          <w:rPr>
            <w:rStyle w:val="Lienhypertexte"/>
            <w:noProof/>
          </w:rPr>
          <w:t>Sprint 6</w:t>
        </w:r>
        <w:r>
          <w:rPr>
            <w:noProof/>
            <w:webHidden/>
          </w:rPr>
          <w:tab/>
        </w:r>
        <w:r>
          <w:rPr>
            <w:noProof/>
            <w:webHidden/>
          </w:rPr>
          <w:fldChar w:fldCharType="begin"/>
        </w:r>
        <w:r>
          <w:rPr>
            <w:noProof/>
            <w:webHidden/>
          </w:rPr>
          <w:instrText xml:space="preserve"> PAGEREF _Toc167200488 \h </w:instrText>
        </w:r>
        <w:r>
          <w:rPr>
            <w:noProof/>
            <w:webHidden/>
          </w:rPr>
        </w:r>
        <w:r>
          <w:rPr>
            <w:noProof/>
            <w:webHidden/>
          </w:rPr>
          <w:fldChar w:fldCharType="separate"/>
        </w:r>
        <w:r>
          <w:rPr>
            <w:noProof/>
            <w:webHidden/>
          </w:rPr>
          <w:t>23</w:t>
        </w:r>
        <w:r>
          <w:rPr>
            <w:noProof/>
            <w:webHidden/>
          </w:rPr>
          <w:fldChar w:fldCharType="end"/>
        </w:r>
      </w:hyperlink>
    </w:p>
    <w:p w14:paraId="4616DFD2" w14:textId="779C50F0"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89" w:history="1">
        <w:r w:rsidRPr="00DE3C41">
          <w:rPr>
            <w:rStyle w:val="Lienhypertexte"/>
            <w:noProof/>
          </w:rPr>
          <w:t>6</w:t>
        </w:r>
        <w:r>
          <w:rPr>
            <w:rFonts w:eastAsiaTheme="minorEastAsia" w:cstheme="minorBidi"/>
            <w:b w:val="0"/>
            <w:bCs w:val="0"/>
            <w:caps w:val="0"/>
            <w:noProof/>
            <w:kern w:val="2"/>
            <w:sz w:val="22"/>
            <w:szCs w:val="22"/>
            <w14:ligatures w14:val="standardContextual"/>
          </w:rPr>
          <w:tab/>
        </w:r>
        <w:r w:rsidRPr="00DE3C41">
          <w:rPr>
            <w:rStyle w:val="Lienhypertexte"/>
            <w:noProof/>
          </w:rPr>
          <w:t>Conclusion</w:t>
        </w:r>
        <w:r>
          <w:rPr>
            <w:noProof/>
            <w:webHidden/>
          </w:rPr>
          <w:tab/>
        </w:r>
        <w:r>
          <w:rPr>
            <w:noProof/>
            <w:webHidden/>
          </w:rPr>
          <w:fldChar w:fldCharType="begin"/>
        </w:r>
        <w:r>
          <w:rPr>
            <w:noProof/>
            <w:webHidden/>
          </w:rPr>
          <w:instrText xml:space="preserve"> PAGEREF _Toc167200489 \h </w:instrText>
        </w:r>
        <w:r>
          <w:rPr>
            <w:noProof/>
            <w:webHidden/>
          </w:rPr>
        </w:r>
        <w:r>
          <w:rPr>
            <w:noProof/>
            <w:webHidden/>
          </w:rPr>
          <w:fldChar w:fldCharType="separate"/>
        </w:r>
        <w:r>
          <w:rPr>
            <w:noProof/>
            <w:webHidden/>
          </w:rPr>
          <w:t>23</w:t>
        </w:r>
        <w:r>
          <w:rPr>
            <w:noProof/>
            <w:webHidden/>
          </w:rPr>
          <w:fldChar w:fldCharType="end"/>
        </w:r>
      </w:hyperlink>
    </w:p>
    <w:p w14:paraId="769554D3" w14:textId="6F8A2339"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90" w:history="1">
        <w:r w:rsidRPr="00DE3C41">
          <w:rPr>
            <w:rStyle w:val="Lienhypertexte"/>
            <w:noProof/>
          </w:rPr>
          <w:t>6.1</w:t>
        </w:r>
        <w:r>
          <w:rPr>
            <w:rFonts w:eastAsiaTheme="minorEastAsia" w:cstheme="minorBidi"/>
            <w:smallCaps w:val="0"/>
            <w:noProof/>
            <w:kern w:val="2"/>
            <w:sz w:val="22"/>
            <w:szCs w:val="22"/>
            <w14:ligatures w14:val="standardContextual"/>
          </w:rPr>
          <w:tab/>
        </w:r>
        <w:r w:rsidRPr="00DE3C41">
          <w:rPr>
            <w:rStyle w:val="Lienhypertexte"/>
            <w:noProof/>
          </w:rPr>
          <w:t>Bilan des fonctionnalités demandées</w:t>
        </w:r>
        <w:r>
          <w:rPr>
            <w:noProof/>
            <w:webHidden/>
          </w:rPr>
          <w:tab/>
        </w:r>
        <w:r>
          <w:rPr>
            <w:noProof/>
            <w:webHidden/>
          </w:rPr>
          <w:fldChar w:fldCharType="begin"/>
        </w:r>
        <w:r>
          <w:rPr>
            <w:noProof/>
            <w:webHidden/>
          </w:rPr>
          <w:instrText xml:space="preserve"> PAGEREF _Toc167200490 \h </w:instrText>
        </w:r>
        <w:r>
          <w:rPr>
            <w:noProof/>
            <w:webHidden/>
          </w:rPr>
        </w:r>
        <w:r>
          <w:rPr>
            <w:noProof/>
            <w:webHidden/>
          </w:rPr>
          <w:fldChar w:fldCharType="separate"/>
        </w:r>
        <w:r>
          <w:rPr>
            <w:noProof/>
            <w:webHidden/>
          </w:rPr>
          <w:t>23</w:t>
        </w:r>
        <w:r>
          <w:rPr>
            <w:noProof/>
            <w:webHidden/>
          </w:rPr>
          <w:fldChar w:fldCharType="end"/>
        </w:r>
      </w:hyperlink>
    </w:p>
    <w:p w14:paraId="59E4252D" w14:textId="1E7C857F"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91" w:history="1">
        <w:r w:rsidRPr="00DE3C41">
          <w:rPr>
            <w:rStyle w:val="Lienhypertexte"/>
            <w:noProof/>
          </w:rPr>
          <w:t>6.2</w:t>
        </w:r>
        <w:r>
          <w:rPr>
            <w:rFonts w:eastAsiaTheme="minorEastAsia" w:cstheme="minorBidi"/>
            <w:smallCaps w:val="0"/>
            <w:noProof/>
            <w:kern w:val="2"/>
            <w:sz w:val="22"/>
            <w:szCs w:val="22"/>
            <w14:ligatures w14:val="standardContextual"/>
          </w:rPr>
          <w:tab/>
        </w:r>
        <w:r w:rsidRPr="00DE3C41">
          <w:rPr>
            <w:rStyle w:val="Lienhypertexte"/>
            <w:noProof/>
          </w:rPr>
          <w:t>Bilan de la planification</w:t>
        </w:r>
        <w:r>
          <w:rPr>
            <w:noProof/>
            <w:webHidden/>
          </w:rPr>
          <w:tab/>
        </w:r>
        <w:r>
          <w:rPr>
            <w:noProof/>
            <w:webHidden/>
          </w:rPr>
          <w:fldChar w:fldCharType="begin"/>
        </w:r>
        <w:r>
          <w:rPr>
            <w:noProof/>
            <w:webHidden/>
          </w:rPr>
          <w:instrText xml:space="preserve"> PAGEREF _Toc167200491 \h </w:instrText>
        </w:r>
        <w:r>
          <w:rPr>
            <w:noProof/>
            <w:webHidden/>
          </w:rPr>
        </w:r>
        <w:r>
          <w:rPr>
            <w:noProof/>
            <w:webHidden/>
          </w:rPr>
          <w:fldChar w:fldCharType="separate"/>
        </w:r>
        <w:r>
          <w:rPr>
            <w:noProof/>
            <w:webHidden/>
          </w:rPr>
          <w:t>23</w:t>
        </w:r>
        <w:r>
          <w:rPr>
            <w:noProof/>
            <w:webHidden/>
          </w:rPr>
          <w:fldChar w:fldCharType="end"/>
        </w:r>
      </w:hyperlink>
    </w:p>
    <w:p w14:paraId="20731960" w14:textId="2118B330" w:rsidR="006E6344" w:rsidRDefault="006E6344">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200492" w:history="1">
        <w:r w:rsidRPr="00DE3C41">
          <w:rPr>
            <w:rStyle w:val="Lienhypertexte"/>
            <w:noProof/>
          </w:rPr>
          <w:t>6.3</w:t>
        </w:r>
        <w:r>
          <w:rPr>
            <w:rFonts w:eastAsiaTheme="minorEastAsia" w:cstheme="minorBidi"/>
            <w:smallCaps w:val="0"/>
            <w:noProof/>
            <w:kern w:val="2"/>
            <w:sz w:val="22"/>
            <w:szCs w:val="22"/>
            <w14:ligatures w14:val="standardContextual"/>
          </w:rPr>
          <w:tab/>
        </w:r>
        <w:r w:rsidRPr="00DE3C41">
          <w:rPr>
            <w:rStyle w:val="Lienhypertexte"/>
            <w:noProof/>
          </w:rPr>
          <w:t>Bilan personnel</w:t>
        </w:r>
        <w:r>
          <w:rPr>
            <w:noProof/>
            <w:webHidden/>
          </w:rPr>
          <w:tab/>
        </w:r>
        <w:r>
          <w:rPr>
            <w:noProof/>
            <w:webHidden/>
          </w:rPr>
          <w:fldChar w:fldCharType="begin"/>
        </w:r>
        <w:r>
          <w:rPr>
            <w:noProof/>
            <w:webHidden/>
          </w:rPr>
          <w:instrText xml:space="preserve"> PAGEREF _Toc167200492 \h </w:instrText>
        </w:r>
        <w:r>
          <w:rPr>
            <w:noProof/>
            <w:webHidden/>
          </w:rPr>
        </w:r>
        <w:r>
          <w:rPr>
            <w:noProof/>
            <w:webHidden/>
          </w:rPr>
          <w:fldChar w:fldCharType="separate"/>
        </w:r>
        <w:r>
          <w:rPr>
            <w:noProof/>
            <w:webHidden/>
          </w:rPr>
          <w:t>23</w:t>
        </w:r>
        <w:r>
          <w:rPr>
            <w:noProof/>
            <w:webHidden/>
          </w:rPr>
          <w:fldChar w:fldCharType="end"/>
        </w:r>
      </w:hyperlink>
    </w:p>
    <w:p w14:paraId="7AA12C2C" w14:textId="65E68AB7" w:rsidR="006E6344" w:rsidRDefault="006E6344">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200493" w:history="1">
        <w:r w:rsidRPr="00DE3C41">
          <w:rPr>
            <w:rStyle w:val="Lienhypertexte"/>
            <w:noProof/>
          </w:rPr>
          <w:t>7</w:t>
        </w:r>
        <w:r>
          <w:rPr>
            <w:rFonts w:eastAsiaTheme="minorEastAsia" w:cstheme="minorBidi"/>
            <w:b w:val="0"/>
            <w:bCs w:val="0"/>
            <w:caps w:val="0"/>
            <w:noProof/>
            <w:kern w:val="2"/>
            <w:sz w:val="22"/>
            <w:szCs w:val="22"/>
            <w14:ligatures w14:val="standardContextual"/>
          </w:rPr>
          <w:tab/>
        </w:r>
        <w:r w:rsidRPr="00DE3C41">
          <w:rPr>
            <w:rStyle w:val="Lienhypertexte"/>
            <w:noProof/>
          </w:rPr>
          <w:t>Annexes</w:t>
        </w:r>
        <w:r>
          <w:rPr>
            <w:noProof/>
            <w:webHidden/>
          </w:rPr>
          <w:tab/>
        </w:r>
        <w:r>
          <w:rPr>
            <w:noProof/>
            <w:webHidden/>
          </w:rPr>
          <w:fldChar w:fldCharType="begin"/>
        </w:r>
        <w:r>
          <w:rPr>
            <w:noProof/>
            <w:webHidden/>
          </w:rPr>
          <w:instrText xml:space="preserve"> PAGEREF _Toc167200493 \h </w:instrText>
        </w:r>
        <w:r>
          <w:rPr>
            <w:noProof/>
            <w:webHidden/>
          </w:rPr>
        </w:r>
        <w:r>
          <w:rPr>
            <w:noProof/>
            <w:webHidden/>
          </w:rPr>
          <w:fldChar w:fldCharType="separate"/>
        </w:r>
        <w:r>
          <w:rPr>
            <w:noProof/>
            <w:webHidden/>
          </w:rPr>
          <w:t>23</w:t>
        </w:r>
        <w:r>
          <w:rPr>
            <w:noProof/>
            <w:webHidden/>
          </w:rPr>
          <w:fldChar w:fldCharType="end"/>
        </w:r>
      </w:hyperlink>
    </w:p>
    <w:p w14:paraId="4ABFDD44" w14:textId="14288BF3" w:rsidR="00742484" w:rsidRDefault="00A65F0B">
      <w:r>
        <w:rPr>
          <w:rFonts w:cs="Arial"/>
          <w:i/>
          <w:iCs/>
          <w:caps/>
          <w:sz w:val="22"/>
          <w:szCs w:val="22"/>
        </w:rPr>
        <w:fldChar w:fldCharType="end"/>
      </w:r>
      <w:r w:rsidR="00742484">
        <w:br w:type="page"/>
      </w:r>
    </w:p>
    <w:p w14:paraId="3D98568A" w14:textId="77777777" w:rsidR="00D160DD" w:rsidRDefault="007F30AE" w:rsidP="008E53F9">
      <w:pPr>
        <w:pStyle w:val="Titre1"/>
      </w:pPr>
      <w:bookmarkStart w:id="0" w:name="_Toc532179955"/>
      <w:bookmarkStart w:id="1" w:name="_Toc165969637"/>
      <w:bookmarkStart w:id="2" w:name="_Toc167200440"/>
      <w:r w:rsidRPr="00932149">
        <w:lastRenderedPageBreak/>
        <w:t>Spécifications</w:t>
      </w:r>
      <w:bookmarkEnd w:id="0"/>
      <w:bookmarkEnd w:id="1"/>
      <w:bookmarkEnd w:id="2"/>
    </w:p>
    <w:p w14:paraId="183CD376" w14:textId="77777777" w:rsidR="008E53F9" w:rsidRPr="008E53F9" w:rsidRDefault="008E53F9" w:rsidP="008E53F9">
      <w:pPr>
        <w:pStyle w:val="Corpsdetexte"/>
      </w:pPr>
    </w:p>
    <w:p w14:paraId="70891BD9" w14:textId="77777777" w:rsidR="00D160DD" w:rsidRDefault="00753A51" w:rsidP="008E53F9">
      <w:pPr>
        <w:pStyle w:val="Titre2"/>
      </w:pPr>
      <w:bookmarkStart w:id="3" w:name="_Toc532179969"/>
      <w:bookmarkStart w:id="4" w:name="_Toc165969639"/>
      <w:bookmarkStart w:id="5" w:name="_Toc167200441"/>
      <w:r>
        <w:t>T</w:t>
      </w:r>
      <w:r w:rsidR="00902523">
        <w:t>itr</w:t>
      </w:r>
      <w:r w:rsidR="0015167D">
        <w:t>e</w:t>
      </w:r>
      <w:bookmarkEnd w:id="5"/>
    </w:p>
    <w:p w14:paraId="56FE46B2" w14:textId="77777777" w:rsidR="0015167D" w:rsidRPr="0015167D" w:rsidRDefault="0015167D" w:rsidP="0015167D">
      <w:pPr>
        <w:pStyle w:val="Retraitcorpsdetexte"/>
      </w:pPr>
    </w:p>
    <w:p w14:paraId="6A2F1E95" w14:textId="1A19F71A" w:rsidR="0058730B" w:rsidRDefault="0058730B" w:rsidP="0058730B">
      <w:pPr>
        <w:jc w:val="center"/>
      </w:pPr>
      <w:r>
        <w:t xml:space="preserve">Bâtiment Vennes </w:t>
      </w:r>
      <w:proofErr w:type="spellStart"/>
      <w:r>
        <w:t>Icescrum</w:t>
      </w:r>
      <w:proofErr w:type="spellEnd"/>
    </w:p>
    <w:p w14:paraId="65D7DFCE" w14:textId="5C87B3BF" w:rsidR="0058730B" w:rsidRPr="0058730B" w:rsidRDefault="0058730B" w:rsidP="0058730B">
      <w:pPr>
        <w:jc w:val="center"/>
        <w:rPr>
          <w:rStyle w:val="Accentuation"/>
          <w:i w:val="0"/>
          <w:iCs w:val="0"/>
        </w:rPr>
      </w:pPr>
      <w:r>
        <w:t xml:space="preserve">Le projet consiste à apprendre comment fonctionne </w:t>
      </w:r>
      <w:proofErr w:type="spellStart"/>
      <w:r>
        <w:t>icescrum</w:t>
      </w:r>
      <w:proofErr w:type="spellEnd"/>
      <w:r>
        <w:t xml:space="preserve"> et savoir l’utiliser et en parallèle de réaliser une idée d’un bâtiment qui se trouve à Vennes.</w:t>
      </w:r>
    </w:p>
    <w:p w14:paraId="57963489" w14:textId="77777777" w:rsidR="0015167D" w:rsidRPr="00F664DF" w:rsidRDefault="0015167D" w:rsidP="0015167D">
      <w:pPr>
        <w:pStyle w:val="Retraitcorpsdetexte"/>
      </w:pPr>
    </w:p>
    <w:p w14:paraId="386A5CFD" w14:textId="77777777" w:rsidR="00753A51" w:rsidRDefault="00902523" w:rsidP="008E53F9">
      <w:pPr>
        <w:pStyle w:val="Titre2"/>
      </w:pPr>
      <w:bookmarkStart w:id="6" w:name="_Toc167200442"/>
      <w:r>
        <w:t>Description</w:t>
      </w:r>
      <w:bookmarkEnd w:id="6"/>
    </w:p>
    <w:p w14:paraId="637E1AFE" w14:textId="6AF5F979" w:rsidR="0015167D" w:rsidRPr="0015167D" w:rsidRDefault="006E6344" w:rsidP="006E6344">
      <w:pPr>
        <w:pStyle w:val="Retraitcorpsdetexte"/>
        <w:tabs>
          <w:tab w:val="clear" w:pos="4395"/>
          <w:tab w:val="left" w:pos="2487"/>
        </w:tabs>
      </w:pPr>
      <w:r>
        <w:tab/>
      </w:r>
    </w:p>
    <w:p w14:paraId="039DD477" w14:textId="77777777" w:rsidR="0058730B" w:rsidRDefault="0058730B" w:rsidP="0058730B">
      <w:pPr>
        <w:pStyle w:val="Corpsdetexte"/>
      </w:pPr>
      <w:r>
        <w:t>Le projet consiste à fournir un modèle digital d’un bâtiment supplémentaire pour le site de Vennes à l’aide de SweetHome3D.</w:t>
      </w:r>
    </w:p>
    <w:p w14:paraId="58EC9CE4" w14:textId="77777777" w:rsidR="0058730B" w:rsidRDefault="0058730B" w:rsidP="0058730B">
      <w:pPr>
        <w:pStyle w:val="Corpsdetexte"/>
      </w:pPr>
      <w:r>
        <w:t>La structure de base du bâtiment est fournie et doit être utilisée.</w:t>
      </w:r>
    </w:p>
    <w:p w14:paraId="2B3836E9" w14:textId="77777777" w:rsidR="0015167D" w:rsidRPr="00F664DF" w:rsidRDefault="0015167D" w:rsidP="0015167D">
      <w:pPr>
        <w:pStyle w:val="Retraitcorpsdetexte"/>
      </w:pPr>
    </w:p>
    <w:p w14:paraId="269F6230" w14:textId="77777777" w:rsidR="00753A51" w:rsidRDefault="00902523" w:rsidP="008E53F9">
      <w:pPr>
        <w:pStyle w:val="Titre2"/>
      </w:pPr>
      <w:bookmarkStart w:id="7" w:name="_Toc167200443"/>
      <w:r>
        <w:t>Matériel et logiciels à disposition</w:t>
      </w:r>
      <w:bookmarkEnd w:id="7"/>
    </w:p>
    <w:p w14:paraId="4B86813C" w14:textId="77777777" w:rsidR="0015167D" w:rsidRPr="0015167D" w:rsidRDefault="0015167D" w:rsidP="0015167D">
      <w:pPr>
        <w:pStyle w:val="Retraitcorpsdetexte"/>
      </w:pPr>
    </w:p>
    <w:p w14:paraId="0B3DC737" w14:textId="3359EEC8" w:rsidR="00F664DF" w:rsidRPr="00F664DF" w:rsidRDefault="0058730B" w:rsidP="00F664DF">
      <w:pPr>
        <w:pStyle w:val="Retraitcorpsdetexte"/>
      </w:pPr>
      <w:r>
        <w:rPr>
          <w:rStyle w:val="ui-provider"/>
        </w:rPr>
        <w:t xml:space="preserve">Les logiciels que nous avons à disposition sont Sweet-home 3d, </w:t>
      </w:r>
      <w:proofErr w:type="spellStart"/>
      <w:r>
        <w:rPr>
          <w:rStyle w:val="ui-provider"/>
        </w:rPr>
        <w:t>iceScrum</w:t>
      </w:r>
      <w:proofErr w:type="spellEnd"/>
      <w:r>
        <w:rPr>
          <w:rStyle w:val="ui-provider"/>
        </w:rPr>
        <w:t>, teams et GitHub.</w:t>
      </w:r>
    </w:p>
    <w:p w14:paraId="5C103C75" w14:textId="77777777" w:rsidR="00753A51" w:rsidRDefault="00753A51" w:rsidP="008E53F9">
      <w:pPr>
        <w:pStyle w:val="Titre2"/>
      </w:pPr>
      <w:bookmarkStart w:id="8" w:name="_Toc167200444"/>
      <w:r>
        <w:t>P</w:t>
      </w:r>
      <w:r w:rsidR="00902523">
        <w:t>rérequis</w:t>
      </w:r>
      <w:bookmarkEnd w:id="8"/>
    </w:p>
    <w:p w14:paraId="75EC3D2B" w14:textId="77777777" w:rsidR="0015167D" w:rsidRPr="0015167D" w:rsidRDefault="0015167D" w:rsidP="0015167D">
      <w:pPr>
        <w:pStyle w:val="Retraitcorpsdetexte"/>
      </w:pPr>
    </w:p>
    <w:p w14:paraId="52CFED21" w14:textId="7D9AAB6D" w:rsidR="0015167D" w:rsidRPr="00F664DF" w:rsidRDefault="00841656" w:rsidP="0015167D">
      <w:pPr>
        <w:pStyle w:val="Retraitcorpsdetexte"/>
      </w:pPr>
      <w:r>
        <w:t xml:space="preserve">Initiation </w:t>
      </w:r>
      <w:proofErr w:type="spellStart"/>
      <w:r>
        <w:t>Icesrcum</w:t>
      </w:r>
      <w:proofErr w:type="spellEnd"/>
    </w:p>
    <w:p w14:paraId="0DC8F9BD" w14:textId="77777777" w:rsidR="00753A51" w:rsidRDefault="00902523" w:rsidP="008E53F9">
      <w:pPr>
        <w:pStyle w:val="Titre2"/>
      </w:pPr>
      <w:bookmarkStart w:id="9" w:name="_Toc167200445"/>
      <w:r>
        <w:t>Cahier des charges</w:t>
      </w:r>
      <w:bookmarkEnd w:id="9"/>
    </w:p>
    <w:p w14:paraId="72217D9B" w14:textId="77777777" w:rsidR="00D160DD" w:rsidRDefault="00EE16F0" w:rsidP="00AA4393">
      <w:pPr>
        <w:pStyle w:val="Titre3"/>
      </w:pPr>
      <w:bookmarkStart w:id="10" w:name="_Toc167200446"/>
      <w:r w:rsidRPr="00EE16F0">
        <w:t>Objectifs et portée du projet</w:t>
      </w:r>
      <w:bookmarkEnd w:id="10"/>
    </w:p>
    <w:p w14:paraId="09DC9B1F" w14:textId="77777777" w:rsidR="00920F4E" w:rsidRDefault="00920F4E" w:rsidP="00920F4E">
      <w:pPr>
        <w:pStyle w:val="Retraitcorpsdetexte3"/>
      </w:pPr>
    </w:p>
    <w:p w14:paraId="7111C53E" w14:textId="46C6A070" w:rsidR="0058730B" w:rsidRDefault="0058730B" w:rsidP="0058730B">
      <w:pPr>
        <w:pStyle w:val="Corpsdetexte"/>
      </w:pPr>
      <w:r>
        <w:t>L’objectif du projet est de mettre en pratique et de démontrer la maîtrise des techniques de gestion de projet agile étudiées en ICT-306.</w:t>
      </w:r>
    </w:p>
    <w:p w14:paraId="47BA31D8" w14:textId="77777777" w:rsidR="0015167D" w:rsidRPr="00920F4E" w:rsidRDefault="0015167D" w:rsidP="00920F4E">
      <w:pPr>
        <w:pStyle w:val="Retraitcorpsdetexte3"/>
      </w:pPr>
    </w:p>
    <w:p w14:paraId="4D17187D" w14:textId="77777777" w:rsidR="00753A51" w:rsidRDefault="00542CE3" w:rsidP="006E2CE8">
      <w:pPr>
        <w:pStyle w:val="Titre3"/>
      </w:pPr>
      <w:bookmarkStart w:id="11" w:name="_Toc167200447"/>
      <w:r w:rsidRPr="00EE16F0">
        <w:t xml:space="preserve">Caractéristiques des utilisateurs et </w:t>
      </w:r>
      <w:r>
        <w:t>impacts</w:t>
      </w:r>
      <w:bookmarkEnd w:id="11"/>
    </w:p>
    <w:p w14:paraId="0A135844" w14:textId="77777777" w:rsidR="00F664DF" w:rsidRDefault="00F664DF" w:rsidP="00F664DF">
      <w:pPr>
        <w:pStyle w:val="Retraitcorpsdetexte3"/>
      </w:pPr>
    </w:p>
    <w:p w14:paraId="232DEEEA"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433420D"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2D79CBA9" w14:textId="77777777" w:rsidR="00454A1D" w:rsidRPr="00F664DF" w:rsidRDefault="00454A1D" w:rsidP="00454A1D">
      <w:pPr>
        <w:pStyle w:val="Informations"/>
      </w:pPr>
    </w:p>
    <w:p w14:paraId="3486CB31" w14:textId="77777777" w:rsidR="00753A51" w:rsidRDefault="00542CE3" w:rsidP="006E2CE8">
      <w:pPr>
        <w:pStyle w:val="Titre3"/>
      </w:pPr>
      <w:bookmarkStart w:id="12" w:name="_Toc167200448"/>
      <w:r w:rsidRPr="00EE16F0">
        <w:t>Fonctionnalités requises (du point de vue de l’utilisateur)</w:t>
      </w:r>
      <w:bookmarkEnd w:id="12"/>
    </w:p>
    <w:p w14:paraId="322DE481" w14:textId="77777777" w:rsidR="00F664DF" w:rsidRDefault="00F664DF" w:rsidP="00F664DF">
      <w:pPr>
        <w:pStyle w:val="Retraitcorpsdetexte3"/>
      </w:pPr>
    </w:p>
    <w:p w14:paraId="25A3EA34"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C5C8F5B" w14:textId="77777777" w:rsidR="00454A1D" w:rsidRDefault="00454A1D" w:rsidP="0015167D">
      <w:pPr>
        <w:pStyle w:val="Informations"/>
      </w:pPr>
      <w:r>
        <w:t>S’appuyer sur la technique « On utilise (le produit) pour … » pour identifier les fonctionnalités</w:t>
      </w:r>
    </w:p>
    <w:p w14:paraId="25F44DF5" w14:textId="77777777" w:rsidR="0015167D" w:rsidRPr="00F664DF" w:rsidRDefault="0015167D" w:rsidP="00F664DF">
      <w:pPr>
        <w:pStyle w:val="Retraitcorpsdetexte3"/>
      </w:pPr>
    </w:p>
    <w:p w14:paraId="32DBB153" w14:textId="77777777" w:rsidR="00841656" w:rsidRDefault="00841656" w:rsidP="00841656">
      <w:pPr>
        <w:pStyle w:val="Titre3"/>
        <w:numPr>
          <w:ilvl w:val="0"/>
          <w:numId w:val="0"/>
        </w:numPr>
        <w:ind w:left="1814" w:hanging="680"/>
      </w:pPr>
    </w:p>
    <w:p w14:paraId="285F76D0" w14:textId="31AF7301" w:rsidR="00753A51" w:rsidRDefault="00753A51" w:rsidP="00EE55F0">
      <w:pPr>
        <w:pStyle w:val="Titre3"/>
      </w:pPr>
      <w:bookmarkStart w:id="13" w:name="_Toc167200449"/>
      <w:r w:rsidRPr="00EE16F0">
        <w:t>Contraintes</w:t>
      </w:r>
      <w:bookmarkEnd w:id="13"/>
    </w:p>
    <w:p w14:paraId="715DD5FD" w14:textId="77777777" w:rsidR="00F664DF" w:rsidRDefault="00F664DF" w:rsidP="00F664DF">
      <w:pPr>
        <w:pStyle w:val="Retraitcorpsdetexte3"/>
      </w:pPr>
    </w:p>
    <w:p w14:paraId="5A36F030" w14:textId="36968059" w:rsidR="0015167D" w:rsidRPr="00F664DF" w:rsidRDefault="0058730B" w:rsidP="00F664DF">
      <w:pPr>
        <w:pStyle w:val="Retraitcorpsdetexte3"/>
      </w:pPr>
      <w:r>
        <w:t>La structure de base du bâtiment est fournie et doit être obligatoirement utilisée.</w:t>
      </w:r>
    </w:p>
    <w:p w14:paraId="08A939A2" w14:textId="77777777" w:rsidR="00753A51" w:rsidRDefault="00D95D32" w:rsidP="008E53F9">
      <w:pPr>
        <w:pStyle w:val="Titre2"/>
      </w:pPr>
      <w:bookmarkStart w:id="14" w:name="_Toc167200450"/>
      <w:r>
        <w:t>Livrables</w:t>
      </w:r>
      <w:bookmarkEnd w:id="14"/>
    </w:p>
    <w:p w14:paraId="3EC7023E" w14:textId="77777777" w:rsidR="009F04DF" w:rsidRDefault="009F04DF" w:rsidP="009F04DF">
      <w:pPr>
        <w:pStyle w:val="Retraitcorpsdetexte"/>
      </w:pPr>
      <w:r>
        <w:t xml:space="preserve">Chaque membre crée un dossier « Livrables » sur teams dans équipes </w:t>
      </w:r>
    </w:p>
    <w:p w14:paraId="34964675" w14:textId="34125802" w:rsidR="009F04DF" w:rsidRDefault="009F04DF" w:rsidP="009F04DF">
      <w:pPr>
        <w:pStyle w:val="Retraitcorpsdetexte"/>
      </w:pPr>
      <w:r w:rsidRPr="009F04DF">
        <w:rPr>
          <w:b/>
          <w:bCs/>
        </w:rPr>
        <w:t>« ETML_INF-GRP1B-23-24_Teams »</w:t>
      </w:r>
      <w:r>
        <w:t xml:space="preserve"> le canal I306-XCL dans les fichier/dans le dossier 306-GSHC. Il ne contiendra ni plus ni moins que : </w:t>
      </w:r>
    </w:p>
    <w:p w14:paraId="6ACE0EFF" w14:textId="77777777" w:rsidR="009F04DF" w:rsidRDefault="009F04DF" w:rsidP="009F04DF">
      <w:pPr>
        <w:pStyle w:val="Retraitcorpsdetexte"/>
      </w:pPr>
      <w:r>
        <w:t xml:space="preserve">• Le rapport de projet individuel </w:t>
      </w:r>
    </w:p>
    <w:p w14:paraId="014FEF72" w14:textId="77777777" w:rsidR="009F04DF" w:rsidRDefault="009F04DF" w:rsidP="009F04DF">
      <w:pPr>
        <w:pStyle w:val="Retraitcorpsdetexte"/>
      </w:pPr>
      <w:r>
        <w:t xml:space="preserve">• Le journal de travail personnel </w:t>
      </w:r>
    </w:p>
    <w:p w14:paraId="3BF4D65D" w14:textId="77777777" w:rsidR="009F04DF" w:rsidRDefault="009F04DF" w:rsidP="009F04DF">
      <w:pPr>
        <w:pStyle w:val="Retraitcorpsdetexte"/>
      </w:pPr>
      <w:r>
        <w:t xml:space="preserve">• Le fichier .sh3d contenant l’immeuble du groupe </w:t>
      </w:r>
    </w:p>
    <w:p w14:paraId="6EBBC21A" w14:textId="77777777" w:rsidR="009F04DF" w:rsidRDefault="009F04DF" w:rsidP="009F04DF">
      <w:pPr>
        <w:pStyle w:val="Retraitcorpsdetexte"/>
      </w:pPr>
      <w:r>
        <w:t xml:space="preserve">• Les constructions </w:t>
      </w:r>
    </w:p>
    <w:p w14:paraId="5268427F" w14:textId="3AD0939D" w:rsidR="009F04DF" w:rsidRDefault="009F04DF" w:rsidP="009F04DF">
      <w:pPr>
        <w:pStyle w:val="Retraitcorpsdetexte"/>
      </w:pPr>
      <w:r>
        <w:t xml:space="preserve">• Le rapport de projet </w:t>
      </w:r>
      <w:proofErr w:type="spellStart"/>
      <w:r>
        <w:t>dif</w:t>
      </w:r>
      <w:proofErr w:type="spellEnd"/>
    </w:p>
    <w:p w14:paraId="24838D79" w14:textId="77777777" w:rsidR="009F04DF" w:rsidRPr="009F04DF" w:rsidRDefault="009F04DF" w:rsidP="009F04DF">
      <w:pPr>
        <w:pStyle w:val="Retraitcorpsdetexte"/>
      </w:pPr>
    </w:p>
    <w:p w14:paraId="1F5BDBE3" w14:textId="77777777" w:rsidR="007F30AE" w:rsidRPr="007F30AE" w:rsidRDefault="007F30AE" w:rsidP="008E53F9">
      <w:pPr>
        <w:pStyle w:val="Titre1"/>
      </w:pPr>
      <w:bookmarkStart w:id="15" w:name="_Toc167200451"/>
      <w:r w:rsidRPr="007F30AE">
        <w:t>Planification</w:t>
      </w:r>
      <w:bookmarkEnd w:id="3"/>
      <w:bookmarkEnd w:id="4"/>
      <w:r w:rsidR="008E53F9">
        <w:t xml:space="preserve"> Initiale</w:t>
      </w:r>
      <w:bookmarkEnd w:id="15"/>
    </w:p>
    <w:p w14:paraId="63BFB8DD" w14:textId="77777777" w:rsidR="00A300EE" w:rsidRPr="00A300EE" w:rsidRDefault="00A300EE" w:rsidP="00A300EE">
      <w:pPr>
        <w:pStyle w:val="Retraitcorpsdetexte"/>
        <w:rPr>
          <w:rStyle w:val="Accentuation"/>
        </w:rPr>
      </w:pPr>
      <w:r w:rsidRPr="00A300EE">
        <w:rPr>
          <w:rStyle w:val="Accentuation"/>
        </w:rPr>
        <w:t>Début : 29.04.2024</w:t>
      </w:r>
    </w:p>
    <w:p w14:paraId="4D23D7EB" w14:textId="77777777" w:rsidR="00A300EE" w:rsidRPr="00A300EE" w:rsidRDefault="00A300EE" w:rsidP="00A300EE">
      <w:pPr>
        <w:pStyle w:val="Retraitcorpsdetexte"/>
        <w:rPr>
          <w:rStyle w:val="Accentuation"/>
        </w:rPr>
      </w:pPr>
      <w:r w:rsidRPr="00A300EE">
        <w:rPr>
          <w:rStyle w:val="Accentuation"/>
        </w:rPr>
        <w:t>Fin : 28.05.2024</w:t>
      </w:r>
    </w:p>
    <w:p w14:paraId="731F1FD8" w14:textId="77777777" w:rsidR="00A300EE" w:rsidRPr="00A300EE" w:rsidRDefault="00A300EE" w:rsidP="00A300EE">
      <w:pPr>
        <w:pStyle w:val="Retraitcorpsdetexte"/>
        <w:rPr>
          <w:rStyle w:val="Accentuation"/>
        </w:rPr>
      </w:pPr>
      <w:r w:rsidRPr="00A300EE">
        <w:rPr>
          <w:rStyle w:val="Accentuation"/>
        </w:rPr>
        <w:t>Aucune vacance durant le projet</w:t>
      </w:r>
    </w:p>
    <w:p w14:paraId="0C159AA2" w14:textId="77777777" w:rsidR="00A300EE" w:rsidRPr="00A300EE" w:rsidRDefault="00A300EE" w:rsidP="00A300EE">
      <w:pPr>
        <w:pStyle w:val="Retraitcorpsdetexte"/>
        <w:rPr>
          <w:rStyle w:val="Accentuation"/>
        </w:rPr>
      </w:pPr>
      <w:r w:rsidRPr="00A300EE">
        <w:rPr>
          <w:rStyle w:val="Accentuation"/>
        </w:rPr>
        <w:t>Aucun jour de congé durant le projet</w:t>
      </w:r>
    </w:p>
    <w:p w14:paraId="33D9E164" w14:textId="77777777" w:rsidR="00A300EE" w:rsidRPr="00A300EE" w:rsidRDefault="00A300EE" w:rsidP="00A300EE">
      <w:pPr>
        <w:pStyle w:val="Retraitcorpsdetexte"/>
        <w:rPr>
          <w:rStyle w:val="Accentuation"/>
        </w:rPr>
      </w:pPr>
      <w:r w:rsidRPr="00A300EE">
        <w:rPr>
          <w:rStyle w:val="Accentuation"/>
        </w:rPr>
        <w:t>Le projet est de 3H par semaine</w:t>
      </w:r>
    </w:p>
    <w:p w14:paraId="48A87712" w14:textId="77777777" w:rsidR="00A300EE" w:rsidRPr="00A300EE" w:rsidRDefault="00A300EE" w:rsidP="00A300EE">
      <w:pPr>
        <w:pStyle w:val="Retraitcorpsdetexte"/>
        <w:rPr>
          <w:rStyle w:val="Accentuation"/>
        </w:rPr>
      </w:pPr>
      <w:r w:rsidRPr="00A300EE">
        <w:rPr>
          <w:rStyle w:val="Accentuation"/>
        </w:rPr>
        <w:t>Il y a 15H pour effectuer le projet</w:t>
      </w:r>
    </w:p>
    <w:p w14:paraId="01ECBACB" w14:textId="77777777" w:rsidR="00A300EE" w:rsidRPr="00A300EE" w:rsidRDefault="00A300EE" w:rsidP="00A300EE">
      <w:pPr>
        <w:pStyle w:val="Retraitcorpsdetexte"/>
        <w:rPr>
          <w:rStyle w:val="Accentuation"/>
        </w:rPr>
      </w:pPr>
      <w:r w:rsidRPr="00A300EE">
        <w:rPr>
          <w:rStyle w:val="Accentuation"/>
        </w:rPr>
        <w:t xml:space="preserve">Sprint 2 : le but est de faire au minimum 2 pièces par personne / sprint </w:t>
      </w:r>
      <w:proofErr w:type="spellStart"/>
      <w:r w:rsidRPr="00A300EE">
        <w:rPr>
          <w:rStyle w:val="Accentuation"/>
        </w:rPr>
        <w:t>review</w:t>
      </w:r>
      <w:proofErr w:type="spellEnd"/>
      <w:r w:rsidRPr="00A300EE">
        <w:rPr>
          <w:rStyle w:val="Accentuation"/>
        </w:rPr>
        <w:t xml:space="preserve"> a lieu à 15h45 après chaque sprint</w:t>
      </w:r>
    </w:p>
    <w:p w14:paraId="71C6BBA2" w14:textId="77777777" w:rsidR="00A300EE" w:rsidRPr="00A300EE" w:rsidRDefault="00A300EE" w:rsidP="00A300EE">
      <w:pPr>
        <w:pStyle w:val="Retraitcorpsdetexte"/>
        <w:rPr>
          <w:rStyle w:val="Accentuation"/>
        </w:rPr>
      </w:pPr>
      <w:r w:rsidRPr="00A300EE">
        <w:rPr>
          <w:rStyle w:val="Accentuation"/>
        </w:rPr>
        <w:t xml:space="preserve">Sprint 3 : le but est de faire au minimum 2 pièces par personne / sprint </w:t>
      </w:r>
      <w:proofErr w:type="spellStart"/>
      <w:r w:rsidRPr="00A300EE">
        <w:rPr>
          <w:rStyle w:val="Accentuation"/>
        </w:rPr>
        <w:t>review</w:t>
      </w:r>
      <w:proofErr w:type="spellEnd"/>
      <w:r w:rsidRPr="00A300EE">
        <w:rPr>
          <w:rStyle w:val="Accentuation"/>
        </w:rPr>
        <w:t xml:space="preserve"> a lieu à 15h45 après chaque sprint</w:t>
      </w:r>
    </w:p>
    <w:p w14:paraId="70193767" w14:textId="77777777" w:rsidR="00A300EE" w:rsidRPr="00A300EE" w:rsidRDefault="00A300EE" w:rsidP="00A300EE">
      <w:pPr>
        <w:pStyle w:val="Retraitcorpsdetexte"/>
        <w:rPr>
          <w:rStyle w:val="Accentuation"/>
        </w:rPr>
      </w:pPr>
      <w:r w:rsidRPr="00A300EE">
        <w:rPr>
          <w:rStyle w:val="Accentuation"/>
        </w:rPr>
        <w:t xml:space="preserve">Sprint 4 : finaliser les US pas finie / sprint </w:t>
      </w:r>
      <w:proofErr w:type="spellStart"/>
      <w:r w:rsidRPr="00A300EE">
        <w:rPr>
          <w:rStyle w:val="Accentuation"/>
        </w:rPr>
        <w:t>review</w:t>
      </w:r>
      <w:proofErr w:type="spellEnd"/>
      <w:r w:rsidRPr="00A300EE">
        <w:rPr>
          <w:rStyle w:val="Accentuation"/>
        </w:rPr>
        <w:t xml:space="preserve"> a lieu à 15h45 après chaque sprint </w:t>
      </w:r>
    </w:p>
    <w:p w14:paraId="088E7108" w14:textId="77777777" w:rsidR="00F16ADE" w:rsidRDefault="00F16ADE" w:rsidP="00F16ADE">
      <w:pPr>
        <w:pStyle w:val="Informations"/>
      </w:pPr>
    </w:p>
    <w:p w14:paraId="5B93037D" w14:textId="77777777" w:rsidR="007F30AE" w:rsidRPr="007F30AE" w:rsidRDefault="007F30AE" w:rsidP="008E53F9">
      <w:pPr>
        <w:pStyle w:val="Titre1"/>
      </w:pPr>
      <w:bookmarkStart w:id="16" w:name="_Toc532179957"/>
      <w:bookmarkStart w:id="17" w:name="_Toc165969641"/>
      <w:bookmarkStart w:id="18" w:name="_Toc167200452"/>
      <w:r w:rsidRPr="007F30AE">
        <w:t>Analyse</w:t>
      </w:r>
      <w:bookmarkEnd w:id="16"/>
      <w:bookmarkEnd w:id="17"/>
      <w:r w:rsidR="00446E95">
        <w:t xml:space="preserve"> fonctionnelle</w:t>
      </w:r>
      <w:bookmarkEnd w:id="18"/>
    </w:p>
    <w:p w14:paraId="31F9CC78" w14:textId="77777777" w:rsidR="00A400FD" w:rsidRDefault="00A400FD" w:rsidP="00A400FD">
      <w:pPr>
        <w:pStyle w:val="Retraitcorpsdetexte"/>
      </w:pPr>
      <w:bookmarkStart w:id="19" w:name="_Toc532179959"/>
      <w:bookmarkStart w:id="20" w:name="_Toc165969643"/>
    </w:p>
    <w:p w14:paraId="0E62A7AB" w14:textId="7DD40AC9" w:rsidR="00A300EE" w:rsidRDefault="00A300EE" w:rsidP="00A300EE">
      <w:pPr>
        <w:pStyle w:val="Titre2"/>
      </w:pPr>
      <w:bookmarkStart w:id="21" w:name="_Toc167200453"/>
      <w:r>
        <w:t>Mes User stories</w:t>
      </w:r>
      <w:bookmarkEnd w:id="21"/>
    </w:p>
    <w:p w14:paraId="257D8646" w14:textId="77777777" w:rsidR="00A300EE" w:rsidRDefault="00A300EE" w:rsidP="00A300EE">
      <w:pPr>
        <w:pStyle w:val="Titre3"/>
      </w:pPr>
      <w:bookmarkStart w:id="22" w:name="_Toc167200454"/>
      <w:r>
        <w:t>D13 Salle de classe</w:t>
      </w:r>
      <w:bookmarkEnd w:id="22"/>
    </w:p>
    <w:p w14:paraId="5B94F8E7" w14:textId="77777777" w:rsidR="00A300EE" w:rsidRDefault="00A300EE" w:rsidP="00A300EE">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300EE" w14:paraId="76D26116" w14:textId="77777777" w:rsidTr="00A300EE">
        <w:tc>
          <w:tcPr>
            <w:tcW w:w="0" w:type="auto"/>
          </w:tcPr>
          <w:p w14:paraId="7D1DAF13" w14:textId="77777777" w:rsidR="00A300EE" w:rsidRDefault="00A300EE" w:rsidP="007E6965">
            <w:r>
              <w:t xml:space="preserve">En tant que utilisateur du </w:t>
            </w:r>
            <w:proofErr w:type="spellStart"/>
            <w:r>
              <w:t>batiment</w:t>
            </w:r>
            <w:proofErr w:type="spellEnd"/>
            <w:r>
              <w:t xml:space="preserve"> je veux une salle de classe dans la salle D13 Pour apprendre et travailler</w:t>
            </w:r>
          </w:p>
        </w:tc>
      </w:tr>
      <w:tr w:rsidR="00A300EE" w14:paraId="5AA3C924" w14:textId="77777777" w:rsidTr="00A300EE">
        <w:tc>
          <w:tcPr>
            <w:tcW w:w="0" w:type="auto"/>
          </w:tcPr>
          <w:p w14:paraId="7FE38C7D" w14:textId="77777777" w:rsidR="00A300EE" w:rsidRDefault="00A300EE"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53"/>
              <w:gridCol w:w="7887"/>
            </w:tblGrid>
            <w:tr w:rsidR="00A300EE" w14:paraId="046B0C44" w14:textId="77777777" w:rsidTr="007E6965">
              <w:tc>
                <w:tcPr>
                  <w:tcW w:w="0" w:type="auto"/>
                </w:tcPr>
                <w:p w14:paraId="57918F38" w14:textId="77777777" w:rsidR="00A300EE" w:rsidRDefault="00A300EE" w:rsidP="007E6965">
                  <w:r>
                    <w:t>se situe</w:t>
                  </w:r>
                </w:p>
              </w:tc>
              <w:tc>
                <w:tcPr>
                  <w:tcW w:w="0" w:type="auto"/>
                </w:tcPr>
                <w:p w14:paraId="06304245" w14:textId="77777777" w:rsidR="00A300EE" w:rsidRDefault="00A300EE" w:rsidP="007E6965">
                  <w:r>
                    <w:t>la salle se situe en D13</w:t>
                  </w:r>
                </w:p>
              </w:tc>
            </w:tr>
            <w:tr w:rsidR="00A300EE" w14:paraId="1E162F34" w14:textId="77777777" w:rsidTr="007E6965">
              <w:tc>
                <w:tcPr>
                  <w:tcW w:w="0" w:type="auto"/>
                </w:tcPr>
                <w:p w14:paraId="19C22CDA" w14:textId="77777777" w:rsidR="00A300EE" w:rsidRDefault="00A300EE" w:rsidP="007E6965">
                  <w:r>
                    <w:t>crochet</w:t>
                  </w:r>
                </w:p>
              </w:tc>
              <w:tc>
                <w:tcPr>
                  <w:tcW w:w="0" w:type="auto"/>
                </w:tcPr>
                <w:p w14:paraId="493F57C0" w14:textId="77777777" w:rsidR="00A300EE" w:rsidRDefault="00A300EE" w:rsidP="007E6965">
                  <w:r>
                    <w:t xml:space="preserve">sur le mur sud à coter de la porte il y a 10 crochet pour accrocher des vestes espacer de 10 cm. les crochets sont </w:t>
                  </w:r>
                  <w:proofErr w:type="spellStart"/>
                  <w:r>
                    <w:t>a</w:t>
                  </w:r>
                  <w:proofErr w:type="spellEnd"/>
                  <w:r>
                    <w:t xml:space="preserve"> 1m70 du sol.</w:t>
                  </w:r>
                </w:p>
              </w:tc>
            </w:tr>
            <w:tr w:rsidR="00A300EE" w14:paraId="3387B9BB" w14:textId="77777777" w:rsidTr="007E6965">
              <w:tc>
                <w:tcPr>
                  <w:tcW w:w="0" w:type="auto"/>
                </w:tcPr>
                <w:p w14:paraId="541D982F" w14:textId="77777777" w:rsidR="00A300EE" w:rsidRDefault="00A300EE" w:rsidP="007E6965">
                  <w:r>
                    <w:t>tableaux</w:t>
                  </w:r>
                </w:p>
              </w:tc>
              <w:tc>
                <w:tcPr>
                  <w:tcW w:w="0" w:type="auto"/>
                </w:tcPr>
                <w:p w14:paraId="0E64290E" w14:textId="77777777" w:rsidR="00A300EE" w:rsidRDefault="00A300EE" w:rsidP="007E6965">
                  <w:r>
                    <w:t xml:space="preserve">il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l'Ouest de la salle.</w:t>
                  </w:r>
                </w:p>
              </w:tc>
            </w:tr>
            <w:tr w:rsidR="00A300EE" w14:paraId="5BBA59AA" w14:textId="77777777" w:rsidTr="007E6965">
              <w:tc>
                <w:tcPr>
                  <w:tcW w:w="0" w:type="auto"/>
                </w:tcPr>
                <w:p w14:paraId="78ED04E2" w14:textId="77777777" w:rsidR="00A300EE" w:rsidRDefault="00A300EE" w:rsidP="007E6965">
                  <w:r>
                    <w:t>bureau prof</w:t>
                  </w:r>
                </w:p>
              </w:tc>
              <w:tc>
                <w:tcPr>
                  <w:tcW w:w="0" w:type="auto"/>
                </w:tcPr>
                <w:p w14:paraId="37E15D05" w14:textId="77777777" w:rsidR="00A300EE" w:rsidRDefault="00A300EE" w:rsidP="007E6965">
                  <w:r>
                    <w:t xml:space="preserve">le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r>
            <w:tr w:rsidR="00A300EE" w14:paraId="6296D08C" w14:textId="77777777" w:rsidTr="007E6965">
              <w:tc>
                <w:tcPr>
                  <w:tcW w:w="0" w:type="auto"/>
                </w:tcPr>
                <w:p w14:paraId="170EA83A" w14:textId="77777777" w:rsidR="00A300EE" w:rsidRDefault="00A300EE" w:rsidP="007E6965">
                  <w:r>
                    <w:t>table de réunion</w:t>
                  </w:r>
                </w:p>
              </w:tc>
              <w:tc>
                <w:tcPr>
                  <w:tcW w:w="0" w:type="auto"/>
                </w:tcPr>
                <w:p w14:paraId="285867E7" w14:textId="77777777" w:rsidR="00A300EE" w:rsidRDefault="00A300EE" w:rsidP="007E6965">
                  <w:r>
                    <w:t>dans le coin de la salle qui se trouve en nord-ouest se trouve une table de 1.5m sur 1.5cm qui a un écart avec le mur de 1m</w:t>
                  </w:r>
                </w:p>
              </w:tc>
            </w:tr>
            <w:tr w:rsidR="00A300EE" w14:paraId="00BD181F" w14:textId="77777777" w:rsidTr="007E6965">
              <w:tc>
                <w:tcPr>
                  <w:tcW w:w="0" w:type="auto"/>
                </w:tcPr>
                <w:p w14:paraId="4ECB7D93" w14:textId="77777777" w:rsidR="00A300EE" w:rsidRDefault="00A300EE" w:rsidP="007E6965">
                  <w:r>
                    <w:t>bureau élève</w:t>
                  </w:r>
                </w:p>
              </w:tc>
              <w:tc>
                <w:tcPr>
                  <w:tcW w:w="0" w:type="auto"/>
                </w:tcPr>
                <w:p w14:paraId="6F9D4DC3" w14:textId="77777777" w:rsidR="00A300EE" w:rsidRDefault="00A300EE" w:rsidP="007E6965">
                  <w:r>
                    <w:t>il y a dans toute la salle 10 bureau.</w:t>
                  </w:r>
                </w:p>
              </w:tc>
            </w:tr>
            <w:tr w:rsidR="00A300EE" w14:paraId="652ADD16" w14:textId="77777777" w:rsidTr="007E6965">
              <w:tc>
                <w:tcPr>
                  <w:tcW w:w="0" w:type="auto"/>
                </w:tcPr>
                <w:p w14:paraId="71530E7D" w14:textId="77777777" w:rsidR="00A300EE" w:rsidRDefault="00A300EE" w:rsidP="007E6965">
                  <w:r>
                    <w:lastRenderedPageBreak/>
                    <w:t>bureau élève</w:t>
                  </w:r>
                </w:p>
              </w:tc>
              <w:tc>
                <w:tcPr>
                  <w:tcW w:w="0" w:type="auto"/>
                </w:tcPr>
                <w:p w14:paraId="1A5FB837" w14:textId="77777777" w:rsidR="00A300EE" w:rsidRDefault="00A300EE" w:rsidP="007E6965">
                  <w:r>
                    <w:t xml:space="preserve">il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r>
            <w:tr w:rsidR="00A300EE" w14:paraId="24EFA803" w14:textId="77777777" w:rsidTr="007E6965">
              <w:tc>
                <w:tcPr>
                  <w:tcW w:w="0" w:type="auto"/>
                </w:tcPr>
                <w:p w14:paraId="38707D4B" w14:textId="77777777" w:rsidR="00A300EE" w:rsidRDefault="00A300EE" w:rsidP="007E6965">
                  <w:r>
                    <w:t>bureau élève</w:t>
                  </w:r>
                </w:p>
              </w:tc>
              <w:tc>
                <w:tcPr>
                  <w:tcW w:w="0" w:type="auto"/>
                </w:tcPr>
                <w:p w14:paraId="4E837A17" w14:textId="77777777" w:rsidR="00A300EE" w:rsidRDefault="00A300EE" w:rsidP="007E6965">
                  <w:r>
                    <w:t xml:space="preserve">pile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r>
            <w:tr w:rsidR="00A300EE" w14:paraId="2DB56D24" w14:textId="77777777" w:rsidTr="007E6965">
              <w:tc>
                <w:tcPr>
                  <w:tcW w:w="0" w:type="auto"/>
                </w:tcPr>
                <w:p w14:paraId="190D44E6" w14:textId="77777777" w:rsidR="00A300EE" w:rsidRDefault="00A300EE" w:rsidP="007E6965">
                  <w:r>
                    <w:t>bureau élève</w:t>
                  </w:r>
                </w:p>
              </w:tc>
              <w:tc>
                <w:tcPr>
                  <w:tcW w:w="0" w:type="auto"/>
                </w:tcPr>
                <w:p w14:paraId="2D18DBCF" w14:textId="77777777" w:rsidR="00A300EE" w:rsidRDefault="00A300EE" w:rsidP="007E6965">
                  <w:r>
                    <w:t xml:space="preserve">Pour les deux dernier bureau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r>
            <w:tr w:rsidR="00A300EE" w14:paraId="7B5A6F5C" w14:textId="77777777" w:rsidTr="007E6965">
              <w:tc>
                <w:tcPr>
                  <w:tcW w:w="0" w:type="auto"/>
                </w:tcPr>
                <w:p w14:paraId="2428C8DC" w14:textId="77777777" w:rsidR="00A300EE" w:rsidRDefault="00A300EE" w:rsidP="007E6965">
                  <w:r>
                    <w:t>lavabo</w:t>
                  </w:r>
                </w:p>
              </w:tc>
              <w:tc>
                <w:tcPr>
                  <w:tcW w:w="0" w:type="auto"/>
                </w:tcPr>
                <w:p w14:paraId="4BAE5E09" w14:textId="77777777" w:rsidR="00A300EE" w:rsidRDefault="00A300EE" w:rsidP="007E6965">
                  <w:r>
                    <w:t xml:space="preserve">sur le mur qui se situe </w:t>
                  </w:r>
                  <w:proofErr w:type="spellStart"/>
                  <w:r>
                    <w:t>a</w:t>
                  </w:r>
                  <w:proofErr w:type="spellEnd"/>
                  <w:r>
                    <w:t xml:space="preserve"> l'Est se trouve un lavabo qui se situe </w:t>
                  </w:r>
                  <w:proofErr w:type="spellStart"/>
                  <w:r>
                    <w:t>a</w:t>
                  </w:r>
                  <w:proofErr w:type="spellEnd"/>
                  <w:r>
                    <w:t xml:space="preserve"> 1m50 du mur qui se situe au sud</w:t>
                  </w:r>
                </w:p>
              </w:tc>
            </w:tr>
            <w:tr w:rsidR="00A300EE" w14:paraId="6A2EC53D" w14:textId="77777777" w:rsidTr="007E6965">
              <w:tc>
                <w:tcPr>
                  <w:tcW w:w="0" w:type="auto"/>
                </w:tcPr>
                <w:p w14:paraId="576F126F" w14:textId="77777777" w:rsidR="00A300EE" w:rsidRDefault="00A300EE" w:rsidP="007E6965">
                  <w:r>
                    <w:t>Porte entrer</w:t>
                  </w:r>
                </w:p>
              </w:tc>
              <w:tc>
                <w:tcPr>
                  <w:tcW w:w="0" w:type="auto"/>
                </w:tcPr>
                <w:p w14:paraId="5B230975" w14:textId="77777777" w:rsidR="00A300EE" w:rsidRDefault="00A300EE" w:rsidP="007E6965">
                  <w:r>
                    <w:t xml:space="preserve">La porte se situe sur le mur Sud a 1 </w:t>
                  </w:r>
                  <w:proofErr w:type="spellStart"/>
                  <w:r>
                    <w:t>metre</w:t>
                  </w:r>
                  <w:proofErr w:type="spellEnd"/>
                  <w:r>
                    <w:t xml:space="preserve"> </w:t>
                  </w:r>
                  <w:proofErr w:type="spellStart"/>
                  <w:r>
                    <w:t>décart</w:t>
                  </w:r>
                  <w:proofErr w:type="spellEnd"/>
                  <w:r>
                    <w:t xml:space="preserve"> avec le mur Est</w:t>
                  </w:r>
                </w:p>
              </w:tc>
            </w:tr>
            <w:tr w:rsidR="00A300EE" w14:paraId="0D4C413A" w14:textId="77777777" w:rsidTr="007E6965">
              <w:tc>
                <w:tcPr>
                  <w:tcW w:w="0" w:type="auto"/>
                </w:tcPr>
                <w:p w14:paraId="1F51990B" w14:textId="77777777" w:rsidR="00A300EE" w:rsidRDefault="00A300EE" w:rsidP="007E6965">
                  <w:r>
                    <w:t>chaise</w:t>
                  </w:r>
                </w:p>
              </w:tc>
              <w:tc>
                <w:tcPr>
                  <w:tcW w:w="0" w:type="auto"/>
                </w:tcPr>
                <w:p w14:paraId="1868F358" w14:textId="77777777" w:rsidR="00A300EE" w:rsidRDefault="00A300EE" w:rsidP="007E6965">
                  <w:r>
                    <w:t>il y a une chaise pour chaque poste de travail</w:t>
                  </w:r>
                </w:p>
              </w:tc>
            </w:tr>
          </w:tbl>
          <w:p w14:paraId="416F01C5" w14:textId="77777777" w:rsidR="00A300EE" w:rsidRDefault="00A300EE" w:rsidP="007E6965"/>
        </w:tc>
      </w:tr>
    </w:tbl>
    <w:p w14:paraId="71C0CB34" w14:textId="77777777" w:rsidR="00A300EE" w:rsidRDefault="00A300EE" w:rsidP="00A300EE">
      <w:pPr>
        <w:pStyle w:val="Titre3"/>
        <w:numPr>
          <w:ilvl w:val="2"/>
          <w:numId w:val="9"/>
        </w:numPr>
      </w:pPr>
      <w:bookmarkStart w:id="23" w:name="_Toc167200455"/>
      <w:r>
        <w:lastRenderedPageBreak/>
        <w:t>salon de thé</w:t>
      </w:r>
      <w:bookmarkEnd w:id="23"/>
    </w:p>
    <w:p w14:paraId="0C4087D9" w14:textId="77777777" w:rsidR="00A300EE" w:rsidRDefault="00A300EE" w:rsidP="00A300EE">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300EE" w14:paraId="2E1F28DF" w14:textId="77777777" w:rsidTr="00A300EE">
        <w:tc>
          <w:tcPr>
            <w:tcW w:w="0" w:type="auto"/>
          </w:tcPr>
          <w:p w14:paraId="22A85059" w14:textId="77777777" w:rsidR="00A300EE" w:rsidRDefault="00A300EE" w:rsidP="007E6965">
            <w:r>
              <w:t xml:space="preserve">en tant qu'élève je veux un salon de thé pour boire le café </w:t>
            </w:r>
            <w:proofErr w:type="spellStart"/>
            <w:r>
              <w:t>a</w:t>
            </w:r>
            <w:proofErr w:type="spellEnd"/>
            <w:r>
              <w:t xml:space="preserve"> la fin des cours</w:t>
            </w:r>
          </w:p>
        </w:tc>
      </w:tr>
      <w:tr w:rsidR="00A300EE" w14:paraId="7EB4237A" w14:textId="77777777" w:rsidTr="00A300EE">
        <w:tc>
          <w:tcPr>
            <w:tcW w:w="0" w:type="auto"/>
          </w:tcPr>
          <w:p w14:paraId="7C6FB1E0" w14:textId="77777777" w:rsidR="00A300EE" w:rsidRDefault="00A300EE"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59"/>
              <w:gridCol w:w="7581"/>
            </w:tblGrid>
            <w:tr w:rsidR="00A300EE" w14:paraId="08C9829B" w14:textId="77777777" w:rsidTr="007E6965">
              <w:tc>
                <w:tcPr>
                  <w:tcW w:w="0" w:type="auto"/>
                </w:tcPr>
                <w:p w14:paraId="6407C76C" w14:textId="77777777" w:rsidR="00A300EE" w:rsidRDefault="00A300EE" w:rsidP="007E6965">
                  <w:r>
                    <w:t>emplacement</w:t>
                  </w:r>
                </w:p>
              </w:tc>
              <w:tc>
                <w:tcPr>
                  <w:tcW w:w="0" w:type="auto"/>
                </w:tcPr>
                <w:p w14:paraId="197A6D8D" w14:textId="77777777" w:rsidR="00A300EE" w:rsidRDefault="00A300EE" w:rsidP="007E6965">
                  <w:r>
                    <w:t>Le salon de thé se trouve dans la salle D01</w:t>
                  </w:r>
                </w:p>
              </w:tc>
            </w:tr>
            <w:tr w:rsidR="00A300EE" w14:paraId="4684A0AB" w14:textId="77777777" w:rsidTr="007E6965">
              <w:tc>
                <w:tcPr>
                  <w:tcW w:w="0" w:type="auto"/>
                </w:tcPr>
                <w:p w14:paraId="35A4399E" w14:textId="77777777" w:rsidR="00A300EE" w:rsidRDefault="00A300EE" w:rsidP="007E6965">
                  <w:r>
                    <w:t>Tables pour thé</w:t>
                  </w:r>
                </w:p>
              </w:tc>
              <w:tc>
                <w:tcPr>
                  <w:tcW w:w="0" w:type="auto"/>
                </w:tcPr>
                <w:p w14:paraId="78433CE9" w14:textId="77777777" w:rsidR="00A300EE" w:rsidRDefault="00A300EE" w:rsidP="007E6965">
                  <w:r>
                    <w:t xml:space="preserve">Deux tables au </w:t>
                  </w:r>
                  <w:proofErr w:type="spellStart"/>
                  <w:r>
                    <w:t>millieux</w:t>
                  </w:r>
                  <w:proofErr w:type="spellEnd"/>
                  <w:r>
                    <w:t xml:space="preserve"> du mur nord de la salle</w:t>
                  </w:r>
                </w:p>
              </w:tc>
            </w:tr>
            <w:tr w:rsidR="00A300EE" w14:paraId="648303B5" w14:textId="77777777" w:rsidTr="007E6965">
              <w:tc>
                <w:tcPr>
                  <w:tcW w:w="0" w:type="auto"/>
                </w:tcPr>
                <w:p w14:paraId="69149ADB" w14:textId="77777777" w:rsidR="00A300EE" w:rsidRDefault="00A300EE" w:rsidP="007E6965">
                  <w:proofErr w:type="spellStart"/>
                  <w:r>
                    <w:t>téière</w:t>
                  </w:r>
                  <w:proofErr w:type="spellEnd"/>
                </w:p>
              </w:tc>
              <w:tc>
                <w:tcPr>
                  <w:tcW w:w="0" w:type="auto"/>
                </w:tcPr>
                <w:p w14:paraId="5685C27C" w14:textId="77777777" w:rsidR="00A300EE" w:rsidRDefault="00A300EE" w:rsidP="007E6965">
                  <w:r>
                    <w:t>Sur les tables qui se trouvent sur le mur nord de la salle il y a 10 théières.</w:t>
                  </w:r>
                </w:p>
              </w:tc>
            </w:tr>
            <w:tr w:rsidR="00A300EE" w14:paraId="467E48A0" w14:textId="77777777" w:rsidTr="007E6965">
              <w:tc>
                <w:tcPr>
                  <w:tcW w:w="0" w:type="auto"/>
                </w:tcPr>
                <w:p w14:paraId="11322FD7" w14:textId="77777777" w:rsidR="00A300EE" w:rsidRDefault="00A300EE" w:rsidP="007E6965">
                  <w:r>
                    <w:t>verre</w:t>
                  </w:r>
                </w:p>
              </w:tc>
              <w:tc>
                <w:tcPr>
                  <w:tcW w:w="0" w:type="auto"/>
                </w:tcPr>
                <w:p w14:paraId="4D6212F6" w14:textId="77777777" w:rsidR="00A300EE" w:rsidRDefault="00A300EE" w:rsidP="007E6965">
                  <w:r>
                    <w:t xml:space="preserve">Il faut des verres </w:t>
                  </w:r>
                  <w:proofErr w:type="spellStart"/>
                  <w:r>
                    <w:t>a</w:t>
                  </w:r>
                  <w:proofErr w:type="spellEnd"/>
                  <w:r>
                    <w:t xml:space="preserve"> disposition qui sont des verres qui ont un design spécial Maroc, les verres se trouvent sur les tables qui se situe sur le mur nord de la salle.</w:t>
                  </w:r>
                </w:p>
              </w:tc>
            </w:tr>
            <w:tr w:rsidR="00A300EE" w14:paraId="5AC7EDB5" w14:textId="77777777" w:rsidTr="007E6965">
              <w:tc>
                <w:tcPr>
                  <w:tcW w:w="0" w:type="auto"/>
                </w:tcPr>
                <w:p w14:paraId="75B4F31F" w14:textId="77777777" w:rsidR="00A300EE" w:rsidRDefault="00A300EE" w:rsidP="007E6965">
                  <w:r>
                    <w:t>tapis</w:t>
                  </w:r>
                </w:p>
              </w:tc>
              <w:tc>
                <w:tcPr>
                  <w:tcW w:w="0" w:type="auto"/>
                </w:tcPr>
                <w:p w14:paraId="39DFD3AA" w14:textId="77777777" w:rsidR="00A300EE" w:rsidRDefault="00A300EE" w:rsidP="007E6965">
                  <w:r>
                    <w:t>il y a 10 tapis qui recouvre le sol de toute la salle</w:t>
                  </w:r>
                </w:p>
              </w:tc>
            </w:tr>
            <w:tr w:rsidR="00A300EE" w14:paraId="58B1C5B6" w14:textId="77777777" w:rsidTr="007E6965">
              <w:tc>
                <w:tcPr>
                  <w:tcW w:w="0" w:type="auto"/>
                </w:tcPr>
                <w:p w14:paraId="42F72780" w14:textId="77777777" w:rsidR="00A300EE" w:rsidRDefault="00A300EE" w:rsidP="007E6965">
                  <w:r>
                    <w:t>tables basse</w:t>
                  </w:r>
                </w:p>
              </w:tc>
              <w:tc>
                <w:tcPr>
                  <w:tcW w:w="0" w:type="auto"/>
                </w:tcPr>
                <w:p w14:paraId="1EB31ED0" w14:textId="77777777" w:rsidR="00A300EE" w:rsidRDefault="00A300EE" w:rsidP="007E6965">
                  <w:r>
                    <w:t>il y a 6 tables basses de 1metre sur 1metre pour que les élèves puissent boire le thé dans la salle.</w:t>
                  </w:r>
                </w:p>
              </w:tc>
            </w:tr>
            <w:tr w:rsidR="00A300EE" w14:paraId="7082B69E" w14:textId="77777777" w:rsidTr="007E6965">
              <w:tc>
                <w:tcPr>
                  <w:tcW w:w="0" w:type="auto"/>
                </w:tcPr>
                <w:p w14:paraId="36FAC124" w14:textId="77777777" w:rsidR="00A300EE" w:rsidRDefault="00A300EE" w:rsidP="007E6965">
                  <w:r>
                    <w:t xml:space="preserve">prise </w:t>
                  </w:r>
                  <w:proofErr w:type="spellStart"/>
                  <w:r>
                    <w:t>éléctrique</w:t>
                  </w:r>
                  <w:proofErr w:type="spellEnd"/>
                </w:p>
              </w:tc>
              <w:tc>
                <w:tcPr>
                  <w:tcW w:w="0" w:type="auto"/>
                </w:tcPr>
                <w:p w14:paraId="4CD05CBE" w14:textId="77777777" w:rsidR="00A300EE" w:rsidRDefault="00A300EE" w:rsidP="007E6965">
                  <w:r>
                    <w:t>Il y a 5 prises électriques dans toute la salle dont 2 qui proche des théières.</w:t>
                  </w:r>
                </w:p>
              </w:tc>
            </w:tr>
            <w:tr w:rsidR="00A300EE" w14:paraId="6F34279C" w14:textId="77777777" w:rsidTr="007E6965">
              <w:tc>
                <w:tcPr>
                  <w:tcW w:w="0" w:type="auto"/>
                </w:tcPr>
                <w:p w14:paraId="61A4C42E" w14:textId="77777777" w:rsidR="00A300EE" w:rsidRDefault="00A300EE" w:rsidP="007E6965">
                  <w:r>
                    <w:t>porte entrer</w:t>
                  </w:r>
                </w:p>
              </w:tc>
              <w:tc>
                <w:tcPr>
                  <w:tcW w:w="0" w:type="auto"/>
                </w:tcPr>
                <w:p w14:paraId="0907116D" w14:textId="77777777" w:rsidR="00A300EE" w:rsidRDefault="00A300EE" w:rsidP="007E6965">
                  <w:r>
                    <w:t xml:space="preserve">La porte se situe sur le mur Sud a 1m </w:t>
                  </w:r>
                  <w:proofErr w:type="spellStart"/>
                  <w:r>
                    <w:t>décart</w:t>
                  </w:r>
                  <w:proofErr w:type="spellEnd"/>
                  <w:r>
                    <w:t xml:space="preserve"> de mur Ouest</w:t>
                  </w:r>
                </w:p>
              </w:tc>
            </w:tr>
            <w:tr w:rsidR="00A300EE" w14:paraId="45948AB5" w14:textId="77777777" w:rsidTr="007E6965">
              <w:tc>
                <w:tcPr>
                  <w:tcW w:w="0" w:type="auto"/>
                </w:tcPr>
                <w:p w14:paraId="3EE08189" w14:textId="77777777" w:rsidR="00A300EE" w:rsidRDefault="00A300EE" w:rsidP="007E6965">
                  <w:r>
                    <w:t>Fenêtre</w:t>
                  </w:r>
                </w:p>
              </w:tc>
              <w:tc>
                <w:tcPr>
                  <w:tcW w:w="0" w:type="auto"/>
                </w:tcPr>
                <w:p w14:paraId="45D633F8" w14:textId="77777777" w:rsidR="00A300EE" w:rsidRDefault="00A300EE" w:rsidP="007E6965">
                  <w:r>
                    <w:t xml:space="preserve">Il y a 2 porte fenêtre de 2metre de hauteur et 1,20m de largeur elle se situe sur le mur </w:t>
                  </w:r>
                  <w:proofErr w:type="spellStart"/>
                  <w:r>
                    <w:t>Oest</w:t>
                  </w:r>
                  <w:proofErr w:type="spellEnd"/>
                </w:p>
              </w:tc>
            </w:tr>
            <w:tr w:rsidR="00A300EE" w14:paraId="6BB6B9CF" w14:textId="77777777" w:rsidTr="007E6965">
              <w:tc>
                <w:tcPr>
                  <w:tcW w:w="0" w:type="auto"/>
                </w:tcPr>
                <w:p w14:paraId="6E9A24E2" w14:textId="77777777" w:rsidR="00A300EE" w:rsidRDefault="00A300EE" w:rsidP="007E6965">
                  <w:r>
                    <w:t>fenêtre</w:t>
                  </w:r>
                </w:p>
              </w:tc>
              <w:tc>
                <w:tcPr>
                  <w:tcW w:w="0" w:type="auto"/>
                </w:tcPr>
                <w:p w14:paraId="2A85D7DB" w14:textId="77777777" w:rsidR="00A300EE" w:rsidRDefault="00A300EE" w:rsidP="007E6965">
                  <w:r>
                    <w:t xml:space="preserve">il y a sur le mur Nord 3 fenêtres qui sont </w:t>
                  </w:r>
                  <w:proofErr w:type="spellStart"/>
                  <w:r>
                    <w:t>a</w:t>
                  </w:r>
                  <w:proofErr w:type="spellEnd"/>
                  <w:r>
                    <w:t xml:space="preserve"> 1m20 du sol, 1m de largeur, 1m30 de hauteur.</w:t>
                  </w:r>
                </w:p>
              </w:tc>
            </w:tr>
          </w:tbl>
          <w:p w14:paraId="5C031E74" w14:textId="77777777" w:rsidR="00A300EE" w:rsidRDefault="00A300EE" w:rsidP="007E6965"/>
        </w:tc>
      </w:tr>
    </w:tbl>
    <w:p w14:paraId="270CEBF1" w14:textId="77777777" w:rsidR="00A300EE" w:rsidRDefault="00A300EE" w:rsidP="00A300EE">
      <w:pPr>
        <w:pStyle w:val="Titre3"/>
        <w:numPr>
          <w:ilvl w:val="2"/>
          <w:numId w:val="10"/>
        </w:numPr>
      </w:pPr>
      <w:bookmarkStart w:id="24" w:name="_Toc167200456"/>
      <w:r>
        <w:t>bibliothèque</w:t>
      </w:r>
      <w:bookmarkEnd w:id="24"/>
    </w:p>
    <w:p w14:paraId="35C4386B" w14:textId="77777777" w:rsidR="00A300EE" w:rsidRDefault="00A300EE" w:rsidP="00A300EE">
      <w:r>
        <w:t>(Auteur: Hugo Taverney)</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A300EE" w14:paraId="1B5AC120" w14:textId="77777777" w:rsidTr="007E6965">
        <w:tc>
          <w:tcPr>
            <w:tcW w:w="0" w:type="auto"/>
          </w:tcPr>
          <w:p w14:paraId="43B53FBB" w14:textId="77777777" w:rsidR="00A300EE" w:rsidRDefault="00A300EE" w:rsidP="007E6965">
            <w:r>
              <w:t>en tant qu'utilisateur de ce bâtiment je veux une bibliothèque pour pouvoir lire.</w:t>
            </w:r>
          </w:p>
        </w:tc>
      </w:tr>
      <w:tr w:rsidR="00A300EE" w14:paraId="6089A345" w14:textId="77777777" w:rsidTr="007E6965">
        <w:tc>
          <w:tcPr>
            <w:tcW w:w="0" w:type="auto"/>
          </w:tcPr>
          <w:p w14:paraId="03AFBA73" w14:textId="77777777" w:rsidR="00A300EE" w:rsidRDefault="00A300EE"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52"/>
              <w:gridCol w:w="7788"/>
            </w:tblGrid>
            <w:tr w:rsidR="00A300EE" w14:paraId="33B87A3B" w14:textId="77777777" w:rsidTr="007E6965">
              <w:tc>
                <w:tcPr>
                  <w:tcW w:w="0" w:type="auto"/>
                </w:tcPr>
                <w:p w14:paraId="07908EBE" w14:textId="77777777" w:rsidR="00A300EE" w:rsidRDefault="00A300EE" w:rsidP="007E6965">
                  <w:r>
                    <w:t>D08</w:t>
                  </w:r>
                </w:p>
              </w:tc>
              <w:tc>
                <w:tcPr>
                  <w:tcW w:w="0" w:type="auto"/>
                </w:tcPr>
                <w:p w14:paraId="4FC0D501" w14:textId="77777777" w:rsidR="00A300EE" w:rsidRDefault="00A300EE" w:rsidP="007E6965">
                  <w:r>
                    <w:t>la salle se trouve en D08</w:t>
                  </w:r>
                </w:p>
              </w:tc>
            </w:tr>
            <w:tr w:rsidR="00A300EE" w14:paraId="40246557" w14:textId="77777777" w:rsidTr="007E6965">
              <w:tc>
                <w:tcPr>
                  <w:tcW w:w="0" w:type="auto"/>
                </w:tcPr>
                <w:p w14:paraId="4735EE5E" w14:textId="77777777" w:rsidR="00A300EE" w:rsidRDefault="00A300EE" w:rsidP="007E6965">
                  <w:r>
                    <w:t>porte entrer</w:t>
                  </w:r>
                </w:p>
              </w:tc>
              <w:tc>
                <w:tcPr>
                  <w:tcW w:w="0" w:type="auto"/>
                </w:tcPr>
                <w:p w14:paraId="7B066A2E" w14:textId="77777777" w:rsidR="00A300EE" w:rsidRDefault="00A300EE" w:rsidP="007E6965">
                  <w:r>
                    <w:t>la porte d'entrer se situe sur le mur nord a 50cm du mur Est.</w:t>
                  </w:r>
                </w:p>
              </w:tc>
            </w:tr>
            <w:tr w:rsidR="00A300EE" w14:paraId="69724DB1" w14:textId="77777777" w:rsidTr="007E6965">
              <w:tc>
                <w:tcPr>
                  <w:tcW w:w="0" w:type="auto"/>
                </w:tcPr>
                <w:p w14:paraId="4F50938B" w14:textId="77777777" w:rsidR="00A300EE" w:rsidRDefault="00A300EE" w:rsidP="007E6965">
                  <w:r>
                    <w:t>Baie vitrée</w:t>
                  </w:r>
                </w:p>
              </w:tc>
              <w:tc>
                <w:tcPr>
                  <w:tcW w:w="0" w:type="auto"/>
                </w:tcPr>
                <w:p w14:paraId="61392CA3" w14:textId="77777777" w:rsidR="00A300EE" w:rsidRDefault="00A300EE" w:rsidP="007E6965">
                  <w:r>
                    <w:t>Sur les murs Sud et Ouest il y a des baie vitrée, les baie vitrée s'arrête a 1m50 de la fin du mur</w:t>
                  </w:r>
                </w:p>
              </w:tc>
            </w:tr>
            <w:tr w:rsidR="00A300EE" w14:paraId="6AA9F7AA" w14:textId="77777777" w:rsidTr="007E6965">
              <w:tc>
                <w:tcPr>
                  <w:tcW w:w="0" w:type="auto"/>
                </w:tcPr>
                <w:p w14:paraId="611B6F64" w14:textId="77777777" w:rsidR="00A300EE" w:rsidRDefault="00A300EE" w:rsidP="007E6965">
                  <w:r>
                    <w:t>Canapé</w:t>
                  </w:r>
                </w:p>
              </w:tc>
              <w:tc>
                <w:tcPr>
                  <w:tcW w:w="0" w:type="auto"/>
                </w:tcPr>
                <w:p w14:paraId="748D4556" w14:textId="77777777" w:rsidR="00A300EE" w:rsidRDefault="00A300EE" w:rsidP="007E6965">
                  <w:r>
                    <w:t xml:space="preserve">dans la salle il y a 2 canaper, le premier est un canapé d'angles qui se trouve dans l'angle </w:t>
                  </w:r>
                  <w:proofErr w:type="spellStart"/>
                  <w:r>
                    <w:t>Nord Ouest</w:t>
                  </w:r>
                  <w:proofErr w:type="spellEnd"/>
                  <w:r>
                    <w:t xml:space="preserve">, le deuxième se trouve sur le mur nord a 2 </w:t>
                  </w:r>
                  <w:proofErr w:type="spellStart"/>
                  <w:r>
                    <w:t>mêtre</w:t>
                  </w:r>
                  <w:proofErr w:type="spellEnd"/>
                  <w:r>
                    <w:t xml:space="preserve"> de la porte</w:t>
                  </w:r>
                </w:p>
              </w:tc>
            </w:tr>
            <w:tr w:rsidR="00A300EE" w14:paraId="6ECC5E53" w14:textId="77777777" w:rsidTr="007E6965">
              <w:tc>
                <w:tcPr>
                  <w:tcW w:w="0" w:type="auto"/>
                </w:tcPr>
                <w:p w14:paraId="158F25AD" w14:textId="77777777" w:rsidR="00A300EE" w:rsidRDefault="00A300EE" w:rsidP="007E6965">
                  <w:r>
                    <w:t>Pouf</w:t>
                  </w:r>
                </w:p>
              </w:tc>
              <w:tc>
                <w:tcPr>
                  <w:tcW w:w="0" w:type="auto"/>
                </w:tcPr>
                <w:p w14:paraId="2FA52D6C" w14:textId="77777777" w:rsidR="00A300EE" w:rsidRDefault="00A300EE" w:rsidP="007E6965">
                  <w:r>
                    <w:t>il y a 8 pouf qui sont éparpiller dans le coter nord de la salle</w:t>
                  </w:r>
                </w:p>
              </w:tc>
            </w:tr>
            <w:tr w:rsidR="00A300EE" w14:paraId="418B53D5" w14:textId="77777777" w:rsidTr="007E6965">
              <w:tc>
                <w:tcPr>
                  <w:tcW w:w="0" w:type="auto"/>
                </w:tcPr>
                <w:p w14:paraId="314B8B0B" w14:textId="77777777" w:rsidR="00A300EE" w:rsidRDefault="00A300EE" w:rsidP="007E6965">
                  <w:r>
                    <w:t>bibliothèque</w:t>
                  </w:r>
                </w:p>
              </w:tc>
              <w:tc>
                <w:tcPr>
                  <w:tcW w:w="0" w:type="auto"/>
                </w:tcPr>
                <w:p w14:paraId="3A21E642" w14:textId="77777777" w:rsidR="00A300EE" w:rsidRDefault="00A300EE" w:rsidP="007E6965">
                  <w:r>
                    <w:t xml:space="preserve">il y a 5 bibliothèque, le </w:t>
                  </w:r>
                  <w:proofErr w:type="spellStart"/>
                  <w:r>
                    <w:t>bibliotjèque</w:t>
                  </w:r>
                  <w:proofErr w:type="spellEnd"/>
                  <w:r>
                    <w:t xml:space="preserve"> font 25cm de largeur et 2m50 de </w:t>
                  </w:r>
                  <w:proofErr w:type="spellStart"/>
                  <w:r>
                    <w:t>longeur</w:t>
                  </w:r>
                  <w:proofErr w:type="spellEnd"/>
                  <w:r>
                    <w:t xml:space="preserve"> toute le bibliothèque sont parallèle au mur Est</w:t>
                  </w:r>
                </w:p>
              </w:tc>
            </w:tr>
          </w:tbl>
          <w:p w14:paraId="191BF4C3" w14:textId="77777777" w:rsidR="00A300EE" w:rsidRDefault="00A300EE" w:rsidP="007E6965"/>
        </w:tc>
      </w:tr>
    </w:tbl>
    <w:p w14:paraId="1C1324F5" w14:textId="55D228B4" w:rsidR="00A300EE" w:rsidRDefault="00A300EE" w:rsidP="00A300EE">
      <w:pPr>
        <w:pStyle w:val="Titre2"/>
      </w:pPr>
      <w:bookmarkStart w:id="25" w:name="_Toc167200457"/>
      <w:r>
        <w:t xml:space="preserve">Autres User </w:t>
      </w:r>
      <w:proofErr w:type="spellStart"/>
      <w:r>
        <w:t>stroies</w:t>
      </w:r>
      <w:bookmarkEnd w:id="25"/>
      <w:proofErr w:type="spellEnd"/>
    </w:p>
    <w:p w14:paraId="5133D601" w14:textId="77777777" w:rsidR="00B71B5C" w:rsidRDefault="00B71B5C" w:rsidP="00B71B5C">
      <w:pPr>
        <w:pStyle w:val="Titre3"/>
      </w:pPr>
      <w:bookmarkStart w:id="26" w:name="_Toc167200458"/>
      <w:r>
        <w:t>D11-c1</w:t>
      </w:r>
      <w:bookmarkEnd w:id="26"/>
    </w:p>
    <w:p w14:paraId="4CA5CBC4" w14:textId="77777777" w:rsidR="00B71B5C" w:rsidRDefault="00B71B5C" w:rsidP="00B71B5C">
      <w:r>
        <w:t xml:space="preserve">(Auteur: </w:t>
      </w:r>
      <w:proofErr w:type="spellStart"/>
      <w:r>
        <w:t>julian</w:t>
      </w:r>
      <w:proofErr w:type="spellEnd"/>
      <w:r>
        <w:t xml:space="preserve"> </w:t>
      </w:r>
      <w:proofErr w:type="spellStart"/>
      <w:r>
        <w:t>del</w:t>
      </w:r>
      <w:proofErr w:type="spellEnd"/>
      <w:r>
        <w:t xml:space="preserve"> valle)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45F825E9" w14:textId="77777777" w:rsidTr="007E6965">
        <w:tc>
          <w:tcPr>
            <w:tcW w:w="0" w:type="auto"/>
          </w:tcPr>
          <w:p w14:paraId="0F86EB28" w14:textId="77777777" w:rsidR="00B71B5C" w:rsidRDefault="00B71B5C" w:rsidP="007E6965">
            <w:r>
              <w:t>en tant que prof  je veux une salle de classe D11  pour enseigner</w:t>
            </w:r>
          </w:p>
        </w:tc>
      </w:tr>
      <w:tr w:rsidR="00B71B5C" w14:paraId="3F8B4B8E" w14:textId="77777777" w:rsidTr="007E6965">
        <w:tc>
          <w:tcPr>
            <w:tcW w:w="0" w:type="auto"/>
          </w:tcPr>
          <w:p w14:paraId="5BD34751" w14:textId="77777777" w:rsidR="00B71B5C" w:rsidRDefault="00B71B5C" w:rsidP="007E6965">
            <w:pPr>
              <w:jc w:val="center"/>
            </w:pPr>
            <w:r>
              <w:lastRenderedPageBreak/>
              <w:t xml:space="preserve">Tests d'acceptance: </w:t>
            </w:r>
          </w:p>
          <w:tbl>
            <w:tblPr>
              <w:tblW w:w="100" w:type="auto"/>
              <w:tblCellMar>
                <w:left w:w="10" w:type="dxa"/>
                <w:right w:w="10" w:type="dxa"/>
              </w:tblCellMar>
              <w:tblLook w:val="04A0" w:firstRow="1" w:lastRow="0" w:firstColumn="1" w:lastColumn="0" w:noHBand="0" w:noVBand="1"/>
            </w:tblPr>
            <w:tblGrid>
              <w:gridCol w:w="1389"/>
              <w:gridCol w:w="7651"/>
            </w:tblGrid>
            <w:tr w:rsidR="00B71B5C" w14:paraId="193CB748" w14:textId="77777777" w:rsidTr="007E6965">
              <w:tc>
                <w:tcPr>
                  <w:tcW w:w="0" w:type="auto"/>
                </w:tcPr>
                <w:p w14:paraId="5363C8F0" w14:textId="77777777" w:rsidR="00B71B5C" w:rsidRDefault="00B71B5C" w:rsidP="007E6965">
                  <w:r>
                    <w:t>bureau</w:t>
                  </w:r>
                </w:p>
              </w:tc>
              <w:tc>
                <w:tcPr>
                  <w:tcW w:w="0" w:type="auto"/>
                </w:tcPr>
                <w:p w14:paraId="36208936" w14:textId="77777777" w:rsidR="00B71B5C" w:rsidRDefault="00B71B5C" w:rsidP="007E6965">
                  <w:r>
                    <w:t>il y a 15 bureau placer en rang par 5 en face du tableau blanc</w:t>
                  </w:r>
                </w:p>
              </w:tc>
            </w:tr>
            <w:tr w:rsidR="00B71B5C" w14:paraId="459EA61E" w14:textId="77777777" w:rsidTr="007E6965">
              <w:tc>
                <w:tcPr>
                  <w:tcW w:w="0" w:type="auto"/>
                </w:tcPr>
                <w:p w14:paraId="495016C1" w14:textId="77777777" w:rsidR="00B71B5C" w:rsidRDefault="00B71B5C" w:rsidP="007E6965">
                  <w:r>
                    <w:t>chaise</w:t>
                  </w:r>
                </w:p>
              </w:tc>
              <w:tc>
                <w:tcPr>
                  <w:tcW w:w="0" w:type="auto"/>
                </w:tcPr>
                <w:p w14:paraId="2085BC89" w14:textId="77777777" w:rsidR="00B71B5C" w:rsidRDefault="00B71B5C" w:rsidP="007E6965">
                  <w:r>
                    <w:t>15 chaises 1 par tables</w:t>
                  </w:r>
                </w:p>
              </w:tc>
            </w:tr>
            <w:tr w:rsidR="00B71B5C" w14:paraId="47AD2B72" w14:textId="77777777" w:rsidTr="007E6965">
              <w:tc>
                <w:tcPr>
                  <w:tcW w:w="0" w:type="auto"/>
                </w:tcPr>
                <w:p w14:paraId="72579846" w14:textId="77777777" w:rsidR="00B71B5C" w:rsidRDefault="00B71B5C" w:rsidP="007E6965">
                  <w:r>
                    <w:t>tableau blanc</w:t>
                  </w:r>
                </w:p>
              </w:tc>
              <w:tc>
                <w:tcPr>
                  <w:tcW w:w="0" w:type="auto"/>
                </w:tcPr>
                <w:p w14:paraId="2579AB4B" w14:textId="77777777" w:rsidR="00B71B5C" w:rsidRDefault="00B71B5C" w:rsidP="007E6965">
                  <w:r>
                    <w:t>1 tableau blanc au centre du mur SUD de la pièces</w:t>
                  </w:r>
                </w:p>
              </w:tc>
            </w:tr>
            <w:tr w:rsidR="00B71B5C" w14:paraId="569DFD3C" w14:textId="77777777" w:rsidTr="007E6965">
              <w:tc>
                <w:tcPr>
                  <w:tcW w:w="0" w:type="auto"/>
                </w:tcPr>
                <w:p w14:paraId="59688E07" w14:textId="77777777" w:rsidR="00B71B5C" w:rsidRDefault="00B71B5C" w:rsidP="007E6965">
                  <w:proofErr w:type="spellStart"/>
                  <w:r>
                    <w:t>fenetre</w:t>
                  </w:r>
                  <w:proofErr w:type="spellEnd"/>
                </w:p>
              </w:tc>
              <w:tc>
                <w:tcPr>
                  <w:tcW w:w="0" w:type="auto"/>
                </w:tcPr>
                <w:p w14:paraId="1B1D85AD" w14:textId="77777777" w:rsidR="00B71B5C" w:rsidRDefault="00B71B5C" w:rsidP="007E6965">
                  <w:r>
                    <w:t>il y a 2 baies vitrée sur la face nord et ouest de la pièces</w:t>
                  </w:r>
                </w:p>
              </w:tc>
            </w:tr>
            <w:tr w:rsidR="00B71B5C" w14:paraId="439A9A76" w14:textId="77777777" w:rsidTr="007E6965">
              <w:tc>
                <w:tcPr>
                  <w:tcW w:w="0" w:type="auto"/>
                </w:tcPr>
                <w:p w14:paraId="0608DA44" w14:textId="77777777" w:rsidR="00B71B5C" w:rsidRDefault="00B71B5C" w:rsidP="007E6965">
                  <w:r>
                    <w:t>PORTE</w:t>
                  </w:r>
                </w:p>
              </w:tc>
              <w:tc>
                <w:tcPr>
                  <w:tcW w:w="0" w:type="auto"/>
                </w:tcPr>
                <w:p w14:paraId="1CAA12A9" w14:textId="77777777" w:rsidR="00B71B5C" w:rsidRDefault="00B71B5C" w:rsidP="007E6965">
                  <w:r>
                    <w:t>IL Y A une porte sur la face sud tout a droit du mur pour relier la classe au corridor</w:t>
                  </w:r>
                </w:p>
              </w:tc>
            </w:tr>
            <w:tr w:rsidR="00B71B5C" w14:paraId="6B5561E8" w14:textId="77777777" w:rsidTr="007E6965">
              <w:tc>
                <w:tcPr>
                  <w:tcW w:w="0" w:type="auto"/>
                </w:tcPr>
                <w:p w14:paraId="1D247C22" w14:textId="77777777" w:rsidR="00B71B5C" w:rsidRDefault="00B71B5C" w:rsidP="007E6965">
                  <w:r>
                    <w:t>Salle D11</w:t>
                  </w:r>
                </w:p>
              </w:tc>
              <w:tc>
                <w:tcPr>
                  <w:tcW w:w="0" w:type="auto"/>
                </w:tcPr>
                <w:p w14:paraId="1BBAE0F9" w14:textId="77777777" w:rsidR="00B71B5C" w:rsidRDefault="00B71B5C" w:rsidP="007E6965">
                  <w:r>
                    <w:t>La salle se situe en D11</w:t>
                  </w:r>
                </w:p>
              </w:tc>
            </w:tr>
          </w:tbl>
          <w:p w14:paraId="4599FCFD" w14:textId="77777777" w:rsidR="00B71B5C" w:rsidRDefault="00B71B5C" w:rsidP="007E6965"/>
        </w:tc>
      </w:tr>
    </w:tbl>
    <w:p w14:paraId="5DDE51AA" w14:textId="77777777" w:rsidR="00B71B5C" w:rsidRDefault="00B71B5C" w:rsidP="00B71B5C"/>
    <w:p w14:paraId="34EFC0BF" w14:textId="77777777" w:rsidR="00B71B5C" w:rsidRDefault="00B71B5C" w:rsidP="00B71B5C">
      <w:pPr>
        <w:pStyle w:val="Titre3"/>
      </w:pPr>
      <w:bookmarkStart w:id="27" w:name="_Toc167200459"/>
      <w:r>
        <w:t>D16 Salle de classe</w:t>
      </w:r>
      <w:bookmarkEnd w:id="27"/>
    </w:p>
    <w:p w14:paraId="6CC23EFE" w14:textId="77777777" w:rsidR="00B71B5C" w:rsidRDefault="00B71B5C" w:rsidP="00B71B5C">
      <w:r>
        <w:t xml:space="preserve">(Auteur: Mathieu </w:t>
      </w:r>
      <w:proofErr w:type="spellStart"/>
      <w:r>
        <w:t>Bamert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1E072712" w14:textId="77777777" w:rsidTr="007E6965">
        <w:tc>
          <w:tcPr>
            <w:tcW w:w="0" w:type="auto"/>
          </w:tcPr>
          <w:p w14:paraId="72F78DC8" w14:textId="77777777" w:rsidR="00B71B5C" w:rsidRDefault="00B71B5C" w:rsidP="007E6965">
            <w:r>
              <w:t>En tant qu'étudiant  je veux une salle de classe pour pouvoir étudier</w:t>
            </w:r>
          </w:p>
        </w:tc>
      </w:tr>
      <w:tr w:rsidR="00B71B5C" w14:paraId="7558F799" w14:textId="77777777" w:rsidTr="007E6965">
        <w:tc>
          <w:tcPr>
            <w:tcW w:w="0" w:type="auto"/>
          </w:tcPr>
          <w:p w14:paraId="1372A94B"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556"/>
              <w:gridCol w:w="7484"/>
            </w:tblGrid>
            <w:tr w:rsidR="00B71B5C" w14:paraId="1B96B261" w14:textId="77777777" w:rsidTr="007E6965">
              <w:tc>
                <w:tcPr>
                  <w:tcW w:w="0" w:type="auto"/>
                </w:tcPr>
                <w:p w14:paraId="30D56E3A" w14:textId="77777777" w:rsidR="00B71B5C" w:rsidRDefault="00B71B5C" w:rsidP="007E6965">
                  <w:r>
                    <w:t>Emplacement</w:t>
                  </w:r>
                </w:p>
              </w:tc>
              <w:tc>
                <w:tcPr>
                  <w:tcW w:w="0" w:type="auto"/>
                </w:tcPr>
                <w:p w14:paraId="06F26198" w14:textId="77777777" w:rsidR="00B71B5C" w:rsidRDefault="00B71B5C" w:rsidP="007E6965">
                  <w:r>
                    <w:t>Elle est en D16</w:t>
                  </w:r>
                </w:p>
              </w:tc>
            </w:tr>
            <w:tr w:rsidR="00B71B5C" w14:paraId="752DA3D4" w14:textId="77777777" w:rsidTr="007E6965">
              <w:tc>
                <w:tcPr>
                  <w:tcW w:w="0" w:type="auto"/>
                </w:tcPr>
                <w:p w14:paraId="7F45E284" w14:textId="77777777" w:rsidR="00B71B5C" w:rsidRDefault="00B71B5C" w:rsidP="007E6965">
                  <w:r>
                    <w:t>table</w:t>
                  </w:r>
                </w:p>
              </w:tc>
              <w:tc>
                <w:tcPr>
                  <w:tcW w:w="0" w:type="auto"/>
                </w:tcPr>
                <w:p w14:paraId="370FD365" w14:textId="77777777" w:rsidR="00B71B5C" w:rsidRDefault="00B71B5C" w:rsidP="007E6965">
                  <w:r>
                    <w:t>Il y a 3 rangé de 4 tables.  Espacer de toute la même chose. La première rangé est à 1m du bureau du professeur.  Les rangé de table sont à 1 m40 d'espace entre elle. Les tables font 1m50 de longueur et 1m de largeur.</w:t>
                  </w:r>
                </w:p>
              </w:tc>
            </w:tr>
            <w:tr w:rsidR="00B71B5C" w14:paraId="7E22ADE1" w14:textId="77777777" w:rsidTr="007E6965">
              <w:tc>
                <w:tcPr>
                  <w:tcW w:w="0" w:type="auto"/>
                </w:tcPr>
                <w:p w14:paraId="72F2E98F" w14:textId="77777777" w:rsidR="00B71B5C" w:rsidRDefault="00B71B5C" w:rsidP="007E6965">
                  <w:r>
                    <w:t>porte</w:t>
                  </w:r>
                </w:p>
              </w:tc>
              <w:tc>
                <w:tcPr>
                  <w:tcW w:w="0" w:type="auto"/>
                </w:tcPr>
                <w:p w14:paraId="6BF7025E" w14:textId="77777777" w:rsidR="00B71B5C" w:rsidRDefault="00B71B5C" w:rsidP="007E6965">
                  <w:r>
                    <w:t>Il y a une porte tout à droite sur le mur nord</w:t>
                  </w:r>
                </w:p>
              </w:tc>
            </w:tr>
            <w:tr w:rsidR="00B71B5C" w14:paraId="72F8C9D8" w14:textId="77777777" w:rsidTr="007E6965">
              <w:tc>
                <w:tcPr>
                  <w:tcW w:w="0" w:type="auto"/>
                </w:tcPr>
                <w:p w14:paraId="137599EF" w14:textId="77777777" w:rsidR="00B71B5C" w:rsidRDefault="00B71B5C" w:rsidP="007E6965">
                  <w:r>
                    <w:t>tableau noir</w:t>
                  </w:r>
                </w:p>
              </w:tc>
              <w:tc>
                <w:tcPr>
                  <w:tcW w:w="0" w:type="auto"/>
                </w:tcPr>
                <w:p w14:paraId="219F2FC8" w14:textId="77777777" w:rsidR="00B71B5C" w:rsidRDefault="00B71B5C" w:rsidP="007E6965">
                  <w:r>
                    <w:t>Il y a un tableau noir au milieux sur le mur tout à l'Est.</w:t>
                  </w:r>
                </w:p>
              </w:tc>
            </w:tr>
            <w:tr w:rsidR="00B71B5C" w14:paraId="63053421" w14:textId="77777777" w:rsidTr="007E6965">
              <w:tc>
                <w:tcPr>
                  <w:tcW w:w="0" w:type="auto"/>
                </w:tcPr>
                <w:p w14:paraId="4D645A88" w14:textId="77777777" w:rsidR="00B71B5C" w:rsidRDefault="00B71B5C" w:rsidP="007E6965">
                  <w:r>
                    <w:t>bureau professeure</w:t>
                  </w:r>
                </w:p>
              </w:tc>
              <w:tc>
                <w:tcPr>
                  <w:tcW w:w="0" w:type="auto"/>
                </w:tcPr>
                <w:p w14:paraId="1DF1DF03" w14:textId="77777777" w:rsidR="00B71B5C" w:rsidRDefault="00B71B5C" w:rsidP="007E6965">
                  <w:r>
                    <w:t>Un bureau qui est à 1m de la fenêtre qui est le plus proche du tableau. Il fait 2m de long et 1m de large</w:t>
                  </w:r>
                </w:p>
              </w:tc>
            </w:tr>
            <w:tr w:rsidR="00B71B5C" w14:paraId="2D4B8006" w14:textId="77777777" w:rsidTr="007E6965">
              <w:tc>
                <w:tcPr>
                  <w:tcW w:w="0" w:type="auto"/>
                </w:tcPr>
                <w:p w14:paraId="59ADBF1D" w14:textId="77777777" w:rsidR="00B71B5C" w:rsidRDefault="00B71B5C" w:rsidP="007E6965">
                  <w:r>
                    <w:t>ordinateur</w:t>
                  </w:r>
                </w:p>
              </w:tc>
              <w:tc>
                <w:tcPr>
                  <w:tcW w:w="0" w:type="auto"/>
                </w:tcPr>
                <w:p w14:paraId="79898F4D" w14:textId="77777777" w:rsidR="00B71B5C" w:rsidRDefault="00B71B5C" w:rsidP="007E6965">
                  <w:r>
                    <w:t>Il y a un ordinateur sur la table du professeur</w:t>
                  </w:r>
                </w:p>
              </w:tc>
            </w:tr>
            <w:tr w:rsidR="00B71B5C" w14:paraId="66232713" w14:textId="77777777" w:rsidTr="007E6965">
              <w:tc>
                <w:tcPr>
                  <w:tcW w:w="0" w:type="auto"/>
                </w:tcPr>
                <w:p w14:paraId="447B342E" w14:textId="77777777" w:rsidR="00B71B5C" w:rsidRDefault="00B71B5C" w:rsidP="007E6965">
                  <w:r>
                    <w:t>fenêtre</w:t>
                  </w:r>
                </w:p>
              </w:tc>
              <w:tc>
                <w:tcPr>
                  <w:tcW w:w="0" w:type="auto"/>
                </w:tcPr>
                <w:p w14:paraId="458DA5EC" w14:textId="77777777" w:rsidR="00B71B5C" w:rsidRDefault="00B71B5C" w:rsidP="007E6965">
                  <w:r>
                    <w:t>Il y a des fenêtre de 1m de large et 1.5m de hauteur. Il y en a 3 sur le mur opposer de la porte. qui sont espacer de la même chose</w:t>
                  </w:r>
                </w:p>
              </w:tc>
            </w:tr>
            <w:tr w:rsidR="00B71B5C" w14:paraId="5FC29A7D" w14:textId="77777777" w:rsidTr="007E6965">
              <w:tc>
                <w:tcPr>
                  <w:tcW w:w="0" w:type="auto"/>
                </w:tcPr>
                <w:p w14:paraId="6D9EE3A9" w14:textId="77777777" w:rsidR="00B71B5C" w:rsidRDefault="00B71B5C" w:rsidP="007E6965">
                  <w:r>
                    <w:t>carte du monde</w:t>
                  </w:r>
                </w:p>
              </w:tc>
              <w:tc>
                <w:tcPr>
                  <w:tcW w:w="0" w:type="auto"/>
                </w:tcPr>
                <w:p w14:paraId="0390A97C" w14:textId="77777777" w:rsidR="00B71B5C" w:rsidRDefault="00B71B5C" w:rsidP="007E6965">
                  <w:r>
                    <w:t>il y a une carte du monde qui est à 1.5m de hauteur. La carte fait 1m de large et 75cm de hauteur. Qui est à 2m de l'armoire sur le mur est.</w:t>
                  </w:r>
                </w:p>
              </w:tc>
            </w:tr>
            <w:tr w:rsidR="00B71B5C" w14:paraId="5445BBB7" w14:textId="77777777" w:rsidTr="007E6965">
              <w:tc>
                <w:tcPr>
                  <w:tcW w:w="0" w:type="auto"/>
                </w:tcPr>
                <w:p w14:paraId="47ADA033" w14:textId="77777777" w:rsidR="00B71B5C" w:rsidRDefault="00B71B5C" w:rsidP="007E6965">
                  <w:r>
                    <w:t>armoire</w:t>
                  </w:r>
                </w:p>
              </w:tc>
              <w:tc>
                <w:tcPr>
                  <w:tcW w:w="0" w:type="auto"/>
                </w:tcPr>
                <w:p w14:paraId="6AE7A8DB" w14:textId="77777777" w:rsidR="00B71B5C" w:rsidRDefault="00B71B5C" w:rsidP="007E6965">
                  <w:r>
                    <w:t>Il y a une grande armoire qui touche le mur sud qui fait 75cm de large et 2m de long</w:t>
                  </w:r>
                </w:p>
              </w:tc>
            </w:tr>
            <w:tr w:rsidR="00B71B5C" w14:paraId="5F6706E1" w14:textId="77777777" w:rsidTr="007E6965">
              <w:tc>
                <w:tcPr>
                  <w:tcW w:w="0" w:type="auto"/>
                </w:tcPr>
                <w:p w14:paraId="123F3386" w14:textId="77777777" w:rsidR="00B71B5C" w:rsidRDefault="00B71B5C" w:rsidP="007E6965">
                  <w:r>
                    <w:t>Plante</w:t>
                  </w:r>
                </w:p>
              </w:tc>
              <w:tc>
                <w:tcPr>
                  <w:tcW w:w="0" w:type="auto"/>
                </w:tcPr>
                <w:p w14:paraId="1DA85F91" w14:textId="77777777" w:rsidR="00B71B5C" w:rsidRDefault="00B71B5C" w:rsidP="007E6965">
                  <w:r>
                    <w:t>Il y a une plante au coin derrière le bureau.</w:t>
                  </w:r>
                </w:p>
              </w:tc>
            </w:tr>
            <w:tr w:rsidR="00B71B5C" w14:paraId="732E4429" w14:textId="77777777" w:rsidTr="007E6965">
              <w:tc>
                <w:tcPr>
                  <w:tcW w:w="0" w:type="auto"/>
                </w:tcPr>
                <w:p w14:paraId="0E7FD157" w14:textId="77777777" w:rsidR="00B71B5C" w:rsidRDefault="00B71B5C" w:rsidP="007E6965">
                  <w:r>
                    <w:t>chaise</w:t>
                  </w:r>
                </w:p>
              </w:tc>
              <w:tc>
                <w:tcPr>
                  <w:tcW w:w="0" w:type="auto"/>
                </w:tcPr>
                <w:p w14:paraId="588EA3C9" w14:textId="77777777" w:rsidR="00B71B5C" w:rsidRDefault="00B71B5C" w:rsidP="007E6965">
                  <w:r>
                    <w:t>Il y a une chaise au milieux de chaque table</w:t>
                  </w:r>
                </w:p>
              </w:tc>
            </w:tr>
            <w:tr w:rsidR="00B71B5C" w14:paraId="6B97D1B7" w14:textId="77777777" w:rsidTr="007E6965">
              <w:tc>
                <w:tcPr>
                  <w:tcW w:w="0" w:type="auto"/>
                </w:tcPr>
                <w:p w14:paraId="50F9D98C" w14:textId="77777777" w:rsidR="00B71B5C" w:rsidRDefault="00B71B5C" w:rsidP="007E6965">
                  <w:r>
                    <w:t>tableau</w:t>
                  </w:r>
                </w:p>
              </w:tc>
              <w:tc>
                <w:tcPr>
                  <w:tcW w:w="0" w:type="auto"/>
                </w:tcPr>
                <w:p w14:paraId="1C1BA50E" w14:textId="77777777" w:rsidR="00B71B5C" w:rsidRDefault="00B71B5C" w:rsidP="007E6965">
                  <w:r>
                    <w:t>Il y a un tableau de hockey au milieux du mur Ouest</w:t>
                  </w:r>
                </w:p>
              </w:tc>
            </w:tr>
          </w:tbl>
          <w:p w14:paraId="3A554C32" w14:textId="77777777" w:rsidR="00B71B5C" w:rsidRDefault="00B71B5C" w:rsidP="007E6965"/>
        </w:tc>
      </w:tr>
    </w:tbl>
    <w:p w14:paraId="711F95D3" w14:textId="77777777" w:rsidR="00B71B5C" w:rsidRDefault="00B71B5C" w:rsidP="00B71B5C"/>
    <w:p w14:paraId="63C3B98F" w14:textId="77777777" w:rsidR="00B71B5C" w:rsidRDefault="00B71B5C" w:rsidP="00B71B5C">
      <w:pPr>
        <w:pStyle w:val="Titre3"/>
      </w:pPr>
      <w:bookmarkStart w:id="28" w:name="_Toc167200460"/>
      <w:r>
        <w:t>bar roof top</w:t>
      </w:r>
      <w:bookmarkEnd w:id="28"/>
    </w:p>
    <w:p w14:paraId="66B2912B" w14:textId="77777777" w:rsidR="00B71B5C" w:rsidRDefault="00B71B5C" w:rsidP="00B71B5C">
      <w:r>
        <w:t xml:space="preserve">(Auteur: </w:t>
      </w:r>
      <w:proofErr w:type="spellStart"/>
      <w:r>
        <w:t>julian</w:t>
      </w:r>
      <w:proofErr w:type="spellEnd"/>
      <w:r>
        <w:t xml:space="preserve"> </w:t>
      </w:r>
      <w:proofErr w:type="spellStart"/>
      <w:r>
        <w:t>del</w:t>
      </w:r>
      <w:proofErr w:type="spellEnd"/>
      <w:r>
        <w:t xml:space="preserve"> valle)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75A02BBC" w14:textId="77777777" w:rsidTr="007E6965">
        <w:tc>
          <w:tcPr>
            <w:tcW w:w="0" w:type="auto"/>
          </w:tcPr>
          <w:p w14:paraId="6B77FFE0" w14:textId="77777777" w:rsidR="00B71B5C" w:rsidRDefault="00B71B5C" w:rsidP="007E6965">
            <w:r>
              <w:t xml:space="preserve">en tant qu'utilisateur  je veux un bar </w:t>
            </w:r>
            <w:proofErr w:type="spellStart"/>
            <w:r>
              <w:t>rooftop</w:t>
            </w:r>
            <w:proofErr w:type="spellEnd"/>
            <w:r>
              <w:t xml:space="preserve"> sur le </w:t>
            </w:r>
            <w:proofErr w:type="spellStart"/>
            <w:r>
              <w:t>toi</w:t>
            </w:r>
            <w:proofErr w:type="spellEnd"/>
            <w:r>
              <w:t xml:space="preserve">  pour passer un bon moment</w:t>
            </w:r>
          </w:p>
        </w:tc>
      </w:tr>
      <w:tr w:rsidR="00B71B5C" w14:paraId="76125D1D" w14:textId="77777777" w:rsidTr="007E6965">
        <w:tc>
          <w:tcPr>
            <w:tcW w:w="0" w:type="auto"/>
          </w:tcPr>
          <w:p w14:paraId="1CBAB2C6"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276"/>
              <w:gridCol w:w="7764"/>
            </w:tblGrid>
            <w:tr w:rsidR="00B71B5C" w14:paraId="3D363C14" w14:textId="77777777" w:rsidTr="007E6965">
              <w:tc>
                <w:tcPr>
                  <w:tcW w:w="0" w:type="auto"/>
                </w:tcPr>
                <w:p w14:paraId="416929ED" w14:textId="77777777" w:rsidR="00B71B5C" w:rsidRDefault="00B71B5C" w:rsidP="007E6965">
                  <w:r>
                    <w:t>pergola</w:t>
                  </w:r>
                </w:p>
              </w:tc>
              <w:tc>
                <w:tcPr>
                  <w:tcW w:w="0" w:type="auto"/>
                </w:tcPr>
                <w:p w14:paraId="7A7A3453" w14:textId="77777777" w:rsidR="00B71B5C" w:rsidRDefault="00B71B5C" w:rsidP="007E6965">
                  <w:r>
                    <w:t>il y a une pergola placer au centre du toit 3m largeur,  longueur 5m</w:t>
                  </w:r>
                </w:p>
              </w:tc>
            </w:tr>
            <w:tr w:rsidR="00B71B5C" w14:paraId="06D5E193" w14:textId="77777777" w:rsidTr="007E6965">
              <w:tc>
                <w:tcPr>
                  <w:tcW w:w="0" w:type="auto"/>
                </w:tcPr>
                <w:p w14:paraId="64ABA2B4" w14:textId="77777777" w:rsidR="00B71B5C" w:rsidRDefault="00B71B5C" w:rsidP="007E6965">
                  <w:r>
                    <w:t>panneau solaire</w:t>
                  </w:r>
                </w:p>
              </w:tc>
              <w:tc>
                <w:tcPr>
                  <w:tcW w:w="0" w:type="auto"/>
                </w:tcPr>
                <w:p w14:paraId="278DD29F" w14:textId="77777777" w:rsidR="00B71B5C" w:rsidRDefault="00B71B5C" w:rsidP="007E6965">
                  <w:r>
                    <w:t>le dessus de la pergola est équipé de panneaux solaire sur 15m2.</w:t>
                  </w:r>
                </w:p>
              </w:tc>
            </w:tr>
            <w:tr w:rsidR="00B71B5C" w14:paraId="241545FF" w14:textId="77777777" w:rsidTr="007E6965">
              <w:tc>
                <w:tcPr>
                  <w:tcW w:w="0" w:type="auto"/>
                </w:tcPr>
                <w:p w14:paraId="563B86A3" w14:textId="77777777" w:rsidR="00B71B5C" w:rsidRDefault="00B71B5C" w:rsidP="007E6965">
                  <w:r>
                    <w:t>TABLE</w:t>
                  </w:r>
                </w:p>
              </w:tc>
              <w:tc>
                <w:tcPr>
                  <w:tcW w:w="0" w:type="auto"/>
                </w:tcPr>
                <w:p w14:paraId="44A90AEF" w14:textId="77777777" w:rsidR="00B71B5C" w:rsidRDefault="00B71B5C" w:rsidP="007E6965">
                  <w:r>
                    <w:t>il y a 4 table basse elle sont disposer en carre avec 4m entre chaque table. dimension 1 mètre sur 1 mètre, il y a une table basse sous la pergola</w:t>
                  </w:r>
                </w:p>
              </w:tc>
            </w:tr>
            <w:tr w:rsidR="00B71B5C" w14:paraId="3112A8E0" w14:textId="77777777" w:rsidTr="007E6965">
              <w:tc>
                <w:tcPr>
                  <w:tcW w:w="0" w:type="auto"/>
                </w:tcPr>
                <w:p w14:paraId="5F2B12F0" w14:textId="77777777" w:rsidR="00B71B5C" w:rsidRDefault="00B71B5C" w:rsidP="007E6965">
                  <w:r>
                    <w:t>chaise</w:t>
                  </w:r>
                </w:p>
              </w:tc>
              <w:tc>
                <w:tcPr>
                  <w:tcW w:w="0" w:type="auto"/>
                </w:tcPr>
                <w:p w14:paraId="12827016" w14:textId="77777777" w:rsidR="00B71B5C" w:rsidRDefault="00B71B5C" w:rsidP="007E6965">
                  <w:r>
                    <w:t>chaque table il y a 4 fauteuils pour extérieur</w:t>
                  </w:r>
                </w:p>
              </w:tc>
            </w:tr>
            <w:tr w:rsidR="00B71B5C" w14:paraId="024CD71B" w14:textId="77777777" w:rsidTr="007E6965">
              <w:tc>
                <w:tcPr>
                  <w:tcW w:w="0" w:type="auto"/>
                </w:tcPr>
                <w:p w14:paraId="33E56BA6" w14:textId="77777777" w:rsidR="00B71B5C" w:rsidRDefault="00B71B5C" w:rsidP="007E6965">
                  <w:r>
                    <w:t>cabane</w:t>
                  </w:r>
                </w:p>
              </w:tc>
              <w:tc>
                <w:tcPr>
                  <w:tcW w:w="0" w:type="auto"/>
                </w:tcPr>
                <w:p w14:paraId="035F83B8" w14:textId="77777777" w:rsidR="00B71B5C" w:rsidRDefault="00B71B5C" w:rsidP="007E6965">
                  <w:r>
                    <w:t xml:space="preserve">un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r>
            <w:tr w:rsidR="00B71B5C" w14:paraId="1F6DB461" w14:textId="77777777" w:rsidTr="007E6965">
              <w:tc>
                <w:tcPr>
                  <w:tcW w:w="0" w:type="auto"/>
                </w:tcPr>
                <w:p w14:paraId="58E4CF32" w14:textId="77777777" w:rsidR="00B71B5C" w:rsidRDefault="00B71B5C" w:rsidP="007E6965">
                  <w:r>
                    <w:t>éolienne</w:t>
                  </w:r>
                </w:p>
              </w:tc>
              <w:tc>
                <w:tcPr>
                  <w:tcW w:w="0" w:type="auto"/>
                </w:tcPr>
                <w:p w14:paraId="5CED8755" w14:textId="77777777" w:rsidR="00B71B5C" w:rsidRDefault="00B71B5C" w:rsidP="007E6965">
                  <w:r>
                    <w:t xml:space="preserve">il y a une éolienne de 3metre de haut dans le coin </w:t>
                  </w:r>
                  <w:proofErr w:type="spellStart"/>
                  <w:r>
                    <w:t>nord ouest</w:t>
                  </w:r>
                  <w:proofErr w:type="spellEnd"/>
                  <w:r>
                    <w:t xml:space="preserve"> du toit</w:t>
                  </w:r>
                </w:p>
              </w:tc>
            </w:tr>
          </w:tbl>
          <w:p w14:paraId="4EADA150" w14:textId="77777777" w:rsidR="00B71B5C" w:rsidRDefault="00B71B5C" w:rsidP="007E6965"/>
        </w:tc>
      </w:tr>
    </w:tbl>
    <w:p w14:paraId="398B26AF" w14:textId="77777777" w:rsidR="00B71B5C" w:rsidRDefault="00B71B5C" w:rsidP="00B71B5C"/>
    <w:p w14:paraId="2A57D8E0" w14:textId="77777777" w:rsidR="00B71B5C" w:rsidRDefault="00B71B5C" w:rsidP="00B71B5C">
      <w:pPr>
        <w:pStyle w:val="Titre3"/>
      </w:pPr>
      <w:bookmarkStart w:id="29" w:name="_Toc167200461"/>
      <w:r>
        <w:t xml:space="preserve">WC </w:t>
      </w:r>
      <w:proofErr w:type="spellStart"/>
      <w:r>
        <w:t>floor</w:t>
      </w:r>
      <w:proofErr w:type="spellEnd"/>
      <w:r>
        <w:t xml:space="preserve"> 1</w:t>
      </w:r>
      <w:bookmarkEnd w:id="29"/>
    </w:p>
    <w:p w14:paraId="0727BFED" w14:textId="77777777" w:rsidR="00B71B5C" w:rsidRDefault="00B71B5C" w:rsidP="00B71B5C">
      <w:r>
        <w:t xml:space="preserve">(Auteur: </w:t>
      </w:r>
      <w:proofErr w:type="spellStart"/>
      <w:r>
        <w:t>julian</w:t>
      </w:r>
      <w:proofErr w:type="spellEnd"/>
      <w:r>
        <w:t xml:space="preserve"> </w:t>
      </w:r>
      <w:proofErr w:type="spellStart"/>
      <w:r>
        <w:t>del</w:t>
      </w:r>
      <w:proofErr w:type="spellEnd"/>
      <w:r>
        <w:t xml:space="preserve"> valle)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B71B5C" w14:paraId="1C61BB8F" w14:textId="77777777" w:rsidTr="007E6965">
        <w:tc>
          <w:tcPr>
            <w:tcW w:w="0" w:type="auto"/>
          </w:tcPr>
          <w:p w14:paraId="1AFAA391" w14:textId="77777777" w:rsidR="00B71B5C" w:rsidRDefault="00B71B5C" w:rsidP="007E6965">
            <w:r>
              <w:t xml:space="preserve">en tant qu'utilisateur du </w:t>
            </w:r>
            <w:proofErr w:type="spellStart"/>
            <w:r>
              <w:t>batiement</w:t>
            </w:r>
            <w:proofErr w:type="spellEnd"/>
            <w:r>
              <w:t xml:space="preserve">  je veux des toilettes  pour me soulager</w:t>
            </w:r>
          </w:p>
        </w:tc>
      </w:tr>
      <w:tr w:rsidR="00B71B5C" w14:paraId="583DBE90" w14:textId="77777777" w:rsidTr="007E6965">
        <w:tc>
          <w:tcPr>
            <w:tcW w:w="0" w:type="auto"/>
          </w:tcPr>
          <w:p w14:paraId="6C65142B"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93"/>
              <w:gridCol w:w="6382"/>
            </w:tblGrid>
            <w:tr w:rsidR="00B71B5C" w14:paraId="33BA5FF2" w14:textId="77777777" w:rsidTr="007E6965">
              <w:tc>
                <w:tcPr>
                  <w:tcW w:w="0" w:type="auto"/>
                </w:tcPr>
                <w:p w14:paraId="7CC3B0CD" w14:textId="77777777" w:rsidR="00B71B5C" w:rsidRDefault="00B71B5C" w:rsidP="007E6965">
                  <w:proofErr w:type="spellStart"/>
                  <w:r>
                    <w:t>toillette</w:t>
                  </w:r>
                  <w:proofErr w:type="spellEnd"/>
                </w:p>
              </w:tc>
              <w:tc>
                <w:tcPr>
                  <w:tcW w:w="0" w:type="auto"/>
                </w:tcPr>
                <w:p w14:paraId="7A6299FC" w14:textId="77777777" w:rsidR="00B71B5C" w:rsidRDefault="00B71B5C" w:rsidP="007E6965">
                  <w:r>
                    <w:t>dans la pièce 5 toilette fermer et aménager de la même manière</w:t>
                  </w:r>
                </w:p>
              </w:tc>
            </w:tr>
            <w:tr w:rsidR="00B71B5C" w14:paraId="3F4B74B5" w14:textId="77777777" w:rsidTr="007E6965">
              <w:tc>
                <w:tcPr>
                  <w:tcW w:w="0" w:type="auto"/>
                </w:tcPr>
                <w:p w14:paraId="0FFF8316" w14:textId="77777777" w:rsidR="00B71B5C" w:rsidRDefault="00B71B5C" w:rsidP="007E6965">
                  <w:r>
                    <w:t>robinet</w:t>
                  </w:r>
                </w:p>
              </w:tc>
              <w:tc>
                <w:tcPr>
                  <w:tcW w:w="0" w:type="auto"/>
                </w:tcPr>
                <w:p w14:paraId="585490FF" w14:textId="77777777" w:rsidR="00B71B5C" w:rsidRDefault="00B71B5C" w:rsidP="007E6965">
                  <w:r>
                    <w:t>robinet dans chaque toilette</w:t>
                  </w:r>
                </w:p>
              </w:tc>
            </w:tr>
            <w:tr w:rsidR="00B71B5C" w14:paraId="2D1004BB" w14:textId="77777777" w:rsidTr="007E6965">
              <w:tc>
                <w:tcPr>
                  <w:tcW w:w="0" w:type="auto"/>
                </w:tcPr>
                <w:p w14:paraId="4CC91713" w14:textId="77777777" w:rsidR="00B71B5C" w:rsidRDefault="00B71B5C" w:rsidP="007E6965">
                  <w:r>
                    <w:lastRenderedPageBreak/>
                    <w:t>papier</w:t>
                  </w:r>
                </w:p>
              </w:tc>
              <w:tc>
                <w:tcPr>
                  <w:tcW w:w="0" w:type="auto"/>
                </w:tcPr>
                <w:p w14:paraId="59870D24" w14:textId="77777777" w:rsidR="00B71B5C" w:rsidRDefault="00B71B5C" w:rsidP="007E6965">
                  <w:r>
                    <w:t>distributeur a papier dans chaque toilette</w:t>
                  </w:r>
                </w:p>
              </w:tc>
            </w:tr>
            <w:tr w:rsidR="00B71B5C" w14:paraId="3FD73DDD" w14:textId="77777777" w:rsidTr="007E6965">
              <w:tc>
                <w:tcPr>
                  <w:tcW w:w="0" w:type="auto"/>
                </w:tcPr>
                <w:p w14:paraId="5A924DED" w14:textId="77777777" w:rsidR="00B71B5C" w:rsidRDefault="00B71B5C" w:rsidP="007E6965">
                  <w:r>
                    <w:t>Salle D02</w:t>
                  </w:r>
                </w:p>
              </w:tc>
              <w:tc>
                <w:tcPr>
                  <w:tcW w:w="0" w:type="auto"/>
                </w:tcPr>
                <w:p w14:paraId="39C46EB1" w14:textId="77777777" w:rsidR="00B71B5C" w:rsidRDefault="00B71B5C" w:rsidP="007E6965">
                  <w:r>
                    <w:t>Les toilettes se trouve en D02</w:t>
                  </w:r>
                </w:p>
              </w:tc>
            </w:tr>
          </w:tbl>
          <w:p w14:paraId="3F6D1EA7" w14:textId="77777777" w:rsidR="00B71B5C" w:rsidRDefault="00B71B5C" w:rsidP="007E6965"/>
        </w:tc>
      </w:tr>
    </w:tbl>
    <w:p w14:paraId="53C4889B" w14:textId="77777777" w:rsidR="00B71B5C" w:rsidRDefault="00B71B5C" w:rsidP="00B71B5C"/>
    <w:p w14:paraId="35B98A89" w14:textId="77777777" w:rsidR="00B71B5C" w:rsidRDefault="00B71B5C" w:rsidP="00B71B5C">
      <w:pPr>
        <w:pStyle w:val="Titre3"/>
      </w:pPr>
      <w:bookmarkStart w:id="30" w:name="_Toc167200462"/>
      <w:r>
        <w:t>Salle de musculation</w:t>
      </w:r>
      <w:bookmarkEnd w:id="30"/>
    </w:p>
    <w:p w14:paraId="2A0476A6" w14:textId="77777777" w:rsidR="00B71B5C" w:rsidRDefault="00B71B5C" w:rsidP="00B71B5C">
      <w:r>
        <w:t xml:space="preserve">(Auteur: Mathieu </w:t>
      </w:r>
      <w:proofErr w:type="spellStart"/>
      <w:r>
        <w:t>Bamert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60587F46" w14:textId="77777777" w:rsidTr="007E6965">
        <w:tc>
          <w:tcPr>
            <w:tcW w:w="0" w:type="auto"/>
          </w:tcPr>
          <w:p w14:paraId="08487FB9" w14:textId="77777777" w:rsidR="00B71B5C" w:rsidRDefault="00B71B5C" w:rsidP="007E6965">
            <w:r>
              <w:t>En tant que sportifs je veux une salle de musculation  pour pouvoir me muscler</w:t>
            </w:r>
          </w:p>
        </w:tc>
      </w:tr>
      <w:tr w:rsidR="00B71B5C" w14:paraId="7299B56B" w14:textId="77777777" w:rsidTr="007E6965">
        <w:tc>
          <w:tcPr>
            <w:tcW w:w="0" w:type="auto"/>
          </w:tcPr>
          <w:p w14:paraId="3E177A92"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553"/>
              <w:gridCol w:w="7487"/>
            </w:tblGrid>
            <w:tr w:rsidR="00B71B5C" w14:paraId="7438C7C2" w14:textId="77777777" w:rsidTr="007E6965">
              <w:tc>
                <w:tcPr>
                  <w:tcW w:w="0" w:type="auto"/>
                </w:tcPr>
                <w:p w14:paraId="25C5FA39" w14:textId="77777777" w:rsidR="00B71B5C" w:rsidRDefault="00B71B5C" w:rsidP="007E6965">
                  <w:r>
                    <w:t>leg presse</w:t>
                  </w:r>
                </w:p>
              </w:tc>
              <w:tc>
                <w:tcPr>
                  <w:tcW w:w="0" w:type="auto"/>
                </w:tcPr>
                <w:p w14:paraId="371D259D" w14:textId="77777777" w:rsidR="00B71B5C" w:rsidRDefault="00B71B5C" w:rsidP="007E6965">
                  <w:r>
                    <w:t>Il y a une leg presse dans le coin Sud-Ouest</w:t>
                  </w:r>
                </w:p>
              </w:tc>
            </w:tr>
            <w:tr w:rsidR="00B71B5C" w14:paraId="3DA4E979" w14:textId="77777777" w:rsidTr="007E6965">
              <w:tc>
                <w:tcPr>
                  <w:tcW w:w="0" w:type="auto"/>
                </w:tcPr>
                <w:p w14:paraId="41544182" w14:textId="77777777" w:rsidR="00B71B5C" w:rsidRDefault="00B71B5C" w:rsidP="007E6965">
                  <w:r>
                    <w:t>Salle D06</w:t>
                  </w:r>
                </w:p>
              </w:tc>
              <w:tc>
                <w:tcPr>
                  <w:tcW w:w="0" w:type="auto"/>
                </w:tcPr>
                <w:p w14:paraId="5861DE95" w14:textId="77777777" w:rsidR="00B71B5C" w:rsidRDefault="00B71B5C" w:rsidP="007E6965">
                  <w:r>
                    <w:t>La salle de musculation se trouve dans la salle D06</w:t>
                  </w:r>
                </w:p>
              </w:tc>
            </w:tr>
            <w:tr w:rsidR="00B71B5C" w14:paraId="57F509A3" w14:textId="77777777" w:rsidTr="007E6965">
              <w:tc>
                <w:tcPr>
                  <w:tcW w:w="0" w:type="auto"/>
                </w:tcPr>
                <w:p w14:paraId="7A9D9DA5" w14:textId="77777777" w:rsidR="00B71B5C" w:rsidRDefault="00B71B5C" w:rsidP="007E6965">
                  <w:r>
                    <w:t>Miroir</w:t>
                  </w:r>
                </w:p>
              </w:tc>
              <w:tc>
                <w:tcPr>
                  <w:tcW w:w="0" w:type="auto"/>
                </w:tcPr>
                <w:p w14:paraId="0BB5C937" w14:textId="77777777" w:rsidR="00B71B5C" w:rsidRDefault="00B71B5C" w:rsidP="007E6965">
                  <w:r>
                    <w:t>Le mur Est de la salle est entièrement recouvert de miroir</w:t>
                  </w:r>
                </w:p>
              </w:tc>
            </w:tr>
            <w:tr w:rsidR="00B71B5C" w14:paraId="5940A7DE" w14:textId="77777777" w:rsidTr="007E6965">
              <w:tc>
                <w:tcPr>
                  <w:tcW w:w="0" w:type="auto"/>
                </w:tcPr>
                <w:p w14:paraId="6E7F9711" w14:textId="77777777" w:rsidR="00B71B5C" w:rsidRDefault="00B71B5C" w:rsidP="007E6965">
                  <w:r>
                    <w:t>Haltères</w:t>
                  </w:r>
                </w:p>
              </w:tc>
              <w:tc>
                <w:tcPr>
                  <w:tcW w:w="0" w:type="auto"/>
                </w:tcPr>
                <w:p w14:paraId="2FD353C0" w14:textId="77777777" w:rsidR="00B71B5C" w:rsidRDefault="00B71B5C" w:rsidP="007E6965">
                  <w:r>
                    <w:t xml:space="preserve">Il y a deux petit meubles pour ranger les haltère a l'intérieure, les meubles se trouvent coller au </w:t>
                  </w:r>
                  <w:proofErr w:type="spellStart"/>
                  <w:r>
                    <w:t>millieux</w:t>
                  </w:r>
                  <w:proofErr w:type="spellEnd"/>
                  <w:r>
                    <w:t xml:space="preserve"> du mur Est.</w:t>
                  </w:r>
                </w:p>
              </w:tc>
            </w:tr>
            <w:tr w:rsidR="00B71B5C" w14:paraId="29D3A16B" w14:textId="77777777" w:rsidTr="007E6965">
              <w:tc>
                <w:tcPr>
                  <w:tcW w:w="0" w:type="auto"/>
                </w:tcPr>
                <w:p w14:paraId="2074D58E" w14:textId="77777777" w:rsidR="00B71B5C" w:rsidRDefault="00B71B5C" w:rsidP="007E6965">
                  <w:proofErr w:type="spellStart"/>
                  <w:r>
                    <w:t>multipresse</w:t>
                  </w:r>
                  <w:proofErr w:type="spellEnd"/>
                </w:p>
              </w:tc>
              <w:tc>
                <w:tcPr>
                  <w:tcW w:w="0" w:type="auto"/>
                </w:tcPr>
                <w:p w14:paraId="3D315D43" w14:textId="77777777" w:rsidR="00B71B5C" w:rsidRDefault="00B71B5C" w:rsidP="007E6965">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r>
            <w:tr w:rsidR="00B71B5C" w14:paraId="65B85DAA" w14:textId="77777777" w:rsidTr="007E6965">
              <w:tc>
                <w:tcPr>
                  <w:tcW w:w="0" w:type="auto"/>
                </w:tcPr>
                <w:p w14:paraId="36E443B0" w14:textId="77777777" w:rsidR="00B71B5C" w:rsidRDefault="00B71B5C" w:rsidP="007E6965">
                  <w:r>
                    <w:t>Tapis de course</w:t>
                  </w:r>
                </w:p>
              </w:tc>
              <w:tc>
                <w:tcPr>
                  <w:tcW w:w="0" w:type="auto"/>
                </w:tcPr>
                <w:p w14:paraId="6E058B28" w14:textId="77777777" w:rsidR="00B71B5C" w:rsidRDefault="00B71B5C" w:rsidP="007E6965">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Les tapis de course touche le mur sud</w:t>
                  </w:r>
                </w:p>
              </w:tc>
            </w:tr>
            <w:tr w:rsidR="00B71B5C" w14:paraId="51A6E387" w14:textId="77777777" w:rsidTr="007E6965">
              <w:tc>
                <w:tcPr>
                  <w:tcW w:w="0" w:type="auto"/>
                </w:tcPr>
                <w:p w14:paraId="6CEE1E65" w14:textId="77777777" w:rsidR="00B71B5C" w:rsidRDefault="00B71B5C" w:rsidP="007E6965">
                  <w:r>
                    <w:t>vélo intérieure</w:t>
                  </w:r>
                </w:p>
              </w:tc>
              <w:tc>
                <w:tcPr>
                  <w:tcW w:w="0" w:type="auto"/>
                </w:tcPr>
                <w:p w14:paraId="0610E827" w14:textId="77777777" w:rsidR="00B71B5C" w:rsidRDefault="00B71B5C" w:rsidP="007E6965">
                  <w:r>
                    <w:t>le vélo d'</w:t>
                  </w:r>
                  <w:proofErr w:type="spellStart"/>
                  <w:r>
                    <w:t>interieur</w:t>
                  </w:r>
                  <w:proofErr w:type="spellEnd"/>
                  <w:r>
                    <w:t xml:space="preserve"> se trouve à côté du tapis de cours a 1,5m </w:t>
                  </w:r>
                  <w:proofErr w:type="spellStart"/>
                  <w:r>
                    <w:t>décart</w:t>
                  </w:r>
                  <w:proofErr w:type="spellEnd"/>
                </w:p>
              </w:tc>
            </w:tr>
            <w:tr w:rsidR="00B71B5C" w14:paraId="2BF9B0D0" w14:textId="77777777" w:rsidTr="007E6965">
              <w:tc>
                <w:tcPr>
                  <w:tcW w:w="0" w:type="auto"/>
                </w:tcPr>
                <w:p w14:paraId="0A739733" w14:textId="77777777" w:rsidR="00B71B5C" w:rsidRDefault="00B71B5C" w:rsidP="007E6965">
                  <w:r>
                    <w:t>Rameur</w:t>
                  </w:r>
                </w:p>
              </w:tc>
              <w:tc>
                <w:tcPr>
                  <w:tcW w:w="0" w:type="auto"/>
                </w:tcPr>
                <w:p w14:paraId="0F7C3B40" w14:textId="77777777" w:rsidR="00B71B5C" w:rsidRDefault="00B71B5C" w:rsidP="007E6965">
                  <w:r>
                    <w:t>Le rameur se trouve au Sud-Est dans le coin a 1m du mur Est</w:t>
                  </w:r>
                </w:p>
              </w:tc>
            </w:tr>
            <w:tr w:rsidR="00B71B5C" w14:paraId="0EFBE41B" w14:textId="77777777" w:rsidTr="007E6965">
              <w:tc>
                <w:tcPr>
                  <w:tcW w:w="0" w:type="auto"/>
                </w:tcPr>
                <w:p w14:paraId="2500D5A2" w14:textId="77777777" w:rsidR="00B71B5C" w:rsidRDefault="00B71B5C" w:rsidP="007E6965">
                  <w:r>
                    <w:t>Banc de musculation</w:t>
                  </w:r>
                </w:p>
              </w:tc>
              <w:tc>
                <w:tcPr>
                  <w:tcW w:w="0" w:type="auto"/>
                </w:tcPr>
                <w:p w14:paraId="2C1078ED" w14:textId="77777777" w:rsidR="00B71B5C" w:rsidRDefault="00B71B5C" w:rsidP="007E6965">
                  <w:r>
                    <w:t>Il y a 2 bancs de musculation qui se trouve en face du miroir</w:t>
                  </w:r>
                </w:p>
              </w:tc>
            </w:tr>
            <w:tr w:rsidR="00B71B5C" w14:paraId="5D19F91A" w14:textId="77777777" w:rsidTr="007E6965">
              <w:tc>
                <w:tcPr>
                  <w:tcW w:w="0" w:type="auto"/>
                </w:tcPr>
                <w:p w14:paraId="706AA8A3" w14:textId="77777777" w:rsidR="00B71B5C" w:rsidRDefault="00B71B5C" w:rsidP="007E6965">
                  <w:r>
                    <w:t>leg presse 2</w:t>
                  </w:r>
                </w:p>
              </w:tc>
              <w:tc>
                <w:tcPr>
                  <w:tcW w:w="0" w:type="auto"/>
                </w:tcPr>
                <w:p w14:paraId="46D46455" w14:textId="77777777" w:rsidR="00B71B5C" w:rsidRDefault="00B71B5C" w:rsidP="007E6965">
                  <w:r>
                    <w:t xml:space="preserve">Il y a une leg presse dans le coins </w:t>
                  </w:r>
                  <w:proofErr w:type="spellStart"/>
                  <w:r>
                    <w:t>nord ouest</w:t>
                  </w:r>
                  <w:proofErr w:type="spellEnd"/>
                </w:p>
              </w:tc>
            </w:tr>
            <w:tr w:rsidR="00B71B5C" w14:paraId="75F2B81F" w14:textId="77777777" w:rsidTr="007E6965">
              <w:tc>
                <w:tcPr>
                  <w:tcW w:w="0" w:type="auto"/>
                </w:tcPr>
                <w:p w14:paraId="48764DAF" w14:textId="77777777" w:rsidR="00B71B5C" w:rsidRDefault="00B71B5C" w:rsidP="007E6965">
                  <w:r>
                    <w:t>machine pour les bras</w:t>
                  </w:r>
                </w:p>
              </w:tc>
              <w:tc>
                <w:tcPr>
                  <w:tcW w:w="0" w:type="auto"/>
                </w:tcPr>
                <w:p w14:paraId="7D8F1A59" w14:textId="77777777" w:rsidR="00B71B5C" w:rsidRDefault="00B71B5C" w:rsidP="007E6965">
                  <w:r>
                    <w:t>Sur le mur nord à 4m du mur est il y a une machine pour les bras de 150cm de profondeur, 112cm de largeur et 198cm de hauteur. Il y a une deuxième machine pour les bras à coter d'elle.</w:t>
                  </w:r>
                </w:p>
              </w:tc>
            </w:tr>
            <w:tr w:rsidR="00B71B5C" w14:paraId="333B71D1" w14:textId="77777777" w:rsidTr="007E6965">
              <w:tc>
                <w:tcPr>
                  <w:tcW w:w="0" w:type="auto"/>
                </w:tcPr>
                <w:p w14:paraId="7B8E7DC3" w14:textId="77777777" w:rsidR="00B71B5C" w:rsidRDefault="00B71B5C" w:rsidP="007E6965">
                  <w:r>
                    <w:t>Porte entrer</w:t>
                  </w:r>
                </w:p>
              </w:tc>
              <w:tc>
                <w:tcPr>
                  <w:tcW w:w="0" w:type="auto"/>
                </w:tcPr>
                <w:p w14:paraId="247B8F76" w14:textId="77777777" w:rsidR="00B71B5C" w:rsidRDefault="00B71B5C" w:rsidP="007E6965">
                  <w:r>
                    <w:t>la porte d'entrer se trouve sur le mur nord a 1m du mur Est</w:t>
                  </w:r>
                </w:p>
              </w:tc>
            </w:tr>
          </w:tbl>
          <w:p w14:paraId="0A8A3180" w14:textId="77777777" w:rsidR="00B71B5C" w:rsidRDefault="00B71B5C" w:rsidP="007E6965"/>
        </w:tc>
      </w:tr>
    </w:tbl>
    <w:p w14:paraId="0DD1B360" w14:textId="77777777" w:rsidR="00B71B5C" w:rsidRDefault="00B71B5C" w:rsidP="00B71B5C"/>
    <w:p w14:paraId="40DB13C3" w14:textId="77777777" w:rsidR="00B71B5C" w:rsidRDefault="00B71B5C" w:rsidP="00B71B5C">
      <w:pPr>
        <w:pStyle w:val="Titre3"/>
      </w:pPr>
      <w:bookmarkStart w:id="31" w:name="_Toc167200463"/>
      <w:r>
        <w:t>salle d'impression D17</w:t>
      </w:r>
      <w:bookmarkEnd w:id="31"/>
    </w:p>
    <w:p w14:paraId="2F91E7EC" w14:textId="77777777" w:rsidR="00B71B5C" w:rsidRDefault="00B71B5C" w:rsidP="00B71B5C">
      <w:r>
        <w:t xml:space="preserve">(Auteur: Mathieu </w:t>
      </w:r>
      <w:proofErr w:type="spellStart"/>
      <w:r>
        <w:t>Bamert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0C690468" w14:textId="77777777" w:rsidTr="007E6965">
        <w:tc>
          <w:tcPr>
            <w:tcW w:w="0" w:type="auto"/>
          </w:tcPr>
          <w:p w14:paraId="0B7B1889" w14:textId="77777777" w:rsidR="00B71B5C" w:rsidRDefault="00B71B5C" w:rsidP="007E6965">
            <w:r>
              <w:t>En tant que élève et professeur je veux une salle d'impression  pour pouvoir imprimer des feuilles.</w:t>
            </w:r>
          </w:p>
        </w:tc>
      </w:tr>
      <w:tr w:rsidR="00B71B5C" w14:paraId="74DBD622" w14:textId="77777777" w:rsidTr="007E6965">
        <w:tc>
          <w:tcPr>
            <w:tcW w:w="0" w:type="auto"/>
          </w:tcPr>
          <w:p w14:paraId="33DACBF2"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29"/>
              <w:gridCol w:w="7911"/>
            </w:tblGrid>
            <w:tr w:rsidR="00B71B5C" w14:paraId="5921E5B5" w14:textId="77777777" w:rsidTr="007E6965">
              <w:tc>
                <w:tcPr>
                  <w:tcW w:w="0" w:type="auto"/>
                </w:tcPr>
                <w:p w14:paraId="6BCEC54C" w14:textId="77777777" w:rsidR="00B71B5C" w:rsidRDefault="00B71B5C" w:rsidP="007E6965">
                  <w:r>
                    <w:t>imprimante</w:t>
                  </w:r>
                </w:p>
              </w:tc>
              <w:tc>
                <w:tcPr>
                  <w:tcW w:w="0" w:type="auto"/>
                </w:tcPr>
                <w:p w14:paraId="7673F243" w14:textId="77777777" w:rsidR="00B71B5C" w:rsidRDefault="00B71B5C" w:rsidP="007E6965">
                  <w:r>
                    <w:t xml:space="preserve">Je veux 1 imprimantes collé à </w:t>
                  </w:r>
                  <w:proofErr w:type="spellStart"/>
                  <w:r>
                    <w:t>coté</w:t>
                  </w:r>
                  <w:proofErr w:type="spellEnd"/>
                  <w:r>
                    <w:t xml:space="preserve"> de la porte à droite</w:t>
                  </w:r>
                </w:p>
              </w:tc>
            </w:tr>
            <w:tr w:rsidR="00B71B5C" w14:paraId="0EB4FC10" w14:textId="77777777" w:rsidTr="007E6965">
              <w:tc>
                <w:tcPr>
                  <w:tcW w:w="0" w:type="auto"/>
                </w:tcPr>
                <w:p w14:paraId="047623DA" w14:textId="77777777" w:rsidR="00B71B5C" w:rsidRDefault="00B71B5C" w:rsidP="007E6965">
                  <w:r>
                    <w:t>étagère</w:t>
                  </w:r>
                </w:p>
              </w:tc>
              <w:tc>
                <w:tcPr>
                  <w:tcW w:w="0" w:type="auto"/>
                </w:tcPr>
                <w:p w14:paraId="434A2688" w14:textId="77777777" w:rsidR="00B71B5C" w:rsidRDefault="00B71B5C" w:rsidP="007E6965">
                  <w:r>
                    <w:t>Il y a 2 étagères avec différente feuille de papier sur le mur à gauche à la porte. Les étagère font toute la largeur du mu et 1m90 de hauteur</w:t>
                  </w:r>
                </w:p>
              </w:tc>
            </w:tr>
            <w:tr w:rsidR="00B71B5C" w14:paraId="5D657E24" w14:textId="77777777" w:rsidTr="007E6965">
              <w:tc>
                <w:tcPr>
                  <w:tcW w:w="0" w:type="auto"/>
                </w:tcPr>
                <w:p w14:paraId="50369E52" w14:textId="77777777" w:rsidR="00B71B5C" w:rsidRDefault="00B71B5C" w:rsidP="007E6965">
                  <w:r>
                    <w:t>serveur</w:t>
                  </w:r>
                </w:p>
              </w:tc>
              <w:tc>
                <w:tcPr>
                  <w:tcW w:w="0" w:type="auto"/>
                </w:tcPr>
                <w:p w14:paraId="5A648595" w14:textId="77777777" w:rsidR="00B71B5C" w:rsidRDefault="00B71B5C" w:rsidP="007E6965">
                  <w:r>
                    <w:t>Il y a un serveur de 75cm de large et 2m de hauteur. Le serveur est au milieux du mur opposé de la porte.</w:t>
                  </w:r>
                </w:p>
              </w:tc>
            </w:tr>
            <w:tr w:rsidR="00B71B5C" w14:paraId="167B0437" w14:textId="77777777" w:rsidTr="007E6965">
              <w:tc>
                <w:tcPr>
                  <w:tcW w:w="0" w:type="auto"/>
                </w:tcPr>
                <w:p w14:paraId="19A52331" w14:textId="77777777" w:rsidR="00B71B5C" w:rsidRDefault="00B71B5C" w:rsidP="007E6965">
                  <w:r>
                    <w:t>salle D17</w:t>
                  </w:r>
                </w:p>
              </w:tc>
              <w:tc>
                <w:tcPr>
                  <w:tcW w:w="0" w:type="auto"/>
                </w:tcPr>
                <w:p w14:paraId="6F43C8CB" w14:textId="77777777" w:rsidR="00B71B5C" w:rsidRDefault="00B71B5C" w:rsidP="007E6965">
                  <w:r>
                    <w:t>La salle d'impression est en D17</w:t>
                  </w:r>
                </w:p>
              </w:tc>
            </w:tr>
            <w:tr w:rsidR="00B71B5C" w14:paraId="7D2016A7" w14:textId="77777777" w:rsidTr="007E6965">
              <w:tc>
                <w:tcPr>
                  <w:tcW w:w="0" w:type="auto"/>
                </w:tcPr>
                <w:p w14:paraId="085D7E30" w14:textId="77777777" w:rsidR="00B71B5C" w:rsidRDefault="00B71B5C" w:rsidP="007E6965">
                  <w:r>
                    <w:t>porte</w:t>
                  </w:r>
                </w:p>
              </w:tc>
              <w:tc>
                <w:tcPr>
                  <w:tcW w:w="0" w:type="auto"/>
                </w:tcPr>
                <w:p w14:paraId="05BEA081" w14:textId="77777777" w:rsidR="00B71B5C" w:rsidRDefault="00B71B5C" w:rsidP="007E6965">
                  <w:r>
                    <w:t>La porte est au milieux du mur nord.</w:t>
                  </w:r>
                </w:p>
              </w:tc>
            </w:tr>
          </w:tbl>
          <w:p w14:paraId="531201CC" w14:textId="77777777" w:rsidR="00B71B5C" w:rsidRDefault="00B71B5C" w:rsidP="007E6965"/>
        </w:tc>
      </w:tr>
    </w:tbl>
    <w:p w14:paraId="30B2CD30" w14:textId="77777777" w:rsidR="00B71B5C" w:rsidRDefault="00B71B5C" w:rsidP="00B71B5C"/>
    <w:p w14:paraId="56768793" w14:textId="77777777" w:rsidR="00B71B5C" w:rsidRDefault="00B71B5C" w:rsidP="00B71B5C">
      <w:pPr>
        <w:pStyle w:val="Titre3"/>
      </w:pPr>
      <w:bookmarkStart w:id="32" w:name="_Toc167200464"/>
      <w:r>
        <w:t>jardin d'extérieur</w:t>
      </w:r>
      <w:bookmarkEnd w:id="32"/>
    </w:p>
    <w:p w14:paraId="1C3BE3C7" w14:textId="77777777" w:rsidR="00B71B5C" w:rsidRDefault="00B71B5C" w:rsidP="00B71B5C">
      <w:r>
        <w:t xml:space="preserve">(Auteur: </w:t>
      </w:r>
      <w:proofErr w:type="spellStart"/>
      <w:r>
        <w:t>julian</w:t>
      </w:r>
      <w:proofErr w:type="spellEnd"/>
      <w:r>
        <w:t xml:space="preserve"> </w:t>
      </w:r>
      <w:proofErr w:type="spellStart"/>
      <w:r>
        <w:t>del</w:t>
      </w:r>
      <w:proofErr w:type="spellEnd"/>
      <w:r>
        <w:t xml:space="preserve"> valle)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097811EA" w14:textId="77777777" w:rsidTr="007E6965">
        <w:tc>
          <w:tcPr>
            <w:tcW w:w="0" w:type="auto"/>
          </w:tcPr>
          <w:p w14:paraId="409E06CF" w14:textId="77777777" w:rsidR="00B71B5C" w:rsidRDefault="00B71B5C" w:rsidP="007E6965">
            <w:r>
              <w:t>en tant qu'élève je veux  un petit jardin aménager  pour pouvoir prendre ma pause</w:t>
            </w:r>
          </w:p>
        </w:tc>
      </w:tr>
      <w:tr w:rsidR="00B71B5C" w14:paraId="5D93DB55" w14:textId="77777777" w:rsidTr="007E6965">
        <w:tc>
          <w:tcPr>
            <w:tcW w:w="0" w:type="auto"/>
          </w:tcPr>
          <w:p w14:paraId="5E53E1E6"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71"/>
              <w:gridCol w:w="7869"/>
            </w:tblGrid>
            <w:tr w:rsidR="00B71B5C" w14:paraId="6DACA8D8" w14:textId="77777777" w:rsidTr="007E6965">
              <w:tc>
                <w:tcPr>
                  <w:tcW w:w="0" w:type="auto"/>
                </w:tcPr>
                <w:p w14:paraId="530E0E9E" w14:textId="77777777" w:rsidR="00B71B5C" w:rsidRDefault="00B71B5C" w:rsidP="007E6965">
                  <w:r>
                    <w:t>parasol</w:t>
                  </w:r>
                </w:p>
              </w:tc>
              <w:tc>
                <w:tcPr>
                  <w:tcW w:w="0" w:type="auto"/>
                </w:tcPr>
                <w:p w14:paraId="5D53A9F9" w14:textId="77777777" w:rsidR="00B71B5C" w:rsidRDefault="00B71B5C" w:rsidP="007E6965">
                  <w:r>
                    <w:t>il y a 2 parasol de 3m2 de diamètre hexagonaux   éloigner de 10 mètre depuis leur pieds.</w:t>
                  </w:r>
                </w:p>
              </w:tc>
            </w:tr>
            <w:tr w:rsidR="00B71B5C" w14:paraId="5ACD1D19" w14:textId="77777777" w:rsidTr="007E6965">
              <w:tc>
                <w:tcPr>
                  <w:tcW w:w="0" w:type="auto"/>
                </w:tcPr>
                <w:p w14:paraId="13D65C2F" w14:textId="77777777" w:rsidR="00B71B5C" w:rsidRDefault="00B71B5C" w:rsidP="007E6965">
                  <w:r>
                    <w:t>banc</w:t>
                  </w:r>
                </w:p>
              </w:tc>
              <w:tc>
                <w:tcPr>
                  <w:tcW w:w="0" w:type="auto"/>
                </w:tcPr>
                <w:p w14:paraId="219B3857" w14:textId="77777777" w:rsidR="00B71B5C" w:rsidRDefault="00B71B5C" w:rsidP="007E6965">
                  <w:r>
                    <w:t>5 banc d'une longueur de 3 mètre  espacer autour des parasol</w:t>
                  </w:r>
                </w:p>
              </w:tc>
            </w:tr>
            <w:tr w:rsidR="00B71B5C" w14:paraId="11DB92B6" w14:textId="77777777" w:rsidTr="007E6965">
              <w:tc>
                <w:tcPr>
                  <w:tcW w:w="0" w:type="auto"/>
                </w:tcPr>
                <w:p w14:paraId="09E22A77" w14:textId="77777777" w:rsidR="00B71B5C" w:rsidRDefault="00B71B5C" w:rsidP="007E6965">
                  <w:r>
                    <w:t>une table</w:t>
                  </w:r>
                </w:p>
              </w:tc>
              <w:tc>
                <w:tcPr>
                  <w:tcW w:w="0" w:type="auto"/>
                </w:tcPr>
                <w:p w14:paraId="4483DDAA" w14:textId="77777777" w:rsidR="00B71B5C" w:rsidRDefault="00B71B5C" w:rsidP="007E6965">
                  <w:r>
                    <w:t>1 table de 1m de large sur 2m de longueur</w:t>
                  </w:r>
                </w:p>
              </w:tc>
            </w:tr>
            <w:tr w:rsidR="00B71B5C" w14:paraId="4C9077D3" w14:textId="77777777" w:rsidTr="007E6965">
              <w:tc>
                <w:tcPr>
                  <w:tcW w:w="0" w:type="auto"/>
                </w:tcPr>
                <w:p w14:paraId="2F97FC54" w14:textId="77777777" w:rsidR="00B71B5C" w:rsidRDefault="00B71B5C" w:rsidP="007E6965">
                  <w:r>
                    <w:t>chaise table</w:t>
                  </w:r>
                </w:p>
              </w:tc>
              <w:tc>
                <w:tcPr>
                  <w:tcW w:w="0" w:type="auto"/>
                </w:tcPr>
                <w:p w14:paraId="74B7DC6F" w14:textId="77777777" w:rsidR="00B71B5C" w:rsidRDefault="00B71B5C" w:rsidP="007E6965">
                  <w:r>
                    <w:t>il y a 6 chaises autour de la table, 1 sur chaque largeur et 2 par longueur</w:t>
                  </w:r>
                </w:p>
              </w:tc>
            </w:tr>
            <w:tr w:rsidR="00B71B5C" w14:paraId="2A4B8ECD" w14:textId="77777777" w:rsidTr="007E6965">
              <w:tc>
                <w:tcPr>
                  <w:tcW w:w="0" w:type="auto"/>
                </w:tcPr>
                <w:p w14:paraId="5D51A9E6" w14:textId="77777777" w:rsidR="00B71B5C" w:rsidRDefault="00B71B5C" w:rsidP="007E6965">
                  <w:r>
                    <w:t>arbre</w:t>
                  </w:r>
                </w:p>
              </w:tc>
              <w:tc>
                <w:tcPr>
                  <w:tcW w:w="0" w:type="auto"/>
                </w:tcPr>
                <w:p w14:paraId="20EFCB00" w14:textId="77777777" w:rsidR="00B71B5C" w:rsidRDefault="00B71B5C" w:rsidP="007E6965">
                  <w:r>
                    <w:t>il  y a 4 arbre espacer dans le jardin</w:t>
                  </w:r>
                </w:p>
              </w:tc>
            </w:tr>
          </w:tbl>
          <w:p w14:paraId="2FB2131C" w14:textId="77777777" w:rsidR="00B71B5C" w:rsidRDefault="00B71B5C" w:rsidP="007E6965"/>
        </w:tc>
      </w:tr>
    </w:tbl>
    <w:p w14:paraId="0C5234A2" w14:textId="77777777" w:rsidR="00B71B5C" w:rsidRDefault="00B71B5C" w:rsidP="00B71B5C"/>
    <w:p w14:paraId="48B9DBC8" w14:textId="77777777" w:rsidR="00B71B5C" w:rsidRDefault="00B71B5C" w:rsidP="00B71B5C">
      <w:pPr>
        <w:pStyle w:val="Titre3"/>
      </w:pPr>
      <w:bookmarkStart w:id="33" w:name="_Toc167200465"/>
      <w:r>
        <w:lastRenderedPageBreak/>
        <w:t xml:space="preserve">WC </w:t>
      </w:r>
      <w:proofErr w:type="spellStart"/>
      <w:r>
        <w:t>floor</w:t>
      </w:r>
      <w:proofErr w:type="spellEnd"/>
      <w:r>
        <w:t xml:space="preserve"> 2 D12</w:t>
      </w:r>
      <w:bookmarkEnd w:id="33"/>
    </w:p>
    <w:p w14:paraId="1D315296" w14:textId="77777777" w:rsidR="00B71B5C" w:rsidRDefault="00B71B5C" w:rsidP="00B71B5C">
      <w:r>
        <w:t xml:space="preserve">(Auteur: Mathieu </w:t>
      </w:r>
      <w:proofErr w:type="spellStart"/>
      <w:r>
        <w:t>Bamert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B71B5C" w14:paraId="36998C59" w14:textId="77777777" w:rsidTr="007E6965">
        <w:tc>
          <w:tcPr>
            <w:tcW w:w="0" w:type="auto"/>
          </w:tcPr>
          <w:p w14:paraId="083A108C" w14:textId="77777777" w:rsidR="00B71B5C" w:rsidRDefault="00B71B5C" w:rsidP="007E6965">
            <w:r>
              <w:t xml:space="preserve">en tant qu'utilisateur du </w:t>
            </w:r>
            <w:proofErr w:type="spellStart"/>
            <w:r>
              <w:t>batiement</w:t>
            </w:r>
            <w:proofErr w:type="spellEnd"/>
            <w:r>
              <w:t xml:space="preserve">  je veux des toilettes pour me soulager</w:t>
            </w:r>
          </w:p>
        </w:tc>
      </w:tr>
      <w:tr w:rsidR="00B71B5C" w14:paraId="1A428519" w14:textId="77777777" w:rsidTr="007E6965">
        <w:tc>
          <w:tcPr>
            <w:tcW w:w="0" w:type="auto"/>
          </w:tcPr>
          <w:p w14:paraId="3BAA02BB"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871"/>
              <w:gridCol w:w="6382"/>
            </w:tblGrid>
            <w:tr w:rsidR="00B71B5C" w14:paraId="52B65EE9" w14:textId="77777777" w:rsidTr="007E6965">
              <w:tc>
                <w:tcPr>
                  <w:tcW w:w="0" w:type="auto"/>
                </w:tcPr>
                <w:p w14:paraId="043795F5" w14:textId="77777777" w:rsidR="00B71B5C" w:rsidRDefault="00B71B5C" w:rsidP="007E6965">
                  <w:proofErr w:type="spellStart"/>
                  <w:r>
                    <w:t>toillette</w:t>
                  </w:r>
                  <w:proofErr w:type="spellEnd"/>
                </w:p>
              </w:tc>
              <w:tc>
                <w:tcPr>
                  <w:tcW w:w="0" w:type="auto"/>
                </w:tcPr>
                <w:p w14:paraId="63807932" w14:textId="77777777" w:rsidR="00B71B5C" w:rsidRDefault="00B71B5C" w:rsidP="007E6965">
                  <w:r>
                    <w:t>dans la pièce 5 toilette fermer et aménager de la même manière</w:t>
                  </w:r>
                </w:p>
              </w:tc>
            </w:tr>
            <w:tr w:rsidR="00B71B5C" w14:paraId="77F76514" w14:textId="77777777" w:rsidTr="007E6965">
              <w:tc>
                <w:tcPr>
                  <w:tcW w:w="0" w:type="auto"/>
                </w:tcPr>
                <w:p w14:paraId="3963F221" w14:textId="77777777" w:rsidR="00B71B5C" w:rsidRDefault="00B71B5C" w:rsidP="007E6965">
                  <w:r>
                    <w:t>robinet</w:t>
                  </w:r>
                </w:p>
              </w:tc>
              <w:tc>
                <w:tcPr>
                  <w:tcW w:w="0" w:type="auto"/>
                </w:tcPr>
                <w:p w14:paraId="4A4C9B87" w14:textId="77777777" w:rsidR="00B71B5C" w:rsidRDefault="00B71B5C" w:rsidP="007E6965">
                  <w:r>
                    <w:t>robinet dans chaque toilette</w:t>
                  </w:r>
                </w:p>
              </w:tc>
            </w:tr>
            <w:tr w:rsidR="00B71B5C" w14:paraId="141B8201" w14:textId="77777777" w:rsidTr="007E6965">
              <w:tc>
                <w:tcPr>
                  <w:tcW w:w="0" w:type="auto"/>
                </w:tcPr>
                <w:p w14:paraId="68EDA4B4" w14:textId="77777777" w:rsidR="00B71B5C" w:rsidRDefault="00B71B5C" w:rsidP="007E6965">
                  <w:r>
                    <w:t>papier</w:t>
                  </w:r>
                </w:p>
              </w:tc>
              <w:tc>
                <w:tcPr>
                  <w:tcW w:w="0" w:type="auto"/>
                </w:tcPr>
                <w:p w14:paraId="7FD471B7" w14:textId="77777777" w:rsidR="00B71B5C" w:rsidRDefault="00B71B5C" w:rsidP="007E6965">
                  <w:r>
                    <w:t>distributeur a papier dans chaque toilette</w:t>
                  </w:r>
                </w:p>
              </w:tc>
            </w:tr>
            <w:tr w:rsidR="00B71B5C" w14:paraId="7BA7EE74" w14:textId="77777777" w:rsidTr="007E6965">
              <w:tc>
                <w:tcPr>
                  <w:tcW w:w="0" w:type="auto"/>
                </w:tcPr>
                <w:p w14:paraId="7E57120A" w14:textId="77777777" w:rsidR="00B71B5C" w:rsidRDefault="00B71B5C" w:rsidP="007E6965">
                  <w:r>
                    <w:t>salle D12</w:t>
                  </w:r>
                </w:p>
              </w:tc>
              <w:tc>
                <w:tcPr>
                  <w:tcW w:w="0" w:type="auto"/>
                </w:tcPr>
                <w:p w14:paraId="6D5BF3E1" w14:textId="77777777" w:rsidR="00B71B5C" w:rsidRDefault="00B71B5C" w:rsidP="007E6965">
                  <w:r>
                    <w:t>La salle est la D12</w:t>
                  </w:r>
                </w:p>
              </w:tc>
            </w:tr>
          </w:tbl>
          <w:p w14:paraId="7473D1BF" w14:textId="77777777" w:rsidR="00B71B5C" w:rsidRDefault="00B71B5C" w:rsidP="007E6965"/>
        </w:tc>
      </w:tr>
    </w:tbl>
    <w:p w14:paraId="04F8DB8A" w14:textId="77777777" w:rsidR="00B71B5C" w:rsidRDefault="00B71B5C" w:rsidP="00B71B5C"/>
    <w:p w14:paraId="5A0AED3C" w14:textId="77777777" w:rsidR="00B71B5C" w:rsidRDefault="00B71B5C" w:rsidP="00B71B5C">
      <w:pPr>
        <w:pStyle w:val="Titre3"/>
      </w:pPr>
      <w:bookmarkStart w:id="34" w:name="_Toc167200466"/>
      <w:r>
        <w:t>Couloir Entrée</w:t>
      </w:r>
      <w:bookmarkEnd w:id="34"/>
    </w:p>
    <w:p w14:paraId="703C0829" w14:textId="77777777" w:rsidR="00B71B5C" w:rsidRDefault="00B71B5C" w:rsidP="00B71B5C">
      <w:r>
        <w:t xml:space="preserve">(Auteur: Mathieu </w:t>
      </w:r>
      <w:proofErr w:type="spellStart"/>
      <w:r>
        <w:t>Bamert</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B71B5C" w14:paraId="3087B586" w14:textId="77777777" w:rsidTr="007E6965">
        <w:tc>
          <w:tcPr>
            <w:tcW w:w="0" w:type="auto"/>
          </w:tcPr>
          <w:p w14:paraId="4A120647" w14:textId="77777777" w:rsidR="00B71B5C" w:rsidRDefault="00B71B5C" w:rsidP="007E6965">
            <w:r>
              <w:t>En tant qu'utilisateur du bâtiment je veux un couloir d'entrée pour rentrer dans le bâtiment</w:t>
            </w:r>
          </w:p>
        </w:tc>
      </w:tr>
      <w:tr w:rsidR="00B71B5C" w14:paraId="163A1130" w14:textId="77777777" w:rsidTr="007E6965">
        <w:tc>
          <w:tcPr>
            <w:tcW w:w="0" w:type="auto"/>
          </w:tcPr>
          <w:p w14:paraId="614BA673" w14:textId="77777777" w:rsidR="00B71B5C" w:rsidRDefault="00B71B5C" w:rsidP="007E6965">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809"/>
              <w:gridCol w:w="7231"/>
            </w:tblGrid>
            <w:tr w:rsidR="00B71B5C" w14:paraId="3554A8AA" w14:textId="77777777" w:rsidTr="007E6965">
              <w:tc>
                <w:tcPr>
                  <w:tcW w:w="0" w:type="auto"/>
                </w:tcPr>
                <w:p w14:paraId="2E3D82A3" w14:textId="77777777" w:rsidR="00B71B5C" w:rsidRDefault="00B71B5C" w:rsidP="007E6965">
                  <w:r>
                    <w:t>plante</w:t>
                  </w:r>
                </w:p>
              </w:tc>
              <w:tc>
                <w:tcPr>
                  <w:tcW w:w="0" w:type="auto"/>
                </w:tcPr>
                <w:p w14:paraId="08C98088" w14:textId="77777777" w:rsidR="00B71B5C" w:rsidRDefault="00B71B5C" w:rsidP="007E6965">
                  <w:r>
                    <w:t xml:space="preserve">Il y a une plante dans </w:t>
                  </w:r>
                  <w:proofErr w:type="spellStart"/>
                  <w:r>
                    <w:t>tout</w:t>
                  </w:r>
                  <w:proofErr w:type="spellEnd"/>
                  <w:r>
                    <w:t xml:space="preserve"> les coins du couloir. Elle fait 1m de haut. La plante fait 30 cm de large. Elle fait aussi 30cm de longueur</w:t>
                  </w:r>
                </w:p>
              </w:tc>
            </w:tr>
            <w:tr w:rsidR="00B71B5C" w14:paraId="2A1D698C" w14:textId="77777777" w:rsidTr="007E6965">
              <w:tc>
                <w:tcPr>
                  <w:tcW w:w="0" w:type="auto"/>
                </w:tcPr>
                <w:p w14:paraId="0BD751A3" w14:textId="77777777" w:rsidR="00B71B5C" w:rsidRDefault="00B71B5C" w:rsidP="007E6965">
                  <w:r>
                    <w:t>Panneau d'information</w:t>
                  </w:r>
                </w:p>
              </w:tc>
              <w:tc>
                <w:tcPr>
                  <w:tcW w:w="0" w:type="auto"/>
                </w:tcPr>
                <w:p w14:paraId="5E637F74" w14:textId="77777777" w:rsidR="00B71B5C" w:rsidRDefault="00B71B5C" w:rsidP="007E6965">
                  <w:r>
                    <w:t>Il y a un panneau de 2m de longueur. Le panneau fait 1m de large. Le panneau est au milieux du mur qui est à droite de la porte</w:t>
                  </w:r>
                </w:p>
              </w:tc>
            </w:tr>
            <w:tr w:rsidR="00B71B5C" w14:paraId="78DD5B17" w14:textId="77777777" w:rsidTr="007E6965">
              <w:tc>
                <w:tcPr>
                  <w:tcW w:w="0" w:type="auto"/>
                </w:tcPr>
                <w:p w14:paraId="4566E29F" w14:textId="77777777" w:rsidR="00B71B5C" w:rsidRDefault="00B71B5C" w:rsidP="007E6965">
                  <w:r>
                    <w:t>porte</w:t>
                  </w:r>
                </w:p>
              </w:tc>
              <w:tc>
                <w:tcPr>
                  <w:tcW w:w="0" w:type="auto"/>
                </w:tcPr>
                <w:p w14:paraId="1710C189" w14:textId="77777777" w:rsidR="00B71B5C" w:rsidRDefault="00B71B5C" w:rsidP="007E6965">
                  <w:r>
                    <w:t>La porte d'entrée fait 219.1cm de largeur. Elle fait 210cm de hauteur Elle est au milieux du mur Sud</w:t>
                  </w:r>
                </w:p>
              </w:tc>
            </w:tr>
          </w:tbl>
          <w:p w14:paraId="5EFC75A5" w14:textId="77777777" w:rsidR="00B71B5C" w:rsidRDefault="00B71B5C" w:rsidP="007E6965"/>
        </w:tc>
      </w:tr>
    </w:tbl>
    <w:p w14:paraId="0D28C0B2" w14:textId="77777777" w:rsidR="00A300EE" w:rsidRPr="00A300EE" w:rsidRDefault="00A300EE" w:rsidP="00A300EE">
      <w:pPr>
        <w:pStyle w:val="Retraitcorpsdetexte"/>
      </w:pPr>
    </w:p>
    <w:p w14:paraId="2BA16F9E" w14:textId="77777777" w:rsidR="007F30AE" w:rsidRPr="007F30AE" w:rsidRDefault="007F30AE" w:rsidP="008E53F9">
      <w:pPr>
        <w:pStyle w:val="Titre1"/>
      </w:pPr>
      <w:bookmarkStart w:id="35" w:name="_Toc532179964"/>
      <w:bookmarkStart w:id="36" w:name="_Toc165969648"/>
      <w:bookmarkStart w:id="37" w:name="_Toc167200467"/>
      <w:bookmarkEnd w:id="19"/>
      <w:bookmarkEnd w:id="20"/>
      <w:r w:rsidRPr="007F30AE">
        <w:t>Réalisation</w:t>
      </w:r>
      <w:bookmarkEnd w:id="35"/>
      <w:bookmarkEnd w:id="36"/>
      <w:bookmarkEnd w:id="37"/>
    </w:p>
    <w:p w14:paraId="6B43CE06" w14:textId="77777777" w:rsidR="007F30AE" w:rsidRPr="007F30AE" w:rsidRDefault="00116F07" w:rsidP="008E53F9">
      <w:pPr>
        <w:pStyle w:val="Titre2"/>
      </w:pPr>
      <w:bookmarkStart w:id="38" w:name="_Toc167200468"/>
      <w:r>
        <w:t>Installation de l’e</w:t>
      </w:r>
      <w:r w:rsidR="005C1848">
        <w:t>nvironnement de travail</w:t>
      </w:r>
      <w:bookmarkEnd w:id="38"/>
    </w:p>
    <w:p w14:paraId="23439CEA"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73E783AA" w14:textId="77777777" w:rsidR="00920F4E" w:rsidRPr="00920F4E" w:rsidRDefault="00B147A7">
      <w:pPr>
        <w:pStyle w:val="Informations"/>
        <w:numPr>
          <w:ilvl w:val="0"/>
          <w:numId w:val="5"/>
        </w:numPr>
      </w:pPr>
      <w:r w:rsidRPr="00920F4E">
        <w:t>Versions des outils logiciels utilisés (OS, applications, pilotes, librairies, etc.)</w:t>
      </w:r>
    </w:p>
    <w:p w14:paraId="13B2F59D"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53854E64" w14:textId="77777777" w:rsidR="00E81328" w:rsidRDefault="00AB1CA6">
      <w:pPr>
        <w:pStyle w:val="Informations"/>
        <w:numPr>
          <w:ilvl w:val="0"/>
          <w:numId w:val="5"/>
        </w:numPr>
      </w:pPr>
      <w:r w:rsidRPr="00920F4E">
        <w:t>Arborescences des documents produits</w:t>
      </w:r>
      <w:r w:rsidR="00552D07" w:rsidRPr="00920F4E">
        <w:t>.</w:t>
      </w:r>
    </w:p>
    <w:p w14:paraId="3C1D41AC" w14:textId="77777777" w:rsidR="002B1E09" w:rsidRPr="00920F4E" w:rsidRDefault="002B1E09">
      <w:pPr>
        <w:pStyle w:val="Informations"/>
        <w:numPr>
          <w:ilvl w:val="0"/>
          <w:numId w:val="5"/>
        </w:numPr>
      </w:pPr>
      <w:r>
        <w:t>Comment accéder au code (repository)</w:t>
      </w:r>
    </w:p>
    <w:p w14:paraId="496D3A2D" w14:textId="77777777" w:rsidR="00E07F66" w:rsidRDefault="00106156" w:rsidP="005C1848">
      <w:pPr>
        <w:pStyle w:val="Titre2"/>
      </w:pPr>
      <w:bookmarkStart w:id="39" w:name="_Toc167200469"/>
      <w:r>
        <w:t>Ressources extérieures</w:t>
      </w:r>
      <w:bookmarkEnd w:id="39"/>
    </w:p>
    <w:p w14:paraId="7E5DB041"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B3F9A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21C1DC9" w14:textId="77777777" w:rsidR="005C1848" w:rsidRPr="007F30AE" w:rsidRDefault="00D95D32" w:rsidP="005C1848">
      <w:pPr>
        <w:pStyle w:val="Titre2"/>
      </w:pPr>
      <w:bookmarkStart w:id="40" w:name="_Toc167200470"/>
      <w:r>
        <w:t>Déroulement effectif</w:t>
      </w:r>
      <w:bookmarkEnd w:id="40"/>
    </w:p>
    <w:p w14:paraId="5E0E2215" w14:textId="77777777" w:rsidR="000C60DA" w:rsidRDefault="009F04DF" w:rsidP="00583910">
      <w:pPr>
        <w:pStyle w:val="Retraitcorpsdetexte"/>
      </w:pPr>
      <w:r>
        <w:t xml:space="preserve">Sprint 2 : Les stories réalisée sont le couloir d’entrée, WC floor1, WC </w:t>
      </w:r>
      <w:proofErr w:type="spellStart"/>
      <w:r>
        <w:t>floor</w:t>
      </w:r>
      <w:proofErr w:type="spellEnd"/>
      <w:r>
        <w:t xml:space="preserve"> 2 D12, Vestiaire salle D05, salle d’impression D05 et salon de thé. </w:t>
      </w:r>
    </w:p>
    <w:p w14:paraId="772614D0" w14:textId="77777777" w:rsidR="000C60DA" w:rsidRDefault="000C60DA" w:rsidP="00583910">
      <w:pPr>
        <w:pStyle w:val="Retraitcorpsdetexte"/>
      </w:pPr>
    </w:p>
    <w:p w14:paraId="31A5E1F9" w14:textId="77777777" w:rsidR="000C60DA" w:rsidRDefault="009F04DF" w:rsidP="000C60DA">
      <w:pPr>
        <w:pStyle w:val="Retraitcorpsdetexte"/>
      </w:pPr>
      <w:r>
        <w:t xml:space="preserve">Les stories commencé en sprint 2 et finit en sprint 3 sont la salle de musculation et le jardin extérieur. La salle de muscu n’a pas pu être finit car on ne trouvait pas les pièces dans 3d </w:t>
      </w:r>
      <w:proofErr w:type="spellStart"/>
      <w:r>
        <w:t>ware</w:t>
      </w:r>
      <w:proofErr w:type="spellEnd"/>
      <w:r>
        <w:t xml:space="preserve"> house. Pour le jardin d’extérieur on n’a pas eu le temps de le faire. Ducoup on l’a fini dans le sprint3.</w:t>
      </w:r>
    </w:p>
    <w:p w14:paraId="3CEB82AF" w14:textId="77777777" w:rsidR="000C60DA" w:rsidRDefault="000C60DA" w:rsidP="000C60DA">
      <w:pPr>
        <w:pStyle w:val="Retraitcorpsdetexte"/>
      </w:pPr>
    </w:p>
    <w:p w14:paraId="747FCA25" w14:textId="77777777" w:rsidR="000C60DA" w:rsidRDefault="009F04DF" w:rsidP="000C60DA">
      <w:pPr>
        <w:pStyle w:val="Retraitcorpsdetexte"/>
      </w:pPr>
      <w:r>
        <w:t>Sprint 3 : Les stories réalisée sont la Salle de classe D13 et D11-c1.</w:t>
      </w:r>
    </w:p>
    <w:p w14:paraId="38466154" w14:textId="77777777" w:rsidR="000C60DA" w:rsidRDefault="000C60DA" w:rsidP="000C60DA">
      <w:pPr>
        <w:pStyle w:val="Retraitcorpsdetexte"/>
      </w:pPr>
    </w:p>
    <w:p w14:paraId="1F6B7E2D" w14:textId="77777777" w:rsidR="000C60DA" w:rsidRDefault="009F04DF" w:rsidP="000C60DA">
      <w:pPr>
        <w:pStyle w:val="Retraitcorpsdetexte"/>
      </w:pPr>
      <w:r>
        <w:t xml:space="preserve">Sprint 4 : Les stories réalisées sont la bibliothèque et le bar roof top. Le bar roof top restait juste à corriger les erreurs du sprint 3. Et on a commencé à créer de nouvelles stories pour le sprint5. </w:t>
      </w:r>
    </w:p>
    <w:p w14:paraId="5D5A4C3A" w14:textId="77777777" w:rsidR="000C60DA" w:rsidRDefault="000C60DA" w:rsidP="000C60DA">
      <w:pPr>
        <w:pStyle w:val="Retraitcorpsdetexte"/>
      </w:pPr>
    </w:p>
    <w:p w14:paraId="64CC4D6A" w14:textId="77777777" w:rsidR="000C60DA" w:rsidRDefault="009F04DF" w:rsidP="000C60DA">
      <w:pPr>
        <w:pStyle w:val="Retraitcorpsdetexte"/>
      </w:pPr>
      <w:r>
        <w:t>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292355EC" w14:textId="77777777" w:rsidR="000C60DA" w:rsidRDefault="000C60DA" w:rsidP="000C60DA">
      <w:pPr>
        <w:pStyle w:val="Retraitcorpsdetexte"/>
      </w:pPr>
    </w:p>
    <w:p w14:paraId="4C0D7A1C" w14:textId="77777777" w:rsidR="000C60DA" w:rsidRDefault="009F04DF" w:rsidP="000C60DA">
      <w:pPr>
        <w:pStyle w:val="Retraitcorpsdetexte"/>
      </w:pPr>
      <w:r>
        <w:t>Rétrospective sprint3 : Très bonne productivité. Manque de temps pour faire toutes les user stories prévue pour aujourd’hui. Ducoup on finira toute les user stories aux sprint4.</w:t>
      </w:r>
    </w:p>
    <w:p w14:paraId="2A764AB1" w14:textId="77777777" w:rsidR="000C60DA" w:rsidRDefault="000C60DA" w:rsidP="000C60DA">
      <w:pPr>
        <w:pStyle w:val="Retraitcorpsdetexte"/>
      </w:pPr>
    </w:p>
    <w:p w14:paraId="04D6E7A9" w14:textId="77777777" w:rsidR="000C60DA" w:rsidRDefault="009F04DF" w:rsidP="000C60DA">
      <w:pPr>
        <w:pStyle w:val="Retraitcorpsdetexte"/>
      </w:pPr>
      <w:r>
        <w:t xml:space="preserve">Rétrospective sprint 4 : Gros problème avec le projet </w:t>
      </w:r>
      <w:proofErr w:type="spellStart"/>
      <w:r>
        <w:t>IceScrum</w:t>
      </w:r>
      <w:proofErr w:type="spellEnd"/>
      <w:r>
        <w:t>: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6DA9CCD7" w14:textId="77777777" w:rsidR="000C60DA" w:rsidRDefault="000C60DA" w:rsidP="000C60DA">
      <w:pPr>
        <w:pStyle w:val="Retraitcorpsdetexte"/>
      </w:pPr>
    </w:p>
    <w:p w14:paraId="10A6B1A2" w14:textId="4CEFF31F" w:rsidR="00B71B5C" w:rsidRDefault="009F04DF" w:rsidP="000C60DA">
      <w:pPr>
        <w:pStyle w:val="Retraitcorpsdetexte"/>
      </w:pPr>
      <w:r>
        <w:t xml:space="preserve">On ne pouvait pas prendre une nouvelle stories dans le </w:t>
      </w:r>
      <w:proofErr w:type="spellStart"/>
      <w:r>
        <w:t>Backlogs</w:t>
      </w:r>
      <w:proofErr w:type="spellEnd"/>
      <w:r>
        <w:t xml:space="preserve"> car </w:t>
      </w:r>
      <w:r w:rsidR="00FE62E1">
        <w:t>il n’y en avait pas</w:t>
      </w:r>
      <w:r>
        <w:t xml:space="preserve"> assez. Pour le prochain sprint on devra créer de nouvelles stories.</w:t>
      </w:r>
    </w:p>
    <w:p w14:paraId="42FDE82B" w14:textId="77777777" w:rsidR="00FE62E1" w:rsidRDefault="00FE62E1" w:rsidP="000C60DA">
      <w:pPr>
        <w:pStyle w:val="Retraitcorpsdetexte"/>
      </w:pPr>
    </w:p>
    <w:p w14:paraId="70FD6908" w14:textId="64100678" w:rsidR="00FE62E1" w:rsidRPr="000C60DA" w:rsidRDefault="00FE62E1" w:rsidP="000C60DA">
      <w:pPr>
        <w:pStyle w:val="Retraitcorpsdetexte"/>
        <w:rPr>
          <w:rStyle w:val="Accentuation"/>
          <w:i w:val="0"/>
          <w:iCs w:val="0"/>
        </w:rPr>
      </w:pPr>
      <w:r>
        <w:rPr>
          <w:rStyle w:val="ui-provider"/>
        </w:rPr>
        <w:t>Rétrospective sprint 5 : A cause des absences on a plus travailler sur le rapport. Mais nous avons aussi fait 2 constructions la salle D01 et la salle D13. La semaine prochaine on va finir les constructions.</w:t>
      </w:r>
    </w:p>
    <w:p w14:paraId="26C7DFA3" w14:textId="77777777" w:rsidR="00505421" w:rsidRPr="007F30AE" w:rsidRDefault="00F16ADE" w:rsidP="008E53F9">
      <w:pPr>
        <w:pStyle w:val="Titre2"/>
      </w:pPr>
      <w:bookmarkStart w:id="41" w:name="_Toc167200471"/>
      <w:r>
        <w:t xml:space="preserve">Journal de </w:t>
      </w:r>
      <w:r w:rsidR="00E07F66">
        <w:t>travail</w:t>
      </w:r>
      <w:bookmarkEnd w:id="41"/>
    </w:p>
    <w:p w14:paraId="5CDB41CF" w14:textId="77777777" w:rsidR="00E07F66" w:rsidRDefault="00E07F66" w:rsidP="002B1E09">
      <w:pPr>
        <w:pStyle w:val="Informations"/>
      </w:pPr>
    </w:p>
    <w:p w14:paraId="62789AFB" w14:textId="77777777" w:rsidR="00E07F66" w:rsidRDefault="00E07F66" w:rsidP="002B1E09">
      <w:pPr>
        <w:pStyle w:val="Informations"/>
      </w:pPr>
      <w:r>
        <w:t>En ici quel est le format du journal de travail et comment il va être maintenu tout au long du projet.</w:t>
      </w:r>
    </w:p>
    <w:p w14:paraId="47DE87E5" w14:textId="77777777" w:rsidR="00505421" w:rsidRDefault="00E07F66" w:rsidP="00E07F66">
      <w:pPr>
        <w:pStyle w:val="Informations"/>
      </w:pPr>
      <w:r>
        <w:t>Ne pas mettre le journal de travail lui-même ici ! (mais on peut mettre une référence sur un fichier externe).</w:t>
      </w:r>
    </w:p>
    <w:p w14:paraId="0B3896AC" w14:textId="77777777" w:rsidR="009F04DF" w:rsidRDefault="009F04DF" w:rsidP="00E07F66">
      <w:pPr>
        <w:pStyle w:val="Informations"/>
      </w:pPr>
    </w:p>
    <w:p w14:paraId="401D9EF9" w14:textId="4B689684" w:rsidR="009F04DF" w:rsidRDefault="009F04DF" w:rsidP="009F04DF">
      <w:pPr>
        <w:pStyle w:val="Titre2"/>
      </w:pPr>
      <w:bookmarkStart w:id="42" w:name="_Toc167200472"/>
      <w:r>
        <w:t>Processus d’intégration</w:t>
      </w:r>
      <w:bookmarkEnd w:id="42"/>
    </w:p>
    <w:p w14:paraId="2EFCC227" w14:textId="1B91B6C7" w:rsidR="009F04DF" w:rsidRPr="009F04DF" w:rsidRDefault="009F04DF" w:rsidP="00E07F66">
      <w:pPr>
        <w:pStyle w:val="Informations"/>
        <w:rPr>
          <w:color w:val="auto"/>
          <w:sz w:val="20"/>
        </w:rPr>
      </w:pPr>
      <w:r w:rsidRPr="009F04DF">
        <w:rPr>
          <w:color w:val="auto"/>
          <w:sz w:val="20"/>
        </w:rPr>
        <w:t xml:space="preserve"> Pour le processus d’intégration faut aller dans chaque construction et supprimer tous sauf la pièce créée. Ensuite il faut copier la pièce faîte et la mettre dans un nouveau fichier bâtiment. Faire pareil avec toutes les pièces pour que le bâtiment soit complet</w:t>
      </w:r>
    </w:p>
    <w:p w14:paraId="5D841D0A" w14:textId="77777777" w:rsidR="009F04DF" w:rsidRDefault="009F04DF" w:rsidP="00E07F66">
      <w:pPr>
        <w:pStyle w:val="Informations"/>
      </w:pPr>
    </w:p>
    <w:p w14:paraId="305B30CB" w14:textId="77777777" w:rsidR="009F04DF" w:rsidRPr="00920F4E" w:rsidRDefault="009F04DF" w:rsidP="00E07F66">
      <w:pPr>
        <w:pStyle w:val="Informations"/>
      </w:pPr>
    </w:p>
    <w:p w14:paraId="31415E71" w14:textId="677AF335" w:rsidR="000C60DA" w:rsidRPr="000C60DA" w:rsidRDefault="007F30AE" w:rsidP="000C60DA">
      <w:pPr>
        <w:pStyle w:val="Titre1"/>
      </w:pPr>
      <w:bookmarkStart w:id="43" w:name="_Toc532179966"/>
      <w:bookmarkStart w:id="44" w:name="_Toc165969650"/>
      <w:bookmarkStart w:id="45" w:name="_Toc167200473"/>
      <w:r w:rsidRPr="007F30AE">
        <w:t>Tests</w:t>
      </w:r>
      <w:bookmarkEnd w:id="43"/>
      <w:bookmarkEnd w:id="44"/>
      <w:bookmarkEnd w:id="45"/>
    </w:p>
    <w:p w14:paraId="69CADB89" w14:textId="77777777" w:rsidR="005C1848" w:rsidRDefault="005C1848" w:rsidP="008E53F9">
      <w:pPr>
        <w:pStyle w:val="Titre2"/>
      </w:pPr>
      <w:bookmarkStart w:id="46" w:name="_Toc532179968"/>
      <w:bookmarkStart w:id="47" w:name="_Toc165969652"/>
      <w:bookmarkStart w:id="48" w:name="_Ref308525868"/>
      <w:bookmarkStart w:id="49" w:name="_Toc167200474"/>
      <w:r>
        <w:t>Stratégie de test</w:t>
      </w:r>
      <w:bookmarkEnd w:id="49"/>
    </w:p>
    <w:p w14:paraId="26550C42" w14:textId="4AE5008B" w:rsidR="005C1848" w:rsidRPr="009F04DF" w:rsidRDefault="009F04DF" w:rsidP="005C1848">
      <w:pPr>
        <w:pStyle w:val="Informations"/>
        <w:rPr>
          <w:color w:val="auto"/>
          <w:sz w:val="20"/>
        </w:rPr>
      </w:pPr>
      <w:r w:rsidRPr="009F04DF">
        <w:rPr>
          <w:color w:val="auto"/>
          <w:sz w:val="20"/>
        </w:rPr>
        <w:t>Pour la création du bâtiment de Venne, le bâtiment sera sur SweetHome3d qui sera installé sur le PC de travail. Il faudra ouvrir le fichier sh3d sur sweethome3d pour trouver le bâtiment complet. Je préparerai Le bâtiment finis en format .sh3d J’utiliserai un autre PC avec sweethome3d installé dessus. Ce pc me permettra de faire différent test pour vérifier que mon bâtiment marche sur n’importe quelle poste de travail. Mon chef de projet ainsi que mes deux camarades de classe l’utiliseront pour faire quelques tests. Les tests fonctionnels seront faits avec sweethome3d.</w:t>
      </w:r>
    </w:p>
    <w:p w14:paraId="69BC72E7" w14:textId="77777777" w:rsidR="009F04DF" w:rsidRPr="00920F4E" w:rsidRDefault="009F04DF" w:rsidP="005C1848">
      <w:pPr>
        <w:pStyle w:val="Informations"/>
      </w:pPr>
    </w:p>
    <w:p w14:paraId="27C412A0" w14:textId="77777777" w:rsidR="007F30AE" w:rsidRPr="007F30AE" w:rsidRDefault="007F30AE" w:rsidP="008E53F9">
      <w:pPr>
        <w:pStyle w:val="Titre2"/>
      </w:pPr>
      <w:bookmarkStart w:id="50" w:name="_Toc167200475"/>
      <w:r w:rsidRPr="007F30AE">
        <w:t>Dossier des tests</w:t>
      </w:r>
      <w:bookmarkEnd w:id="46"/>
      <w:bookmarkEnd w:id="47"/>
      <w:bookmarkEnd w:id="48"/>
      <w:bookmarkEnd w:id="50"/>
    </w:p>
    <w:p w14:paraId="794A7401" w14:textId="77777777" w:rsidR="00A213D3" w:rsidRDefault="00A213D3" w:rsidP="00A213D3">
      <w:pPr>
        <w:pStyle w:val="Titre3"/>
      </w:pPr>
      <w:bookmarkStart w:id="51" w:name="_Toc167200476"/>
      <w:r>
        <w:t>Sprint 1</w:t>
      </w:r>
      <w:bookmarkEnd w:id="51"/>
    </w:p>
    <w:p w14:paraId="38513D61" w14:textId="77777777" w:rsidR="00A213D3" w:rsidRDefault="00A213D3" w:rsidP="00A213D3">
      <w:pPr>
        <w:pStyle w:val="Titre3"/>
      </w:pPr>
      <w:bookmarkStart w:id="52" w:name="_Toc167200477"/>
      <w:r>
        <w:t>Sprint 2</w:t>
      </w:r>
      <w:bookmarkEnd w:id="52"/>
    </w:p>
    <w:p w14:paraId="1FAC8530" w14:textId="77777777" w:rsidR="00A213D3" w:rsidRDefault="00A213D3" w:rsidP="00A213D3">
      <w:pPr>
        <w:pStyle w:val="Titre4"/>
      </w:pPr>
      <w:r>
        <w:t>salon de thé</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56"/>
        <w:gridCol w:w="7036"/>
        <w:gridCol w:w="568"/>
      </w:tblGrid>
      <w:tr w:rsidR="00A213D3" w14:paraId="2BD04834" w14:textId="77777777" w:rsidTr="008B4989">
        <w:tc>
          <w:tcPr>
            <w:tcW w:w="0" w:type="auto"/>
          </w:tcPr>
          <w:p w14:paraId="387E38D6" w14:textId="77777777" w:rsidR="00A213D3" w:rsidRDefault="00A213D3" w:rsidP="008B4989">
            <w:r>
              <w:t>emplacement</w:t>
            </w:r>
          </w:p>
        </w:tc>
        <w:tc>
          <w:tcPr>
            <w:tcW w:w="0" w:type="auto"/>
          </w:tcPr>
          <w:p w14:paraId="5D573EA2" w14:textId="77777777" w:rsidR="00A213D3" w:rsidRDefault="00A213D3" w:rsidP="008B4989">
            <w:r>
              <w:t>Le salon de thé se trouve dans la salle D01</w:t>
            </w:r>
          </w:p>
        </w:tc>
        <w:tc>
          <w:tcPr>
            <w:tcW w:w="0" w:type="auto"/>
          </w:tcPr>
          <w:p w14:paraId="770AC555" w14:textId="77777777" w:rsidR="00A213D3" w:rsidRDefault="00A213D3" w:rsidP="008B4989">
            <w:r>
              <w:t>OK</w:t>
            </w:r>
          </w:p>
          <w:p w14:paraId="73415113" w14:textId="77777777" w:rsidR="00A213D3" w:rsidRDefault="00A213D3" w:rsidP="008B4989">
            <w:r>
              <w:t>14 May</w:t>
            </w:r>
          </w:p>
        </w:tc>
      </w:tr>
      <w:tr w:rsidR="00A213D3" w14:paraId="305FAC88" w14:textId="77777777" w:rsidTr="008B4989">
        <w:tc>
          <w:tcPr>
            <w:tcW w:w="0" w:type="auto"/>
          </w:tcPr>
          <w:p w14:paraId="706EC7EE" w14:textId="77777777" w:rsidR="00A213D3" w:rsidRDefault="00A213D3" w:rsidP="008B4989">
            <w:r>
              <w:lastRenderedPageBreak/>
              <w:t>Tables pour thé</w:t>
            </w:r>
          </w:p>
        </w:tc>
        <w:tc>
          <w:tcPr>
            <w:tcW w:w="0" w:type="auto"/>
          </w:tcPr>
          <w:p w14:paraId="64F8FBE1" w14:textId="77777777" w:rsidR="00A213D3" w:rsidRDefault="00A213D3" w:rsidP="008B4989">
            <w:r>
              <w:t xml:space="preserve">Deux tables au </w:t>
            </w:r>
            <w:proofErr w:type="spellStart"/>
            <w:r>
              <w:t>millieux</w:t>
            </w:r>
            <w:proofErr w:type="spellEnd"/>
            <w:r>
              <w:t xml:space="preserve"> du mur nord de la salle</w:t>
            </w:r>
          </w:p>
        </w:tc>
        <w:tc>
          <w:tcPr>
            <w:tcW w:w="0" w:type="auto"/>
          </w:tcPr>
          <w:p w14:paraId="3EE3E1D9" w14:textId="77777777" w:rsidR="00A213D3" w:rsidRDefault="00A213D3" w:rsidP="008B4989">
            <w:r>
              <w:t>OK</w:t>
            </w:r>
          </w:p>
          <w:p w14:paraId="475C0604" w14:textId="77777777" w:rsidR="00A213D3" w:rsidRDefault="00A213D3" w:rsidP="008B4989">
            <w:r>
              <w:t>14 May</w:t>
            </w:r>
          </w:p>
        </w:tc>
      </w:tr>
      <w:tr w:rsidR="00A213D3" w14:paraId="783C8F67" w14:textId="77777777" w:rsidTr="008B4989">
        <w:tc>
          <w:tcPr>
            <w:tcW w:w="0" w:type="auto"/>
          </w:tcPr>
          <w:p w14:paraId="616AB884" w14:textId="77777777" w:rsidR="00A213D3" w:rsidRDefault="00A213D3" w:rsidP="008B4989">
            <w:proofErr w:type="spellStart"/>
            <w:r>
              <w:t>téière</w:t>
            </w:r>
            <w:proofErr w:type="spellEnd"/>
          </w:p>
        </w:tc>
        <w:tc>
          <w:tcPr>
            <w:tcW w:w="0" w:type="auto"/>
          </w:tcPr>
          <w:p w14:paraId="56359B5C" w14:textId="77777777" w:rsidR="00A213D3" w:rsidRDefault="00A213D3" w:rsidP="008B4989">
            <w:r>
              <w:t>Sur les tables qui se trouvent sur le mur nord de la salle il y a 10 théières.</w:t>
            </w:r>
          </w:p>
        </w:tc>
        <w:tc>
          <w:tcPr>
            <w:tcW w:w="0" w:type="auto"/>
          </w:tcPr>
          <w:p w14:paraId="6195F87A" w14:textId="77777777" w:rsidR="00A213D3" w:rsidRDefault="00A213D3" w:rsidP="008B4989">
            <w:r>
              <w:t>OK</w:t>
            </w:r>
          </w:p>
          <w:p w14:paraId="516A5B47" w14:textId="77777777" w:rsidR="00A213D3" w:rsidRDefault="00A213D3" w:rsidP="008B4989">
            <w:r>
              <w:t>14 May</w:t>
            </w:r>
          </w:p>
        </w:tc>
      </w:tr>
      <w:tr w:rsidR="00A213D3" w14:paraId="56E6DA8A" w14:textId="77777777" w:rsidTr="008B4989">
        <w:tc>
          <w:tcPr>
            <w:tcW w:w="0" w:type="auto"/>
          </w:tcPr>
          <w:p w14:paraId="46564FBD" w14:textId="77777777" w:rsidR="00A213D3" w:rsidRDefault="00A213D3" w:rsidP="008B4989">
            <w:r>
              <w:t>verre</w:t>
            </w:r>
          </w:p>
        </w:tc>
        <w:tc>
          <w:tcPr>
            <w:tcW w:w="0" w:type="auto"/>
          </w:tcPr>
          <w:p w14:paraId="783DE018" w14:textId="77777777" w:rsidR="00A213D3" w:rsidRDefault="00A213D3" w:rsidP="008B4989">
            <w:r>
              <w:t xml:space="preserve">Il faut des verres </w:t>
            </w:r>
            <w:proofErr w:type="spellStart"/>
            <w:r>
              <w:t>a</w:t>
            </w:r>
            <w:proofErr w:type="spellEnd"/>
            <w:r>
              <w:t xml:space="preserve"> disposition qui sont des verres qui ont un design spécial Maroc, les verres se trouvent sur les tables qui se situe sur le mur nord de la salle.</w:t>
            </w:r>
          </w:p>
        </w:tc>
        <w:tc>
          <w:tcPr>
            <w:tcW w:w="0" w:type="auto"/>
          </w:tcPr>
          <w:p w14:paraId="78CB0222" w14:textId="77777777" w:rsidR="00A213D3" w:rsidRDefault="00A213D3" w:rsidP="008B4989">
            <w:r>
              <w:t>OK</w:t>
            </w:r>
          </w:p>
          <w:p w14:paraId="1F1DD7A7" w14:textId="77777777" w:rsidR="00A213D3" w:rsidRDefault="00A213D3" w:rsidP="008B4989">
            <w:r>
              <w:t>14 May</w:t>
            </w:r>
          </w:p>
        </w:tc>
      </w:tr>
      <w:tr w:rsidR="00A213D3" w14:paraId="64C5AF69" w14:textId="77777777" w:rsidTr="008B4989">
        <w:tc>
          <w:tcPr>
            <w:tcW w:w="0" w:type="auto"/>
          </w:tcPr>
          <w:p w14:paraId="715AB4CD" w14:textId="77777777" w:rsidR="00A213D3" w:rsidRDefault="00A213D3" w:rsidP="008B4989">
            <w:r>
              <w:t>tapis</w:t>
            </w:r>
          </w:p>
        </w:tc>
        <w:tc>
          <w:tcPr>
            <w:tcW w:w="0" w:type="auto"/>
          </w:tcPr>
          <w:p w14:paraId="3FD7000D" w14:textId="77777777" w:rsidR="00A213D3" w:rsidRDefault="00A213D3" w:rsidP="008B4989">
            <w:r>
              <w:t>il y a 10 tapis qui recouvre le sol de toute la salle</w:t>
            </w:r>
          </w:p>
        </w:tc>
        <w:tc>
          <w:tcPr>
            <w:tcW w:w="0" w:type="auto"/>
          </w:tcPr>
          <w:p w14:paraId="3629DBFF" w14:textId="77777777" w:rsidR="00A213D3" w:rsidRDefault="00A213D3" w:rsidP="008B4989">
            <w:r>
              <w:t>OK</w:t>
            </w:r>
          </w:p>
          <w:p w14:paraId="7EE9A757" w14:textId="77777777" w:rsidR="00A213D3" w:rsidRDefault="00A213D3" w:rsidP="008B4989">
            <w:r>
              <w:t>14 May</w:t>
            </w:r>
          </w:p>
        </w:tc>
      </w:tr>
      <w:tr w:rsidR="00A213D3" w14:paraId="76BC62BE" w14:textId="77777777" w:rsidTr="008B4989">
        <w:tc>
          <w:tcPr>
            <w:tcW w:w="0" w:type="auto"/>
          </w:tcPr>
          <w:p w14:paraId="0EE74443" w14:textId="77777777" w:rsidR="00A213D3" w:rsidRDefault="00A213D3" w:rsidP="008B4989">
            <w:r>
              <w:t>tables basse</w:t>
            </w:r>
          </w:p>
        </w:tc>
        <w:tc>
          <w:tcPr>
            <w:tcW w:w="0" w:type="auto"/>
          </w:tcPr>
          <w:p w14:paraId="59326E25" w14:textId="77777777" w:rsidR="00A213D3" w:rsidRDefault="00A213D3" w:rsidP="008B4989">
            <w:r>
              <w:t>il y a 6 tables basses de 1metre sur 1metre pour que les élèves puissent boire le thé dans la salle.</w:t>
            </w:r>
          </w:p>
        </w:tc>
        <w:tc>
          <w:tcPr>
            <w:tcW w:w="0" w:type="auto"/>
          </w:tcPr>
          <w:p w14:paraId="7EB856EE" w14:textId="77777777" w:rsidR="00A213D3" w:rsidRDefault="00A213D3" w:rsidP="008B4989">
            <w:r>
              <w:t>OK</w:t>
            </w:r>
          </w:p>
          <w:p w14:paraId="00EBF255" w14:textId="77777777" w:rsidR="00A213D3" w:rsidRDefault="00A213D3" w:rsidP="008B4989">
            <w:r>
              <w:t>14 May</w:t>
            </w:r>
          </w:p>
        </w:tc>
      </w:tr>
      <w:tr w:rsidR="00A213D3" w14:paraId="4995F413" w14:textId="77777777" w:rsidTr="008B4989">
        <w:tc>
          <w:tcPr>
            <w:tcW w:w="0" w:type="auto"/>
          </w:tcPr>
          <w:p w14:paraId="34251840" w14:textId="77777777" w:rsidR="00A213D3" w:rsidRDefault="00A213D3" w:rsidP="008B4989">
            <w:r>
              <w:t xml:space="preserve">prise </w:t>
            </w:r>
            <w:proofErr w:type="spellStart"/>
            <w:r>
              <w:t>éléctrique</w:t>
            </w:r>
            <w:proofErr w:type="spellEnd"/>
          </w:p>
        </w:tc>
        <w:tc>
          <w:tcPr>
            <w:tcW w:w="0" w:type="auto"/>
          </w:tcPr>
          <w:p w14:paraId="0E200C9F" w14:textId="77777777" w:rsidR="00A213D3" w:rsidRDefault="00A213D3" w:rsidP="008B4989">
            <w:r>
              <w:t>Il y a 5 prises électriques dans toute la salle dont 2 qui proche des théières.</w:t>
            </w:r>
          </w:p>
        </w:tc>
        <w:tc>
          <w:tcPr>
            <w:tcW w:w="0" w:type="auto"/>
          </w:tcPr>
          <w:p w14:paraId="7E90DA2B" w14:textId="77777777" w:rsidR="00A213D3" w:rsidRDefault="00A213D3" w:rsidP="008B4989">
            <w:r>
              <w:t>OK</w:t>
            </w:r>
          </w:p>
          <w:p w14:paraId="160E9C7C" w14:textId="77777777" w:rsidR="00A213D3" w:rsidRDefault="00A213D3" w:rsidP="008B4989">
            <w:r>
              <w:t>14 May</w:t>
            </w:r>
          </w:p>
        </w:tc>
      </w:tr>
      <w:tr w:rsidR="00A213D3" w14:paraId="23702B9F" w14:textId="77777777" w:rsidTr="008B4989">
        <w:tc>
          <w:tcPr>
            <w:tcW w:w="0" w:type="auto"/>
          </w:tcPr>
          <w:p w14:paraId="18C14B21" w14:textId="77777777" w:rsidR="00A213D3" w:rsidRDefault="00A213D3" w:rsidP="008B4989">
            <w:r>
              <w:t>porte entrer</w:t>
            </w:r>
          </w:p>
        </w:tc>
        <w:tc>
          <w:tcPr>
            <w:tcW w:w="0" w:type="auto"/>
          </w:tcPr>
          <w:p w14:paraId="4A6BFCBE" w14:textId="77777777" w:rsidR="00A213D3" w:rsidRDefault="00A213D3" w:rsidP="008B4989">
            <w:r>
              <w:t xml:space="preserve">La porte se situe sur le mur Sud a 1m </w:t>
            </w:r>
            <w:proofErr w:type="spellStart"/>
            <w:r>
              <w:t>décart</w:t>
            </w:r>
            <w:proofErr w:type="spellEnd"/>
            <w:r>
              <w:t xml:space="preserve"> de mur Ouest</w:t>
            </w:r>
          </w:p>
        </w:tc>
        <w:tc>
          <w:tcPr>
            <w:tcW w:w="0" w:type="auto"/>
          </w:tcPr>
          <w:p w14:paraId="2BCBD101" w14:textId="77777777" w:rsidR="00A213D3" w:rsidRDefault="00A213D3" w:rsidP="008B4989">
            <w:r>
              <w:t>OK</w:t>
            </w:r>
          </w:p>
          <w:p w14:paraId="451DCDE2" w14:textId="77777777" w:rsidR="00A213D3" w:rsidRDefault="00A213D3" w:rsidP="008B4989">
            <w:r>
              <w:t>14 May</w:t>
            </w:r>
          </w:p>
        </w:tc>
      </w:tr>
      <w:tr w:rsidR="00A213D3" w14:paraId="709BB1C2" w14:textId="77777777" w:rsidTr="008B4989">
        <w:tc>
          <w:tcPr>
            <w:tcW w:w="0" w:type="auto"/>
          </w:tcPr>
          <w:p w14:paraId="21464868" w14:textId="77777777" w:rsidR="00A213D3" w:rsidRDefault="00A213D3" w:rsidP="008B4989">
            <w:r>
              <w:t>Fenêtre</w:t>
            </w:r>
          </w:p>
        </w:tc>
        <w:tc>
          <w:tcPr>
            <w:tcW w:w="0" w:type="auto"/>
          </w:tcPr>
          <w:p w14:paraId="205488DD" w14:textId="77777777" w:rsidR="00A213D3" w:rsidRDefault="00A213D3" w:rsidP="008B4989">
            <w:r>
              <w:t xml:space="preserve">Il y a 2 porte fenêtre de 2metre de hauteur et 1,20m de largeur elle se situe sur le mur </w:t>
            </w:r>
            <w:proofErr w:type="spellStart"/>
            <w:r>
              <w:t>Oest</w:t>
            </w:r>
            <w:proofErr w:type="spellEnd"/>
          </w:p>
        </w:tc>
        <w:tc>
          <w:tcPr>
            <w:tcW w:w="0" w:type="auto"/>
          </w:tcPr>
          <w:p w14:paraId="661339E9" w14:textId="77777777" w:rsidR="00A213D3" w:rsidRDefault="00A213D3" w:rsidP="008B4989">
            <w:r>
              <w:t>OK</w:t>
            </w:r>
          </w:p>
          <w:p w14:paraId="0AA17F42" w14:textId="77777777" w:rsidR="00A213D3" w:rsidRDefault="00A213D3" w:rsidP="008B4989">
            <w:r>
              <w:t>14 May</w:t>
            </w:r>
          </w:p>
        </w:tc>
      </w:tr>
      <w:tr w:rsidR="00A213D3" w14:paraId="618F11A7" w14:textId="77777777" w:rsidTr="008B4989">
        <w:tc>
          <w:tcPr>
            <w:tcW w:w="0" w:type="auto"/>
          </w:tcPr>
          <w:p w14:paraId="1FFF54D1" w14:textId="77777777" w:rsidR="00A213D3" w:rsidRDefault="00A213D3" w:rsidP="008B4989">
            <w:r>
              <w:t>fenêtre</w:t>
            </w:r>
          </w:p>
        </w:tc>
        <w:tc>
          <w:tcPr>
            <w:tcW w:w="0" w:type="auto"/>
          </w:tcPr>
          <w:p w14:paraId="21659AC9" w14:textId="77777777" w:rsidR="00A213D3" w:rsidRDefault="00A213D3" w:rsidP="008B4989">
            <w:r>
              <w:t xml:space="preserve">il y a sur le mur Nord 3 fenêtres qui sont </w:t>
            </w:r>
            <w:proofErr w:type="spellStart"/>
            <w:r>
              <w:t>a</w:t>
            </w:r>
            <w:proofErr w:type="spellEnd"/>
            <w:r>
              <w:t xml:space="preserve"> 1m20 du sol, 1m de largeur, 1m30 de hauteur.</w:t>
            </w:r>
          </w:p>
        </w:tc>
        <w:tc>
          <w:tcPr>
            <w:tcW w:w="0" w:type="auto"/>
          </w:tcPr>
          <w:p w14:paraId="51EFE816" w14:textId="77777777" w:rsidR="00A213D3" w:rsidRDefault="00A213D3" w:rsidP="008B4989">
            <w:r>
              <w:t>OK</w:t>
            </w:r>
          </w:p>
          <w:p w14:paraId="7BA77060" w14:textId="77777777" w:rsidR="00A213D3" w:rsidRDefault="00A213D3" w:rsidP="008B4989">
            <w:r>
              <w:t>14 May</w:t>
            </w:r>
          </w:p>
        </w:tc>
      </w:tr>
    </w:tbl>
    <w:p w14:paraId="48A51A65" w14:textId="77777777" w:rsidR="00A213D3" w:rsidRDefault="00A213D3" w:rsidP="00A213D3">
      <w:pPr>
        <w:pStyle w:val="Titre4"/>
      </w:pPr>
      <w:r>
        <w:t>salle d'impression D17</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29"/>
        <w:gridCol w:w="7346"/>
        <w:gridCol w:w="585"/>
      </w:tblGrid>
      <w:tr w:rsidR="00A213D3" w14:paraId="2AE08E59" w14:textId="77777777" w:rsidTr="008B4989">
        <w:tc>
          <w:tcPr>
            <w:tcW w:w="0" w:type="auto"/>
          </w:tcPr>
          <w:p w14:paraId="00F26FA9" w14:textId="77777777" w:rsidR="00A213D3" w:rsidRDefault="00A213D3" w:rsidP="008B4989">
            <w:r>
              <w:t>imprimante</w:t>
            </w:r>
          </w:p>
        </w:tc>
        <w:tc>
          <w:tcPr>
            <w:tcW w:w="0" w:type="auto"/>
          </w:tcPr>
          <w:p w14:paraId="6FB24723" w14:textId="77777777" w:rsidR="00A213D3" w:rsidRDefault="00A213D3" w:rsidP="008B4989">
            <w:r>
              <w:t xml:space="preserve">Je veux 1 imprimantes collé à </w:t>
            </w:r>
            <w:proofErr w:type="spellStart"/>
            <w:r>
              <w:t>coté</w:t>
            </w:r>
            <w:proofErr w:type="spellEnd"/>
            <w:r>
              <w:t xml:space="preserve"> de la porte à droite</w:t>
            </w:r>
          </w:p>
        </w:tc>
        <w:tc>
          <w:tcPr>
            <w:tcW w:w="0" w:type="auto"/>
          </w:tcPr>
          <w:p w14:paraId="255FF205" w14:textId="77777777" w:rsidR="00A213D3" w:rsidRDefault="00A213D3" w:rsidP="008B4989">
            <w:r>
              <w:t>OK</w:t>
            </w:r>
          </w:p>
          <w:p w14:paraId="6CD462D6" w14:textId="77777777" w:rsidR="00A213D3" w:rsidRDefault="00A213D3" w:rsidP="008B4989">
            <w:r>
              <w:t>14 May</w:t>
            </w:r>
          </w:p>
        </w:tc>
      </w:tr>
      <w:tr w:rsidR="00A213D3" w14:paraId="2853A000" w14:textId="77777777" w:rsidTr="008B4989">
        <w:tc>
          <w:tcPr>
            <w:tcW w:w="0" w:type="auto"/>
          </w:tcPr>
          <w:p w14:paraId="03C1C7AC" w14:textId="77777777" w:rsidR="00A213D3" w:rsidRDefault="00A213D3" w:rsidP="008B4989">
            <w:r>
              <w:t>étagère</w:t>
            </w:r>
          </w:p>
        </w:tc>
        <w:tc>
          <w:tcPr>
            <w:tcW w:w="0" w:type="auto"/>
          </w:tcPr>
          <w:p w14:paraId="3C15D512" w14:textId="77777777" w:rsidR="00A213D3" w:rsidRDefault="00A213D3" w:rsidP="008B4989">
            <w:r>
              <w:t>Il y a 2 étagères avec différente feuille de papier sur le mur à gauche à la porte. Les étagère font toute la largeur du mu et 1m90 de hauteur</w:t>
            </w:r>
          </w:p>
        </w:tc>
        <w:tc>
          <w:tcPr>
            <w:tcW w:w="0" w:type="auto"/>
          </w:tcPr>
          <w:p w14:paraId="2C9BE73C" w14:textId="77777777" w:rsidR="00A213D3" w:rsidRDefault="00A213D3" w:rsidP="008B4989">
            <w:r>
              <w:t>OK</w:t>
            </w:r>
          </w:p>
          <w:p w14:paraId="7402BE83" w14:textId="77777777" w:rsidR="00A213D3" w:rsidRDefault="00A213D3" w:rsidP="008B4989">
            <w:r>
              <w:t>14 May</w:t>
            </w:r>
          </w:p>
        </w:tc>
      </w:tr>
      <w:tr w:rsidR="00A213D3" w14:paraId="56170909" w14:textId="77777777" w:rsidTr="008B4989">
        <w:tc>
          <w:tcPr>
            <w:tcW w:w="0" w:type="auto"/>
          </w:tcPr>
          <w:p w14:paraId="2B2DF5F2" w14:textId="77777777" w:rsidR="00A213D3" w:rsidRDefault="00A213D3" w:rsidP="008B4989">
            <w:r>
              <w:t>serveur</w:t>
            </w:r>
          </w:p>
        </w:tc>
        <w:tc>
          <w:tcPr>
            <w:tcW w:w="0" w:type="auto"/>
          </w:tcPr>
          <w:p w14:paraId="1D410581" w14:textId="77777777" w:rsidR="00A213D3" w:rsidRDefault="00A213D3" w:rsidP="008B4989">
            <w:r>
              <w:t>Il y a un serveur de 75cm de large et 2m de hauteur. Le serveur est au milieux du mur opposé de la porte.</w:t>
            </w:r>
          </w:p>
        </w:tc>
        <w:tc>
          <w:tcPr>
            <w:tcW w:w="0" w:type="auto"/>
          </w:tcPr>
          <w:p w14:paraId="627CEF5E" w14:textId="77777777" w:rsidR="00A213D3" w:rsidRDefault="00A213D3" w:rsidP="008B4989">
            <w:r>
              <w:t>OK</w:t>
            </w:r>
          </w:p>
          <w:p w14:paraId="6DF7CA41" w14:textId="77777777" w:rsidR="00A213D3" w:rsidRDefault="00A213D3" w:rsidP="008B4989">
            <w:r>
              <w:t>14 May</w:t>
            </w:r>
          </w:p>
        </w:tc>
      </w:tr>
      <w:tr w:rsidR="00A213D3" w14:paraId="4A61494E" w14:textId="77777777" w:rsidTr="008B4989">
        <w:tc>
          <w:tcPr>
            <w:tcW w:w="0" w:type="auto"/>
          </w:tcPr>
          <w:p w14:paraId="4CC28DFD" w14:textId="77777777" w:rsidR="00A213D3" w:rsidRDefault="00A213D3" w:rsidP="008B4989">
            <w:r>
              <w:t>salle D17</w:t>
            </w:r>
          </w:p>
        </w:tc>
        <w:tc>
          <w:tcPr>
            <w:tcW w:w="0" w:type="auto"/>
          </w:tcPr>
          <w:p w14:paraId="5ECDF614" w14:textId="77777777" w:rsidR="00A213D3" w:rsidRDefault="00A213D3" w:rsidP="008B4989">
            <w:r>
              <w:t>La salle d'impression est en D17</w:t>
            </w:r>
          </w:p>
        </w:tc>
        <w:tc>
          <w:tcPr>
            <w:tcW w:w="0" w:type="auto"/>
          </w:tcPr>
          <w:p w14:paraId="1E664EEF" w14:textId="77777777" w:rsidR="00A213D3" w:rsidRDefault="00A213D3" w:rsidP="008B4989">
            <w:r>
              <w:t>OK</w:t>
            </w:r>
          </w:p>
          <w:p w14:paraId="55EEEF5B" w14:textId="77777777" w:rsidR="00A213D3" w:rsidRDefault="00A213D3" w:rsidP="008B4989">
            <w:r>
              <w:t>14 May</w:t>
            </w:r>
          </w:p>
        </w:tc>
      </w:tr>
      <w:tr w:rsidR="00A213D3" w14:paraId="014CD52C" w14:textId="77777777" w:rsidTr="008B4989">
        <w:tc>
          <w:tcPr>
            <w:tcW w:w="0" w:type="auto"/>
          </w:tcPr>
          <w:p w14:paraId="1146079C" w14:textId="77777777" w:rsidR="00A213D3" w:rsidRDefault="00A213D3" w:rsidP="008B4989">
            <w:r>
              <w:t>porte</w:t>
            </w:r>
          </w:p>
        </w:tc>
        <w:tc>
          <w:tcPr>
            <w:tcW w:w="0" w:type="auto"/>
          </w:tcPr>
          <w:p w14:paraId="469EB015" w14:textId="77777777" w:rsidR="00A213D3" w:rsidRDefault="00A213D3" w:rsidP="008B4989">
            <w:r>
              <w:t>La porte est au milieux du mur nord.</w:t>
            </w:r>
          </w:p>
        </w:tc>
        <w:tc>
          <w:tcPr>
            <w:tcW w:w="0" w:type="auto"/>
          </w:tcPr>
          <w:p w14:paraId="50D5E940" w14:textId="77777777" w:rsidR="00A213D3" w:rsidRDefault="00A213D3" w:rsidP="008B4989">
            <w:r>
              <w:t>OK</w:t>
            </w:r>
          </w:p>
          <w:p w14:paraId="39620B00" w14:textId="77777777" w:rsidR="00A213D3" w:rsidRDefault="00A213D3" w:rsidP="008B4989">
            <w:r>
              <w:t>14 May</w:t>
            </w:r>
          </w:p>
        </w:tc>
      </w:tr>
    </w:tbl>
    <w:p w14:paraId="7B9AA81C" w14:textId="77777777" w:rsidR="00A213D3" w:rsidRDefault="00A213D3" w:rsidP="00A213D3">
      <w:pPr>
        <w:pStyle w:val="Titre4"/>
      </w:pPr>
      <w:r>
        <w:t>Vestiaire salle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33"/>
        <w:gridCol w:w="7505"/>
        <w:gridCol w:w="522"/>
      </w:tblGrid>
      <w:tr w:rsidR="00A213D3" w14:paraId="136BC6CB" w14:textId="77777777" w:rsidTr="008B4989">
        <w:tc>
          <w:tcPr>
            <w:tcW w:w="0" w:type="auto"/>
          </w:tcPr>
          <w:p w14:paraId="7730440A" w14:textId="77777777" w:rsidR="00A213D3" w:rsidRDefault="00A213D3" w:rsidP="008B4989">
            <w:r>
              <w:t>Salle du vestiaire</w:t>
            </w:r>
          </w:p>
        </w:tc>
        <w:tc>
          <w:tcPr>
            <w:tcW w:w="0" w:type="auto"/>
          </w:tcPr>
          <w:p w14:paraId="11AF2168" w14:textId="77777777" w:rsidR="00A213D3" w:rsidRDefault="00A213D3" w:rsidP="008B4989">
            <w:r>
              <w:t>La salle est en D05.</w:t>
            </w:r>
          </w:p>
        </w:tc>
        <w:tc>
          <w:tcPr>
            <w:tcW w:w="0" w:type="auto"/>
          </w:tcPr>
          <w:p w14:paraId="06A14A4F" w14:textId="77777777" w:rsidR="00A213D3" w:rsidRDefault="00A213D3" w:rsidP="008B4989">
            <w:r>
              <w:t>OK</w:t>
            </w:r>
          </w:p>
          <w:p w14:paraId="74AC5CA9" w14:textId="77777777" w:rsidR="00A213D3" w:rsidRDefault="00A213D3" w:rsidP="008B4989">
            <w:r>
              <w:t>14 May</w:t>
            </w:r>
          </w:p>
        </w:tc>
      </w:tr>
      <w:tr w:rsidR="00A213D3" w14:paraId="38CB7FE8" w14:textId="77777777" w:rsidTr="008B4989">
        <w:tc>
          <w:tcPr>
            <w:tcW w:w="0" w:type="auto"/>
          </w:tcPr>
          <w:p w14:paraId="28B615EA" w14:textId="77777777" w:rsidR="00A213D3" w:rsidRDefault="00A213D3" w:rsidP="008B4989">
            <w:r>
              <w:t>banc</w:t>
            </w:r>
          </w:p>
        </w:tc>
        <w:tc>
          <w:tcPr>
            <w:tcW w:w="0" w:type="auto"/>
          </w:tcPr>
          <w:p w14:paraId="6C738660" w14:textId="77777777" w:rsidR="00A213D3" w:rsidRDefault="00A213D3" w:rsidP="008B4989">
            <w:r>
              <w:t>Le banc est collé au mur EST. Le banc touche le mur NORD. Le banc fait 3m de long Il fait 70 cm de large Le banc fait 70cm de hauteur</w:t>
            </w:r>
          </w:p>
        </w:tc>
        <w:tc>
          <w:tcPr>
            <w:tcW w:w="0" w:type="auto"/>
          </w:tcPr>
          <w:p w14:paraId="26F6FEF2" w14:textId="77777777" w:rsidR="00A213D3" w:rsidRDefault="00A213D3" w:rsidP="008B4989">
            <w:r>
              <w:t>OK</w:t>
            </w:r>
          </w:p>
          <w:p w14:paraId="6C9F5D4F" w14:textId="77777777" w:rsidR="00A213D3" w:rsidRDefault="00A213D3" w:rsidP="008B4989">
            <w:r>
              <w:t>14 May</w:t>
            </w:r>
          </w:p>
        </w:tc>
      </w:tr>
      <w:tr w:rsidR="00A213D3" w14:paraId="6B49DC97" w14:textId="77777777" w:rsidTr="008B4989">
        <w:tc>
          <w:tcPr>
            <w:tcW w:w="0" w:type="auto"/>
          </w:tcPr>
          <w:p w14:paraId="71F6C9CF" w14:textId="77777777" w:rsidR="00A213D3" w:rsidRDefault="00A213D3" w:rsidP="008B4989">
            <w:r>
              <w:t>casiers</w:t>
            </w:r>
          </w:p>
        </w:tc>
        <w:tc>
          <w:tcPr>
            <w:tcW w:w="0" w:type="auto"/>
          </w:tcPr>
          <w:p w14:paraId="23A904EF" w14:textId="77777777" w:rsidR="00A213D3" w:rsidRDefault="00A213D3" w:rsidP="008B4989">
            <w:r>
              <w:t xml:space="preserve">les casiers font tous 30 cm de large Les casiers font tous 50 cm de hauteur Les casiers font tous 50 cm de profondeur La rangée de casier touchent le mur </w:t>
            </w:r>
            <w:r>
              <w:lastRenderedPageBreak/>
              <w:t>Ouest le début de la rangée touche le mur Nord Il y a 4 casier en hauteur Il y a 10 casier en longueur</w:t>
            </w:r>
          </w:p>
        </w:tc>
        <w:tc>
          <w:tcPr>
            <w:tcW w:w="0" w:type="auto"/>
          </w:tcPr>
          <w:p w14:paraId="262F0CAF" w14:textId="77777777" w:rsidR="00A213D3" w:rsidRDefault="00A213D3" w:rsidP="008B4989">
            <w:r>
              <w:lastRenderedPageBreak/>
              <w:t>OK</w:t>
            </w:r>
          </w:p>
          <w:p w14:paraId="76065077" w14:textId="77777777" w:rsidR="00A213D3" w:rsidRDefault="00A213D3" w:rsidP="008B4989">
            <w:r>
              <w:lastRenderedPageBreak/>
              <w:t>14 May</w:t>
            </w:r>
          </w:p>
        </w:tc>
      </w:tr>
      <w:tr w:rsidR="00A213D3" w14:paraId="407F3161" w14:textId="77777777" w:rsidTr="008B4989">
        <w:tc>
          <w:tcPr>
            <w:tcW w:w="0" w:type="auto"/>
          </w:tcPr>
          <w:p w14:paraId="0BA07456" w14:textId="77777777" w:rsidR="00A213D3" w:rsidRDefault="00A213D3" w:rsidP="008B4989">
            <w:r>
              <w:lastRenderedPageBreak/>
              <w:t>douche 1</w:t>
            </w:r>
          </w:p>
        </w:tc>
        <w:tc>
          <w:tcPr>
            <w:tcW w:w="0" w:type="auto"/>
          </w:tcPr>
          <w:p w14:paraId="259BB4E0" w14:textId="77777777" w:rsidR="00A213D3" w:rsidRDefault="00A213D3" w:rsidP="008B4989">
            <w:r>
              <w:t>La douche est au coins Sud-Est. La douche fait 1.5m de longueur et de largeur. Le porte de la douche est au mur Ouest.  Les murs font tous 2.5m de hauteur Il y a un crochet sur le porte de la douche qui est à 1.5m de hauteur.</w:t>
            </w:r>
          </w:p>
        </w:tc>
        <w:tc>
          <w:tcPr>
            <w:tcW w:w="0" w:type="auto"/>
          </w:tcPr>
          <w:p w14:paraId="6176C09A" w14:textId="77777777" w:rsidR="00A213D3" w:rsidRDefault="00A213D3" w:rsidP="008B4989">
            <w:r>
              <w:t>OK</w:t>
            </w:r>
          </w:p>
          <w:p w14:paraId="23C7BBDF" w14:textId="77777777" w:rsidR="00A213D3" w:rsidRDefault="00A213D3" w:rsidP="008B4989">
            <w:r>
              <w:t>14 May</w:t>
            </w:r>
          </w:p>
        </w:tc>
      </w:tr>
      <w:tr w:rsidR="00A213D3" w14:paraId="40306DEA" w14:textId="77777777" w:rsidTr="008B4989">
        <w:tc>
          <w:tcPr>
            <w:tcW w:w="0" w:type="auto"/>
          </w:tcPr>
          <w:p w14:paraId="6A962822" w14:textId="77777777" w:rsidR="00A213D3" w:rsidRDefault="00A213D3" w:rsidP="008B4989">
            <w:r>
              <w:t>douche 2</w:t>
            </w:r>
          </w:p>
        </w:tc>
        <w:tc>
          <w:tcPr>
            <w:tcW w:w="0" w:type="auto"/>
          </w:tcPr>
          <w:p w14:paraId="1D8E8EA6" w14:textId="77777777" w:rsidR="00A213D3" w:rsidRDefault="00A213D3" w:rsidP="008B4989">
            <w:r>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Pr>
          <w:p w14:paraId="0103382C" w14:textId="77777777" w:rsidR="00A213D3" w:rsidRDefault="00A213D3" w:rsidP="008B4989">
            <w:r>
              <w:t>OK</w:t>
            </w:r>
          </w:p>
          <w:p w14:paraId="738E967F" w14:textId="77777777" w:rsidR="00A213D3" w:rsidRDefault="00A213D3" w:rsidP="008B4989">
            <w:r>
              <w:t>14 May</w:t>
            </w:r>
          </w:p>
        </w:tc>
      </w:tr>
      <w:tr w:rsidR="00A213D3" w14:paraId="243B6A3F" w14:textId="77777777" w:rsidTr="008B4989">
        <w:tc>
          <w:tcPr>
            <w:tcW w:w="0" w:type="auto"/>
          </w:tcPr>
          <w:p w14:paraId="1CF57F0E" w14:textId="77777777" w:rsidR="00A213D3" w:rsidRDefault="00A213D3" w:rsidP="008B4989">
            <w:r>
              <w:t>Porte</w:t>
            </w:r>
          </w:p>
        </w:tc>
        <w:tc>
          <w:tcPr>
            <w:tcW w:w="0" w:type="auto"/>
          </w:tcPr>
          <w:p w14:paraId="1117F5C9" w14:textId="77777777" w:rsidR="00A213D3" w:rsidRDefault="00A213D3" w:rsidP="008B4989">
            <w:r>
              <w:t>Il y a une porte au milieux du mur Nord.</w:t>
            </w:r>
          </w:p>
        </w:tc>
        <w:tc>
          <w:tcPr>
            <w:tcW w:w="0" w:type="auto"/>
          </w:tcPr>
          <w:p w14:paraId="5F3CCE40" w14:textId="77777777" w:rsidR="00A213D3" w:rsidRDefault="00A213D3" w:rsidP="008B4989">
            <w:r>
              <w:t>OK</w:t>
            </w:r>
          </w:p>
          <w:p w14:paraId="3AC149DD" w14:textId="77777777" w:rsidR="00A213D3" w:rsidRDefault="00A213D3" w:rsidP="008B4989">
            <w:r>
              <w:t>14 May</w:t>
            </w:r>
          </w:p>
        </w:tc>
      </w:tr>
    </w:tbl>
    <w:p w14:paraId="1667A6E4" w14:textId="77777777" w:rsidR="00A213D3" w:rsidRDefault="00A213D3" w:rsidP="00A213D3">
      <w:pPr>
        <w:pStyle w:val="Titre4"/>
      </w:pPr>
      <w:r>
        <w:t xml:space="preserve">WC </w:t>
      </w:r>
      <w:proofErr w:type="spellStart"/>
      <w:r>
        <w:t>floor</w:t>
      </w:r>
      <w:proofErr w:type="spellEnd"/>
      <w:r>
        <w:t xml:space="preserve"> 2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71"/>
        <w:gridCol w:w="6382"/>
        <w:gridCol w:w="725"/>
      </w:tblGrid>
      <w:tr w:rsidR="00A213D3" w14:paraId="647F1972" w14:textId="77777777" w:rsidTr="008B4989">
        <w:tc>
          <w:tcPr>
            <w:tcW w:w="0" w:type="auto"/>
          </w:tcPr>
          <w:p w14:paraId="217A2E8E" w14:textId="77777777" w:rsidR="00A213D3" w:rsidRDefault="00A213D3" w:rsidP="008B4989">
            <w:proofErr w:type="spellStart"/>
            <w:r>
              <w:t>toillette</w:t>
            </w:r>
            <w:proofErr w:type="spellEnd"/>
          </w:p>
        </w:tc>
        <w:tc>
          <w:tcPr>
            <w:tcW w:w="0" w:type="auto"/>
          </w:tcPr>
          <w:p w14:paraId="6758BA20" w14:textId="77777777" w:rsidR="00A213D3" w:rsidRDefault="00A213D3" w:rsidP="008B4989">
            <w:r>
              <w:t>dans la pièce 5 toilette fermer et aménager de la même manière</w:t>
            </w:r>
          </w:p>
        </w:tc>
        <w:tc>
          <w:tcPr>
            <w:tcW w:w="0" w:type="auto"/>
          </w:tcPr>
          <w:p w14:paraId="51E954D6" w14:textId="77777777" w:rsidR="00A213D3" w:rsidRDefault="00A213D3" w:rsidP="008B4989">
            <w:r>
              <w:t>OK</w:t>
            </w:r>
          </w:p>
          <w:p w14:paraId="7F686F34" w14:textId="77777777" w:rsidR="00A213D3" w:rsidRDefault="00A213D3" w:rsidP="008B4989">
            <w:r>
              <w:t>14 May</w:t>
            </w:r>
          </w:p>
        </w:tc>
      </w:tr>
      <w:tr w:rsidR="00A213D3" w14:paraId="4B511465" w14:textId="77777777" w:rsidTr="008B4989">
        <w:tc>
          <w:tcPr>
            <w:tcW w:w="0" w:type="auto"/>
          </w:tcPr>
          <w:p w14:paraId="7B00187B" w14:textId="77777777" w:rsidR="00A213D3" w:rsidRDefault="00A213D3" w:rsidP="008B4989">
            <w:r>
              <w:t>robinet</w:t>
            </w:r>
          </w:p>
        </w:tc>
        <w:tc>
          <w:tcPr>
            <w:tcW w:w="0" w:type="auto"/>
          </w:tcPr>
          <w:p w14:paraId="4DB8205E" w14:textId="77777777" w:rsidR="00A213D3" w:rsidRDefault="00A213D3" w:rsidP="008B4989">
            <w:r>
              <w:t>robinet dans chaque toilette</w:t>
            </w:r>
          </w:p>
        </w:tc>
        <w:tc>
          <w:tcPr>
            <w:tcW w:w="0" w:type="auto"/>
          </w:tcPr>
          <w:p w14:paraId="2BBE8F64" w14:textId="77777777" w:rsidR="00A213D3" w:rsidRDefault="00A213D3" w:rsidP="008B4989">
            <w:r>
              <w:t>OK</w:t>
            </w:r>
          </w:p>
          <w:p w14:paraId="488FAF9E" w14:textId="77777777" w:rsidR="00A213D3" w:rsidRDefault="00A213D3" w:rsidP="008B4989">
            <w:r>
              <w:t>14 May</w:t>
            </w:r>
          </w:p>
        </w:tc>
      </w:tr>
      <w:tr w:rsidR="00A213D3" w14:paraId="6BBCB6EA" w14:textId="77777777" w:rsidTr="008B4989">
        <w:tc>
          <w:tcPr>
            <w:tcW w:w="0" w:type="auto"/>
          </w:tcPr>
          <w:p w14:paraId="008831EC" w14:textId="77777777" w:rsidR="00A213D3" w:rsidRDefault="00A213D3" w:rsidP="008B4989">
            <w:r>
              <w:t>papier</w:t>
            </w:r>
          </w:p>
        </w:tc>
        <w:tc>
          <w:tcPr>
            <w:tcW w:w="0" w:type="auto"/>
          </w:tcPr>
          <w:p w14:paraId="03EFEC4D" w14:textId="77777777" w:rsidR="00A213D3" w:rsidRDefault="00A213D3" w:rsidP="008B4989">
            <w:r>
              <w:t>distributeur a papier dans chaque toilette</w:t>
            </w:r>
          </w:p>
        </w:tc>
        <w:tc>
          <w:tcPr>
            <w:tcW w:w="0" w:type="auto"/>
          </w:tcPr>
          <w:p w14:paraId="2648F6FB" w14:textId="77777777" w:rsidR="00A213D3" w:rsidRDefault="00A213D3" w:rsidP="008B4989">
            <w:r>
              <w:t>OK</w:t>
            </w:r>
          </w:p>
          <w:p w14:paraId="5837B236" w14:textId="77777777" w:rsidR="00A213D3" w:rsidRDefault="00A213D3" w:rsidP="008B4989">
            <w:r>
              <w:t>14 May</w:t>
            </w:r>
          </w:p>
        </w:tc>
      </w:tr>
      <w:tr w:rsidR="00A213D3" w14:paraId="2556CA41" w14:textId="77777777" w:rsidTr="008B4989">
        <w:tc>
          <w:tcPr>
            <w:tcW w:w="0" w:type="auto"/>
          </w:tcPr>
          <w:p w14:paraId="41C229BE" w14:textId="77777777" w:rsidR="00A213D3" w:rsidRDefault="00A213D3" w:rsidP="008B4989">
            <w:r>
              <w:t>salle D12</w:t>
            </w:r>
          </w:p>
        </w:tc>
        <w:tc>
          <w:tcPr>
            <w:tcW w:w="0" w:type="auto"/>
          </w:tcPr>
          <w:p w14:paraId="50C825E1" w14:textId="77777777" w:rsidR="00A213D3" w:rsidRDefault="00A213D3" w:rsidP="008B4989">
            <w:r>
              <w:t>La salle est la D12</w:t>
            </w:r>
          </w:p>
        </w:tc>
        <w:tc>
          <w:tcPr>
            <w:tcW w:w="0" w:type="auto"/>
          </w:tcPr>
          <w:p w14:paraId="296209FF" w14:textId="77777777" w:rsidR="00A213D3" w:rsidRDefault="00A213D3" w:rsidP="008B4989">
            <w:r>
              <w:t>OK</w:t>
            </w:r>
          </w:p>
          <w:p w14:paraId="31264CA3" w14:textId="77777777" w:rsidR="00A213D3" w:rsidRDefault="00A213D3" w:rsidP="008B4989">
            <w:r>
              <w:t>14 May</w:t>
            </w:r>
          </w:p>
        </w:tc>
      </w:tr>
    </w:tbl>
    <w:p w14:paraId="0D99EC91" w14:textId="77777777" w:rsidR="00A213D3" w:rsidRDefault="00A213D3" w:rsidP="00A213D3">
      <w:pPr>
        <w:pStyle w:val="Titre4"/>
      </w:pPr>
      <w:r>
        <w:t xml:space="preserve">WC </w:t>
      </w:r>
      <w:proofErr w:type="spellStart"/>
      <w:r>
        <w:t>floor</w:t>
      </w:r>
      <w:proofErr w:type="spellEnd"/>
      <w:r>
        <w:t xml:space="preserve"> 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93"/>
        <w:gridCol w:w="6382"/>
        <w:gridCol w:w="725"/>
      </w:tblGrid>
      <w:tr w:rsidR="00A213D3" w14:paraId="643C217C" w14:textId="77777777" w:rsidTr="008B4989">
        <w:tc>
          <w:tcPr>
            <w:tcW w:w="0" w:type="auto"/>
          </w:tcPr>
          <w:p w14:paraId="65153F0E" w14:textId="77777777" w:rsidR="00A213D3" w:rsidRDefault="00A213D3" w:rsidP="008B4989">
            <w:proofErr w:type="spellStart"/>
            <w:r>
              <w:t>toillette</w:t>
            </w:r>
            <w:proofErr w:type="spellEnd"/>
          </w:p>
        </w:tc>
        <w:tc>
          <w:tcPr>
            <w:tcW w:w="0" w:type="auto"/>
          </w:tcPr>
          <w:p w14:paraId="7B20E7C1" w14:textId="77777777" w:rsidR="00A213D3" w:rsidRDefault="00A213D3" w:rsidP="008B4989">
            <w:r>
              <w:t>dans la pièce 5 toilette fermer et aménager de la même manière</w:t>
            </w:r>
          </w:p>
        </w:tc>
        <w:tc>
          <w:tcPr>
            <w:tcW w:w="0" w:type="auto"/>
          </w:tcPr>
          <w:p w14:paraId="3867D7FE" w14:textId="77777777" w:rsidR="00A213D3" w:rsidRDefault="00A213D3" w:rsidP="008B4989">
            <w:r>
              <w:t>OK</w:t>
            </w:r>
          </w:p>
          <w:p w14:paraId="02D5EEF0" w14:textId="77777777" w:rsidR="00A213D3" w:rsidRDefault="00A213D3" w:rsidP="008B4989">
            <w:r>
              <w:t>14 May</w:t>
            </w:r>
          </w:p>
        </w:tc>
      </w:tr>
      <w:tr w:rsidR="00A213D3" w14:paraId="2DBE8280" w14:textId="77777777" w:rsidTr="008B4989">
        <w:tc>
          <w:tcPr>
            <w:tcW w:w="0" w:type="auto"/>
          </w:tcPr>
          <w:p w14:paraId="71DD8A02" w14:textId="77777777" w:rsidR="00A213D3" w:rsidRDefault="00A213D3" w:rsidP="008B4989">
            <w:r>
              <w:t>robinet</w:t>
            </w:r>
          </w:p>
        </w:tc>
        <w:tc>
          <w:tcPr>
            <w:tcW w:w="0" w:type="auto"/>
          </w:tcPr>
          <w:p w14:paraId="5B045826" w14:textId="77777777" w:rsidR="00A213D3" w:rsidRDefault="00A213D3" w:rsidP="008B4989">
            <w:r>
              <w:t>robinet dans chaque toilette</w:t>
            </w:r>
          </w:p>
        </w:tc>
        <w:tc>
          <w:tcPr>
            <w:tcW w:w="0" w:type="auto"/>
          </w:tcPr>
          <w:p w14:paraId="50B69986" w14:textId="77777777" w:rsidR="00A213D3" w:rsidRDefault="00A213D3" w:rsidP="008B4989">
            <w:r>
              <w:t>OK</w:t>
            </w:r>
          </w:p>
          <w:p w14:paraId="082C7CDB" w14:textId="77777777" w:rsidR="00A213D3" w:rsidRDefault="00A213D3" w:rsidP="008B4989">
            <w:r>
              <w:t>14 May</w:t>
            </w:r>
          </w:p>
        </w:tc>
      </w:tr>
      <w:tr w:rsidR="00A213D3" w14:paraId="2AA1EEB4" w14:textId="77777777" w:rsidTr="008B4989">
        <w:tc>
          <w:tcPr>
            <w:tcW w:w="0" w:type="auto"/>
          </w:tcPr>
          <w:p w14:paraId="00A13109" w14:textId="77777777" w:rsidR="00A213D3" w:rsidRDefault="00A213D3" w:rsidP="008B4989">
            <w:r>
              <w:t>papier</w:t>
            </w:r>
          </w:p>
        </w:tc>
        <w:tc>
          <w:tcPr>
            <w:tcW w:w="0" w:type="auto"/>
          </w:tcPr>
          <w:p w14:paraId="42E2D327" w14:textId="77777777" w:rsidR="00A213D3" w:rsidRDefault="00A213D3" w:rsidP="008B4989">
            <w:r>
              <w:t>distributeur a papier dans chaque toilette</w:t>
            </w:r>
          </w:p>
        </w:tc>
        <w:tc>
          <w:tcPr>
            <w:tcW w:w="0" w:type="auto"/>
          </w:tcPr>
          <w:p w14:paraId="12CB5172" w14:textId="77777777" w:rsidR="00A213D3" w:rsidRDefault="00A213D3" w:rsidP="008B4989">
            <w:r>
              <w:t>OK</w:t>
            </w:r>
          </w:p>
          <w:p w14:paraId="1D002BED" w14:textId="77777777" w:rsidR="00A213D3" w:rsidRDefault="00A213D3" w:rsidP="008B4989">
            <w:r>
              <w:t>14 May</w:t>
            </w:r>
          </w:p>
        </w:tc>
      </w:tr>
      <w:tr w:rsidR="00A213D3" w14:paraId="6A5376B5" w14:textId="77777777" w:rsidTr="008B4989">
        <w:tc>
          <w:tcPr>
            <w:tcW w:w="0" w:type="auto"/>
          </w:tcPr>
          <w:p w14:paraId="214F2D6F" w14:textId="77777777" w:rsidR="00A213D3" w:rsidRDefault="00A213D3" w:rsidP="008B4989">
            <w:r>
              <w:t>Salle D02</w:t>
            </w:r>
          </w:p>
        </w:tc>
        <w:tc>
          <w:tcPr>
            <w:tcW w:w="0" w:type="auto"/>
          </w:tcPr>
          <w:p w14:paraId="758EBE15" w14:textId="77777777" w:rsidR="00A213D3" w:rsidRDefault="00A213D3" w:rsidP="008B4989">
            <w:r>
              <w:t>Les toilettes se trouve en D02</w:t>
            </w:r>
          </w:p>
        </w:tc>
        <w:tc>
          <w:tcPr>
            <w:tcW w:w="0" w:type="auto"/>
          </w:tcPr>
          <w:p w14:paraId="001F25C4" w14:textId="77777777" w:rsidR="00A213D3" w:rsidRDefault="00A213D3" w:rsidP="008B4989">
            <w:r>
              <w:t>OK</w:t>
            </w:r>
          </w:p>
          <w:p w14:paraId="45F886AD" w14:textId="77777777" w:rsidR="00A213D3" w:rsidRDefault="00A213D3" w:rsidP="008B4989">
            <w:r>
              <w:t>14 May</w:t>
            </w:r>
          </w:p>
        </w:tc>
      </w:tr>
    </w:tbl>
    <w:p w14:paraId="1EFE0082" w14:textId="77777777" w:rsidR="00A213D3" w:rsidRDefault="00A213D3" w:rsidP="00A213D3">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6"/>
        <w:gridCol w:w="6708"/>
        <w:gridCol w:w="586"/>
      </w:tblGrid>
      <w:tr w:rsidR="00A213D3" w14:paraId="041ADFA5" w14:textId="77777777" w:rsidTr="008B4989">
        <w:tc>
          <w:tcPr>
            <w:tcW w:w="0" w:type="auto"/>
          </w:tcPr>
          <w:p w14:paraId="11662D48" w14:textId="77777777" w:rsidR="00A213D3" w:rsidRDefault="00A213D3" w:rsidP="008B4989">
            <w:r>
              <w:t>plante</w:t>
            </w:r>
          </w:p>
        </w:tc>
        <w:tc>
          <w:tcPr>
            <w:tcW w:w="0" w:type="auto"/>
          </w:tcPr>
          <w:p w14:paraId="17E3E386" w14:textId="77777777" w:rsidR="00A213D3" w:rsidRDefault="00A213D3" w:rsidP="008B4989">
            <w:r>
              <w:t xml:space="preserve">Il y a une plante dans </w:t>
            </w:r>
            <w:proofErr w:type="spellStart"/>
            <w:r>
              <w:t>tout</w:t>
            </w:r>
            <w:proofErr w:type="spellEnd"/>
            <w:r>
              <w:t xml:space="preserve"> les coins du couloir. Elle fait 1m de haut. La plante fait 30 cm de large. Elle fait aussi 30cm de longueur</w:t>
            </w:r>
          </w:p>
        </w:tc>
        <w:tc>
          <w:tcPr>
            <w:tcW w:w="0" w:type="auto"/>
          </w:tcPr>
          <w:p w14:paraId="1C9C4048" w14:textId="77777777" w:rsidR="00A213D3" w:rsidRDefault="00A213D3" w:rsidP="008B4989">
            <w:r>
              <w:t>OK</w:t>
            </w:r>
          </w:p>
          <w:p w14:paraId="315AD144" w14:textId="77777777" w:rsidR="00A213D3" w:rsidRDefault="00A213D3" w:rsidP="008B4989">
            <w:r>
              <w:t>14 May</w:t>
            </w:r>
          </w:p>
        </w:tc>
      </w:tr>
      <w:tr w:rsidR="00A213D3" w14:paraId="4C2CB57B" w14:textId="77777777" w:rsidTr="008B4989">
        <w:tc>
          <w:tcPr>
            <w:tcW w:w="0" w:type="auto"/>
          </w:tcPr>
          <w:p w14:paraId="16026A6D" w14:textId="77777777" w:rsidR="00A213D3" w:rsidRDefault="00A213D3" w:rsidP="008B4989">
            <w:r>
              <w:t>Panneau d'information</w:t>
            </w:r>
          </w:p>
        </w:tc>
        <w:tc>
          <w:tcPr>
            <w:tcW w:w="0" w:type="auto"/>
          </w:tcPr>
          <w:p w14:paraId="75B994E3" w14:textId="77777777" w:rsidR="00A213D3" w:rsidRDefault="00A213D3" w:rsidP="008B4989">
            <w:r>
              <w:t>Il y a un panneau de 2m de longueur. Le panneau fait 1m de large. Le panneau est au milieux du mur qui est à droite de la porte</w:t>
            </w:r>
          </w:p>
        </w:tc>
        <w:tc>
          <w:tcPr>
            <w:tcW w:w="0" w:type="auto"/>
          </w:tcPr>
          <w:p w14:paraId="6B91B8A1" w14:textId="77777777" w:rsidR="00A213D3" w:rsidRDefault="00A213D3" w:rsidP="008B4989">
            <w:r>
              <w:t>OK</w:t>
            </w:r>
          </w:p>
          <w:p w14:paraId="5064F58B" w14:textId="77777777" w:rsidR="00A213D3" w:rsidRDefault="00A213D3" w:rsidP="008B4989">
            <w:r>
              <w:t>14 May</w:t>
            </w:r>
          </w:p>
        </w:tc>
      </w:tr>
      <w:tr w:rsidR="00A213D3" w14:paraId="66B89DB0" w14:textId="77777777" w:rsidTr="008B4989">
        <w:tc>
          <w:tcPr>
            <w:tcW w:w="0" w:type="auto"/>
          </w:tcPr>
          <w:p w14:paraId="6A3AFD4F" w14:textId="77777777" w:rsidR="00A213D3" w:rsidRDefault="00A213D3" w:rsidP="008B4989">
            <w:r>
              <w:t>porte</w:t>
            </w:r>
          </w:p>
        </w:tc>
        <w:tc>
          <w:tcPr>
            <w:tcW w:w="0" w:type="auto"/>
          </w:tcPr>
          <w:p w14:paraId="7414A06E" w14:textId="77777777" w:rsidR="00A213D3" w:rsidRDefault="00A213D3" w:rsidP="008B4989">
            <w:r>
              <w:t>La porte d'entrée fait 219.1cm de largeur. Elle fait 210cm de hauteur Elle est au milieux du mur Sud</w:t>
            </w:r>
          </w:p>
        </w:tc>
        <w:tc>
          <w:tcPr>
            <w:tcW w:w="0" w:type="auto"/>
          </w:tcPr>
          <w:p w14:paraId="565B88E8" w14:textId="77777777" w:rsidR="00A213D3" w:rsidRDefault="00A213D3" w:rsidP="008B4989">
            <w:r>
              <w:t>OK</w:t>
            </w:r>
          </w:p>
          <w:p w14:paraId="10A00A52" w14:textId="77777777" w:rsidR="00A213D3" w:rsidRDefault="00A213D3" w:rsidP="008B4989">
            <w:r>
              <w:t>14 May</w:t>
            </w:r>
          </w:p>
        </w:tc>
      </w:tr>
    </w:tbl>
    <w:p w14:paraId="53866817" w14:textId="77777777" w:rsidR="00A213D3" w:rsidRDefault="00A213D3" w:rsidP="00A213D3">
      <w:pPr>
        <w:pStyle w:val="Titre3"/>
      </w:pPr>
      <w:bookmarkStart w:id="53" w:name="_Toc167200478"/>
      <w:r>
        <w:t>Sprint 3</w:t>
      </w:r>
      <w:bookmarkEnd w:id="53"/>
    </w:p>
    <w:p w14:paraId="66541D8F" w14:textId="77777777" w:rsidR="00A213D3" w:rsidRDefault="00A213D3" w:rsidP="00A213D3">
      <w:pPr>
        <w:pStyle w:val="Titre4"/>
      </w:pPr>
      <w:r>
        <w:t>jardin d'extérieur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1"/>
        <w:gridCol w:w="7256"/>
        <w:gridCol w:w="673"/>
      </w:tblGrid>
      <w:tr w:rsidR="00A213D3" w14:paraId="1DF20A9A" w14:textId="77777777" w:rsidTr="008B4989">
        <w:tc>
          <w:tcPr>
            <w:tcW w:w="0" w:type="auto"/>
          </w:tcPr>
          <w:p w14:paraId="43FEE3AC" w14:textId="77777777" w:rsidR="00A213D3" w:rsidRDefault="00A213D3" w:rsidP="008B4989">
            <w:r>
              <w:t>parasol</w:t>
            </w:r>
          </w:p>
        </w:tc>
        <w:tc>
          <w:tcPr>
            <w:tcW w:w="0" w:type="auto"/>
          </w:tcPr>
          <w:p w14:paraId="24710677" w14:textId="77777777" w:rsidR="00A213D3" w:rsidRDefault="00A213D3" w:rsidP="008B4989">
            <w:r>
              <w:t>il y a 2 parasol de 3m2 de diamètre hexagonaux   éloigner de 10 mètre depuis leur pieds.</w:t>
            </w:r>
          </w:p>
        </w:tc>
        <w:tc>
          <w:tcPr>
            <w:tcW w:w="0" w:type="auto"/>
          </w:tcPr>
          <w:p w14:paraId="1F11D9ED" w14:textId="77777777" w:rsidR="00A213D3" w:rsidRDefault="00A213D3" w:rsidP="008B4989">
            <w:r>
              <w:t>OK</w:t>
            </w:r>
          </w:p>
          <w:p w14:paraId="0AE212A5" w14:textId="77777777" w:rsidR="00A213D3" w:rsidRDefault="00A213D3" w:rsidP="008B4989">
            <w:r>
              <w:t>14 May</w:t>
            </w:r>
          </w:p>
        </w:tc>
      </w:tr>
      <w:tr w:rsidR="00A213D3" w14:paraId="040D7F1E" w14:textId="77777777" w:rsidTr="008B4989">
        <w:tc>
          <w:tcPr>
            <w:tcW w:w="0" w:type="auto"/>
          </w:tcPr>
          <w:p w14:paraId="698D746F" w14:textId="77777777" w:rsidR="00A213D3" w:rsidRDefault="00A213D3" w:rsidP="008B4989">
            <w:r>
              <w:t>banc</w:t>
            </w:r>
          </w:p>
        </w:tc>
        <w:tc>
          <w:tcPr>
            <w:tcW w:w="0" w:type="auto"/>
          </w:tcPr>
          <w:p w14:paraId="72B8B2E4" w14:textId="77777777" w:rsidR="00A213D3" w:rsidRDefault="00A213D3" w:rsidP="008B4989">
            <w:r>
              <w:t>5 banc d'une longueur de 3 mètre  espacer autour des parasol</w:t>
            </w:r>
          </w:p>
        </w:tc>
        <w:tc>
          <w:tcPr>
            <w:tcW w:w="0" w:type="auto"/>
          </w:tcPr>
          <w:p w14:paraId="32B3DC99" w14:textId="77777777" w:rsidR="00A213D3" w:rsidRDefault="00A213D3" w:rsidP="008B4989">
            <w:r>
              <w:t>OK</w:t>
            </w:r>
          </w:p>
          <w:p w14:paraId="3922B884" w14:textId="77777777" w:rsidR="00A213D3" w:rsidRDefault="00A213D3" w:rsidP="008B4989">
            <w:r>
              <w:t>14 May</w:t>
            </w:r>
          </w:p>
        </w:tc>
      </w:tr>
      <w:tr w:rsidR="00A213D3" w14:paraId="6A9D584B" w14:textId="77777777" w:rsidTr="008B4989">
        <w:tc>
          <w:tcPr>
            <w:tcW w:w="0" w:type="auto"/>
          </w:tcPr>
          <w:p w14:paraId="14D2493D" w14:textId="77777777" w:rsidR="00A213D3" w:rsidRDefault="00A213D3" w:rsidP="008B4989">
            <w:r>
              <w:lastRenderedPageBreak/>
              <w:t>une table</w:t>
            </w:r>
          </w:p>
        </w:tc>
        <w:tc>
          <w:tcPr>
            <w:tcW w:w="0" w:type="auto"/>
          </w:tcPr>
          <w:p w14:paraId="62506A7F" w14:textId="77777777" w:rsidR="00A213D3" w:rsidRDefault="00A213D3" w:rsidP="008B4989">
            <w:r>
              <w:t>1 table de 1m de large sur 2m de longueur</w:t>
            </w:r>
          </w:p>
        </w:tc>
        <w:tc>
          <w:tcPr>
            <w:tcW w:w="0" w:type="auto"/>
          </w:tcPr>
          <w:p w14:paraId="421272F6" w14:textId="77777777" w:rsidR="00A213D3" w:rsidRDefault="00A213D3" w:rsidP="008B4989">
            <w:r>
              <w:t>OK</w:t>
            </w:r>
          </w:p>
          <w:p w14:paraId="58D125A0" w14:textId="77777777" w:rsidR="00A213D3" w:rsidRDefault="00A213D3" w:rsidP="008B4989">
            <w:r>
              <w:t>14 May</w:t>
            </w:r>
          </w:p>
        </w:tc>
      </w:tr>
      <w:tr w:rsidR="00A213D3" w14:paraId="1D8B9F89" w14:textId="77777777" w:rsidTr="008B4989">
        <w:tc>
          <w:tcPr>
            <w:tcW w:w="0" w:type="auto"/>
          </w:tcPr>
          <w:p w14:paraId="3151280A" w14:textId="77777777" w:rsidR="00A213D3" w:rsidRDefault="00A213D3" w:rsidP="008B4989">
            <w:r>
              <w:t>chaise table</w:t>
            </w:r>
          </w:p>
        </w:tc>
        <w:tc>
          <w:tcPr>
            <w:tcW w:w="0" w:type="auto"/>
          </w:tcPr>
          <w:p w14:paraId="1179C59A" w14:textId="77777777" w:rsidR="00A213D3" w:rsidRDefault="00A213D3" w:rsidP="008B4989">
            <w:r>
              <w:t>il y a 6 chaises autour de la table, 1 sur chaque largeur et 2 par longueur</w:t>
            </w:r>
          </w:p>
        </w:tc>
        <w:tc>
          <w:tcPr>
            <w:tcW w:w="0" w:type="auto"/>
          </w:tcPr>
          <w:p w14:paraId="079E60BE" w14:textId="77777777" w:rsidR="00A213D3" w:rsidRDefault="00A213D3" w:rsidP="008B4989">
            <w:r>
              <w:t>OK</w:t>
            </w:r>
          </w:p>
          <w:p w14:paraId="61F20A8D" w14:textId="77777777" w:rsidR="00A213D3" w:rsidRDefault="00A213D3" w:rsidP="008B4989">
            <w:r>
              <w:t>14 May</w:t>
            </w:r>
          </w:p>
        </w:tc>
      </w:tr>
      <w:tr w:rsidR="00A213D3" w14:paraId="6502BCBA" w14:textId="77777777" w:rsidTr="008B4989">
        <w:tc>
          <w:tcPr>
            <w:tcW w:w="0" w:type="auto"/>
          </w:tcPr>
          <w:p w14:paraId="10741C38" w14:textId="77777777" w:rsidR="00A213D3" w:rsidRDefault="00A213D3" w:rsidP="008B4989">
            <w:r>
              <w:t>arbre</w:t>
            </w:r>
          </w:p>
        </w:tc>
        <w:tc>
          <w:tcPr>
            <w:tcW w:w="0" w:type="auto"/>
          </w:tcPr>
          <w:p w14:paraId="516B54D4" w14:textId="77777777" w:rsidR="00A213D3" w:rsidRDefault="00A213D3" w:rsidP="008B4989">
            <w:r>
              <w:t>il  y a 4 arbre espacer dans le jardin</w:t>
            </w:r>
          </w:p>
        </w:tc>
        <w:tc>
          <w:tcPr>
            <w:tcW w:w="0" w:type="auto"/>
          </w:tcPr>
          <w:p w14:paraId="1DA2239B" w14:textId="77777777" w:rsidR="00A213D3" w:rsidRDefault="00A213D3" w:rsidP="008B4989">
            <w:r>
              <w:t>OK</w:t>
            </w:r>
          </w:p>
          <w:p w14:paraId="703CBBEF" w14:textId="77777777" w:rsidR="00A213D3" w:rsidRDefault="00A213D3" w:rsidP="008B4989">
            <w:r>
              <w:t>14 May</w:t>
            </w:r>
          </w:p>
        </w:tc>
      </w:tr>
    </w:tbl>
    <w:p w14:paraId="350F23FB" w14:textId="77777777" w:rsidR="00A213D3" w:rsidRDefault="00A213D3" w:rsidP="00A213D3">
      <w:pPr>
        <w:pStyle w:val="Titre4"/>
      </w:pPr>
      <w:r>
        <w:t>Salle de musculation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25"/>
        <w:gridCol w:w="6993"/>
        <w:gridCol w:w="542"/>
      </w:tblGrid>
      <w:tr w:rsidR="00A213D3" w14:paraId="3D95B50A" w14:textId="77777777" w:rsidTr="008B4989">
        <w:tc>
          <w:tcPr>
            <w:tcW w:w="0" w:type="auto"/>
          </w:tcPr>
          <w:p w14:paraId="20E42A0E" w14:textId="77777777" w:rsidR="00A213D3" w:rsidRDefault="00A213D3" w:rsidP="008B4989">
            <w:r>
              <w:t>leg presse</w:t>
            </w:r>
          </w:p>
        </w:tc>
        <w:tc>
          <w:tcPr>
            <w:tcW w:w="0" w:type="auto"/>
          </w:tcPr>
          <w:p w14:paraId="6C2E14B4" w14:textId="77777777" w:rsidR="00A213D3" w:rsidRDefault="00A213D3" w:rsidP="008B4989">
            <w:r>
              <w:t>Il y a une leg presse dans le coin Sud-Ouest</w:t>
            </w:r>
          </w:p>
        </w:tc>
        <w:tc>
          <w:tcPr>
            <w:tcW w:w="0" w:type="auto"/>
          </w:tcPr>
          <w:p w14:paraId="3EDD3161" w14:textId="77777777" w:rsidR="00A213D3" w:rsidRDefault="00A213D3" w:rsidP="008B4989">
            <w:r>
              <w:t>OK</w:t>
            </w:r>
          </w:p>
          <w:p w14:paraId="46BC36F8" w14:textId="77777777" w:rsidR="00A213D3" w:rsidRDefault="00A213D3" w:rsidP="008B4989">
            <w:r>
              <w:t>14 May</w:t>
            </w:r>
          </w:p>
        </w:tc>
      </w:tr>
      <w:tr w:rsidR="00A213D3" w14:paraId="211FE848" w14:textId="77777777" w:rsidTr="008B4989">
        <w:tc>
          <w:tcPr>
            <w:tcW w:w="0" w:type="auto"/>
          </w:tcPr>
          <w:p w14:paraId="334F1E85" w14:textId="77777777" w:rsidR="00A213D3" w:rsidRDefault="00A213D3" w:rsidP="008B4989">
            <w:r>
              <w:t>Salle D06</w:t>
            </w:r>
          </w:p>
        </w:tc>
        <w:tc>
          <w:tcPr>
            <w:tcW w:w="0" w:type="auto"/>
          </w:tcPr>
          <w:p w14:paraId="7D529EA4" w14:textId="77777777" w:rsidR="00A213D3" w:rsidRDefault="00A213D3" w:rsidP="008B4989">
            <w:r>
              <w:t>La salle de musculation se trouve dans la salle D06</w:t>
            </w:r>
          </w:p>
        </w:tc>
        <w:tc>
          <w:tcPr>
            <w:tcW w:w="0" w:type="auto"/>
          </w:tcPr>
          <w:p w14:paraId="659D00F9" w14:textId="77777777" w:rsidR="00A213D3" w:rsidRDefault="00A213D3" w:rsidP="008B4989">
            <w:r>
              <w:t>OK</w:t>
            </w:r>
          </w:p>
          <w:p w14:paraId="533B32FD" w14:textId="77777777" w:rsidR="00A213D3" w:rsidRDefault="00A213D3" w:rsidP="008B4989">
            <w:r>
              <w:t>14 May</w:t>
            </w:r>
          </w:p>
        </w:tc>
      </w:tr>
      <w:tr w:rsidR="00A213D3" w14:paraId="2DDAFBBC" w14:textId="77777777" w:rsidTr="008B4989">
        <w:tc>
          <w:tcPr>
            <w:tcW w:w="0" w:type="auto"/>
          </w:tcPr>
          <w:p w14:paraId="601ED9DC" w14:textId="77777777" w:rsidR="00A213D3" w:rsidRDefault="00A213D3" w:rsidP="008B4989">
            <w:r>
              <w:t>Miroir</w:t>
            </w:r>
          </w:p>
        </w:tc>
        <w:tc>
          <w:tcPr>
            <w:tcW w:w="0" w:type="auto"/>
          </w:tcPr>
          <w:p w14:paraId="1A98C69C" w14:textId="77777777" w:rsidR="00A213D3" w:rsidRDefault="00A213D3" w:rsidP="008B4989">
            <w:r>
              <w:t>Le mur Est de la salle est entièrement recouvert de miroir</w:t>
            </w:r>
          </w:p>
        </w:tc>
        <w:tc>
          <w:tcPr>
            <w:tcW w:w="0" w:type="auto"/>
          </w:tcPr>
          <w:p w14:paraId="7208018C" w14:textId="77777777" w:rsidR="00A213D3" w:rsidRDefault="00A213D3" w:rsidP="008B4989">
            <w:r>
              <w:t>OK</w:t>
            </w:r>
          </w:p>
          <w:p w14:paraId="38303E83" w14:textId="77777777" w:rsidR="00A213D3" w:rsidRDefault="00A213D3" w:rsidP="008B4989">
            <w:r>
              <w:t>14 May</w:t>
            </w:r>
          </w:p>
        </w:tc>
      </w:tr>
      <w:tr w:rsidR="00A213D3" w14:paraId="0E913E75" w14:textId="77777777" w:rsidTr="008B4989">
        <w:tc>
          <w:tcPr>
            <w:tcW w:w="0" w:type="auto"/>
          </w:tcPr>
          <w:p w14:paraId="44F83476" w14:textId="77777777" w:rsidR="00A213D3" w:rsidRDefault="00A213D3" w:rsidP="008B4989">
            <w:r>
              <w:t>Haltères</w:t>
            </w:r>
          </w:p>
        </w:tc>
        <w:tc>
          <w:tcPr>
            <w:tcW w:w="0" w:type="auto"/>
          </w:tcPr>
          <w:p w14:paraId="0101728E" w14:textId="77777777" w:rsidR="00A213D3" w:rsidRDefault="00A213D3" w:rsidP="008B4989">
            <w:r>
              <w:t xml:space="preserve">Il y a deux petit meubles pour ranger les haltère a l'intérieure, les meubles se trouvent coller au </w:t>
            </w:r>
            <w:proofErr w:type="spellStart"/>
            <w:r>
              <w:t>millieux</w:t>
            </w:r>
            <w:proofErr w:type="spellEnd"/>
            <w:r>
              <w:t xml:space="preserve"> du mur Est.</w:t>
            </w:r>
          </w:p>
        </w:tc>
        <w:tc>
          <w:tcPr>
            <w:tcW w:w="0" w:type="auto"/>
          </w:tcPr>
          <w:p w14:paraId="2F946357" w14:textId="77777777" w:rsidR="00A213D3" w:rsidRDefault="00A213D3" w:rsidP="008B4989">
            <w:r>
              <w:t>OK</w:t>
            </w:r>
          </w:p>
          <w:p w14:paraId="6AB3CB75" w14:textId="77777777" w:rsidR="00A213D3" w:rsidRDefault="00A213D3" w:rsidP="008B4989">
            <w:r>
              <w:t>14 May</w:t>
            </w:r>
          </w:p>
        </w:tc>
      </w:tr>
      <w:tr w:rsidR="00A213D3" w14:paraId="3A2AFAD5" w14:textId="77777777" w:rsidTr="008B4989">
        <w:tc>
          <w:tcPr>
            <w:tcW w:w="0" w:type="auto"/>
          </w:tcPr>
          <w:p w14:paraId="7515BC5B" w14:textId="77777777" w:rsidR="00A213D3" w:rsidRDefault="00A213D3" w:rsidP="008B4989">
            <w:proofErr w:type="spellStart"/>
            <w:r>
              <w:t>multipresse</w:t>
            </w:r>
            <w:proofErr w:type="spellEnd"/>
          </w:p>
        </w:tc>
        <w:tc>
          <w:tcPr>
            <w:tcW w:w="0" w:type="auto"/>
          </w:tcPr>
          <w:p w14:paraId="5DE7F58E" w14:textId="77777777" w:rsidR="00A213D3" w:rsidRDefault="00A213D3" w:rsidP="008B4989">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c>
          <w:tcPr>
            <w:tcW w:w="0" w:type="auto"/>
          </w:tcPr>
          <w:p w14:paraId="26C4243A" w14:textId="77777777" w:rsidR="00A213D3" w:rsidRDefault="00A213D3" w:rsidP="008B4989">
            <w:r>
              <w:t>OK</w:t>
            </w:r>
          </w:p>
          <w:p w14:paraId="4DAE7E2A" w14:textId="77777777" w:rsidR="00A213D3" w:rsidRDefault="00A213D3" w:rsidP="008B4989">
            <w:r>
              <w:t>14 May</w:t>
            </w:r>
          </w:p>
        </w:tc>
      </w:tr>
      <w:tr w:rsidR="00A213D3" w14:paraId="439ED980" w14:textId="77777777" w:rsidTr="008B4989">
        <w:tc>
          <w:tcPr>
            <w:tcW w:w="0" w:type="auto"/>
          </w:tcPr>
          <w:p w14:paraId="1DE59499" w14:textId="77777777" w:rsidR="00A213D3" w:rsidRDefault="00A213D3" w:rsidP="008B4989">
            <w:r>
              <w:t>Tapis de course</w:t>
            </w:r>
          </w:p>
        </w:tc>
        <w:tc>
          <w:tcPr>
            <w:tcW w:w="0" w:type="auto"/>
          </w:tcPr>
          <w:p w14:paraId="0B82758C" w14:textId="77777777" w:rsidR="00A213D3" w:rsidRDefault="00A213D3" w:rsidP="008B4989">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Les tapis de course touche le mur sud</w:t>
            </w:r>
          </w:p>
        </w:tc>
        <w:tc>
          <w:tcPr>
            <w:tcW w:w="0" w:type="auto"/>
          </w:tcPr>
          <w:p w14:paraId="26E425AC" w14:textId="77777777" w:rsidR="00A213D3" w:rsidRDefault="00A213D3" w:rsidP="008B4989">
            <w:r>
              <w:t>OK</w:t>
            </w:r>
          </w:p>
          <w:p w14:paraId="1985F89A" w14:textId="77777777" w:rsidR="00A213D3" w:rsidRDefault="00A213D3" w:rsidP="008B4989">
            <w:r>
              <w:t>14 May</w:t>
            </w:r>
          </w:p>
        </w:tc>
      </w:tr>
      <w:tr w:rsidR="00A213D3" w14:paraId="13605654" w14:textId="77777777" w:rsidTr="008B4989">
        <w:tc>
          <w:tcPr>
            <w:tcW w:w="0" w:type="auto"/>
          </w:tcPr>
          <w:p w14:paraId="400AEE20" w14:textId="77777777" w:rsidR="00A213D3" w:rsidRDefault="00A213D3" w:rsidP="008B4989">
            <w:r>
              <w:t>vélo intérieure</w:t>
            </w:r>
          </w:p>
        </w:tc>
        <w:tc>
          <w:tcPr>
            <w:tcW w:w="0" w:type="auto"/>
          </w:tcPr>
          <w:p w14:paraId="7E5E074E" w14:textId="77777777" w:rsidR="00A213D3" w:rsidRDefault="00A213D3" w:rsidP="008B4989">
            <w:r>
              <w:t>le vélo d'</w:t>
            </w:r>
            <w:proofErr w:type="spellStart"/>
            <w:r>
              <w:t>interieur</w:t>
            </w:r>
            <w:proofErr w:type="spellEnd"/>
            <w:r>
              <w:t xml:space="preserve"> se trouve à côté du tapis de cours a 1,5m </w:t>
            </w:r>
            <w:proofErr w:type="spellStart"/>
            <w:r>
              <w:t>décart</w:t>
            </w:r>
            <w:proofErr w:type="spellEnd"/>
          </w:p>
        </w:tc>
        <w:tc>
          <w:tcPr>
            <w:tcW w:w="0" w:type="auto"/>
          </w:tcPr>
          <w:p w14:paraId="784B38B0" w14:textId="77777777" w:rsidR="00A213D3" w:rsidRDefault="00A213D3" w:rsidP="008B4989">
            <w:r>
              <w:t>OK</w:t>
            </w:r>
          </w:p>
          <w:p w14:paraId="78CAB3CA" w14:textId="77777777" w:rsidR="00A213D3" w:rsidRDefault="00A213D3" w:rsidP="008B4989">
            <w:r>
              <w:t>14 May</w:t>
            </w:r>
          </w:p>
        </w:tc>
      </w:tr>
      <w:tr w:rsidR="00A213D3" w14:paraId="7443D513" w14:textId="77777777" w:rsidTr="008B4989">
        <w:tc>
          <w:tcPr>
            <w:tcW w:w="0" w:type="auto"/>
          </w:tcPr>
          <w:p w14:paraId="71DC976D" w14:textId="77777777" w:rsidR="00A213D3" w:rsidRDefault="00A213D3" w:rsidP="008B4989">
            <w:r>
              <w:t>Rameur</w:t>
            </w:r>
          </w:p>
        </w:tc>
        <w:tc>
          <w:tcPr>
            <w:tcW w:w="0" w:type="auto"/>
          </w:tcPr>
          <w:p w14:paraId="36AA124E" w14:textId="77777777" w:rsidR="00A213D3" w:rsidRDefault="00A213D3" w:rsidP="008B4989">
            <w:r>
              <w:t>Le rameur se trouve au Sud-Est dans le coin a 1m du mur Est</w:t>
            </w:r>
          </w:p>
        </w:tc>
        <w:tc>
          <w:tcPr>
            <w:tcW w:w="0" w:type="auto"/>
          </w:tcPr>
          <w:p w14:paraId="358D0EC8" w14:textId="77777777" w:rsidR="00A213D3" w:rsidRDefault="00A213D3" w:rsidP="008B4989">
            <w:r>
              <w:t>OK</w:t>
            </w:r>
          </w:p>
          <w:p w14:paraId="7F7CDD54" w14:textId="77777777" w:rsidR="00A213D3" w:rsidRDefault="00A213D3" w:rsidP="008B4989">
            <w:r>
              <w:t>14 May</w:t>
            </w:r>
          </w:p>
        </w:tc>
      </w:tr>
      <w:tr w:rsidR="00A213D3" w14:paraId="00C13D36" w14:textId="77777777" w:rsidTr="008B4989">
        <w:tc>
          <w:tcPr>
            <w:tcW w:w="0" w:type="auto"/>
          </w:tcPr>
          <w:p w14:paraId="695239F4" w14:textId="77777777" w:rsidR="00A213D3" w:rsidRDefault="00A213D3" w:rsidP="008B4989">
            <w:r>
              <w:t>Banc de musculation</w:t>
            </w:r>
          </w:p>
        </w:tc>
        <w:tc>
          <w:tcPr>
            <w:tcW w:w="0" w:type="auto"/>
          </w:tcPr>
          <w:p w14:paraId="12862FD1" w14:textId="77777777" w:rsidR="00A213D3" w:rsidRDefault="00A213D3" w:rsidP="008B4989">
            <w:r>
              <w:t>Il y a 2 bancs de musculation qui se trouve en face du miroir</w:t>
            </w:r>
          </w:p>
        </w:tc>
        <w:tc>
          <w:tcPr>
            <w:tcW w:w="0" w:type="auto"/>
          </w:tcPr>
          <w:p w14:paraId="40E5272A" w14:textId="77777777" w:rsidR="00A213D3" w:rsidRDefault="00A213D3" w:rsidP="008B4989">
            <w:r>
              <w:t>OK</w:t>
            </w:r>
          </w:p>
          <w:p w14:paraId="321C3F9D" w14:textId="77777777" w:rsidR="00A213D3" w:rsidRDefault="00A213D3" w:rsidP="008B4989">
            <w:r>
              <w:t>14 May</w:t>
            </w:r>
          </w:p>
        </w:tc>
      </w:tr>
      <w:tr w:rsidR="00A213D3" w14:paraId="740CF6DB" w14:textId="77777777" w:rsidTr="008B4989">
        <w:tc>
          <w:tcPr>
            <w:tcW w:w="0" w:type="auto"/>
          </w:tcPr>
          <w:p w14:paraId="1055E58F" w14:textId="77777777" w:rsidR="00A213D3" w:rsidRDefault="00A213D3" w:rsidP="008B4989">
            <w:r>
              <w:t>leg presse 2</w:t>
            </w:r>
          </w:p>
        </w:tc>
        <w:tc>
          <w:tcPr>
            <w:tcW w:w="0" w:type="auto"/>
          </w:tcPr>
          <w:p w14:paraId="4A54677B" w14:textId="77777777" w:rsidR="00A213D3" w:rsidRDefault="00A213D3" w:rsidP="008B4989">
            <w:r>
              <w:t xml:space="preserve">Il y a une leg presse dans le coins </w:t>
            </w:r>
            <w:proofErr w:type="spellStart"/>
            <w:r>
              <w:t>nord ouest</w:t>
            </w:r>
            <w:proofErr w:type="spellEnd"/>
          </w:p>
        </w:tc>
        <w:tc>
          <w:tcPr>
            <w:tcW w:w="0" w:type="auto"/>
          </w:tcPr>
          <w:p w14:paraId="2312B86F" w14:textId="77777777" w:rsidR="00A213D3" w:rsidRDefault="00A213D3" w:rsidP="008B4989">
            <w:r>
              <w:t>OK</w:t>
            </w:r>
          </w:p>
          <w:p w14:paraId="203A34EC" w14:textId="77777777" w:rsidR="00A213D3" w:rsidRDefault="00A213D3" w:rsidP="008B4989">
            <w:r>
              <w:t>14 May</w:t>
            </w:r>
          </w:p>
        </w:tc>
      </w:tr>
      <w:tr w:rsidR="00A213D3" w14:paraId="6AEC6E53" w14:textId="77777777" w:rsidTr="008B4989">
        <w:tc>
          <w:tcPr>
            <w:tcW w:w="0" w:type="auto"/>
          </w:tcPr>
          <w:p w14:paraId="30672772" w14:textId="77777777" w:rsidR="00A213D3" w:rsidRDefault="00A213D3" w:rsidP="008B4989">
            <w:r>
              <w:t>machine pour les bras</w:t>
            </w:r>
          </w:p>
        </w:tc>
        <w:tc>
          <w:tcPr>
            <w:tcW w:w="0" w:type="auto"/>
          </w:tcPr>
          <w:p w14:paraId="00610BDF" w14:textId="77777777" w:rsidR="00A213D3" w:rsidRDefault="00A213D3" w:rsidP="008B4989">
            <w:r>
              <w:t>Sur le mur nord à 4m du mur est il y a une machine pour les bras de 150cm de profondeur, 112cm de largeur et 198cm de hauteur. Il y a une deuxième machine pour les bras à coter d'elle.</w:t>
            </w:r>
          </w:p>
        </w:tc>
        <w:tc>
          <w:tcPr>
            <w:tcW w:w="0" w:type="auto"/>
          </w:tcPr>
          <w:p w14:paraId="26111A1E" w14:textId="77777777" w:rsidR="00A213D3" w:rsidRDefault="00A213D3" w:rsidP="008B4989">
            <w:r>
              <w:t>OK</w:t>
            </w:r>
          </w:p>
          <w:p w14:paraId="7923BBE6" w14:textId="77777777" w:rsidR="00A213D3" w:rsidRDefault="00A213D3" w:rsidP="008B4989">
            <w:r>
              <w:t>14 May</w:t>
            </w:r>
          </w:p>
        </w:tc>
      </w:tr>
      <w:tr w:rsidR="00A213D3" w14:paraId="232E445D" w14:textId="77777777" w:rsidTr="008B4989">
        <w:tc>
          <w:tcPr>
            <w:tcW w:w="0" w:type="auto"/>
          </w:tcPr>
          <w:p w14:paraId="0B514517" w14:textId="77777777" w:rsidR="00A213D3" w:rsidRDefault="00A213D3" w:rsidP="008B4989">
            <w:r>
              <w:t>Porte entrer</w:t>
            </w:r>
          </w:p>
        </w:tc>
        <w:tc>
          <w:tcPr>
            <w:tcW w:w="0" w:type="auto"/>
          </w:tcPr>
          <w:p w14:paraId="47D43C3A" w14:textId="77777777" w:rsidR="00A213D3" w:rsidRDefault="00A213D3" w:rsidP="008B4989">
            <w:r>
              <w:t>la porte d'entrer se trouve sur le mur nord a 1m du mur Est</w:t>
            </w:r>
          </w:p>
        </w:tc>
        <w:tc>
          <w:tcPr>
            <w:tcW w:w="0" w:type="auto"/>
          </w:tcPr>
          <w:p w14:paraId="341751BE" w14:textId="77777777" w:rsidR="00A213D3" w:rsidRDefault="00A213D3" w:rsidP="008B4989">
            <w:r>
              <w:t>OK</w:t>
            </w:r>
          </w:p>
          <w:p w14:paraId="7DA7A33D" w14:textId="77777777" w:rsidR="00A213D3" w:rsidRDefault="00A213D3" w:rsidP="008B4989">
            <w:r>
              <w:t>14 May</w:t>
            </w:r>
          </w:p>
        </w:tc>
      </w:tr>
    </w:tbl>
    <w:p w14:paraId="41015829" w14:textId="77777777" w:rsidR="00A213D3" w:rsidRDefault="00A213D3" w:rsidP="00A213D3">
      <w:pPr>
        <w:pStyle w:val="Titre4"/>
      </w:pPr>
      <w:r>
        <w:t>D11-c1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5"/>
        <w:gridCol w:w="7033"/>
        <w:gridCol w:w="692"/>
      </w:tblGrid>
      <w:tr w:rsidR="00A213D3" w14:paraId="2D4D5EAC" w14:textId="77777777" w:rsidTr="008B4989">
        <w:tc>
          <w:tcPr>
            <w:tcW w:w="0" w:type="auto"/>
          </w:tcPr>
          <w:p w14:paraId="6B9FF575" w14:textId="77777777" w:rsidR="00A213D3" w:rsidRDefault="00A213D3" w:rsidP="008B4989">
            <w:r>
              <w:t>bureau</w:t>
            </w:r>
          </w:p>
        </w:tc>
        <w:tc>
          <w:tcPr>
            <w:tcW w:w="0" w:type="auto"/>
          </w:tcPr>
          <w:p w14:paraId="72987E2A" w14:textId="77777777" w:rsidR="00A213D3" w:rsidRDefault="00A213D3" w:rsidP="008B4989">
            <w:r>
              <w:t>il y a 15 bureau placer en rang par 5 en face du tableau blanc</w:t>
            </w:r>
          </w:p>
        </w:tc>
        <w:tc>
          <w:tcPr>
            <w:tcW w:w="0" w:type="auto"/>
          </w:tcPr>
          <w:p w14:paraId="5F2D0A6A" w14:textId="77777777" w:rsidR="00A213D3" w:rsidRDefault="00A213D3" w:rsidP="008B4989">
            <w:r>
              <w:t>OK</w:t>
            </w:r>
          </w:p>
          <w:p w14:paraId="5DF579C5" w14:textId="77777777" w:rsidR="00A213D3" w:rsidRDefault="00A213D3" w:rsidP="008B4989">
            <w:r>
              <w:t>14 May</w:t>
            </w:r>
          </w:p>
        </w:tc>
      </w:tr>
      <w:tr w:rsidR="00A213D3" w14:paraId="1D594779" w14:textId="77777777" w:rsidTr="008B4989">
        <w:tc>
          <w:tcPr>
            <w:tcW w:w="0" w:type="auto"/>
          </w:tcPr>
          <w:p w14:paraId="0C35B9BD" w14:textId="77777777" w:rsidR="00A213D3" w:rsidRDefault="00A213D3" w:rsidP="008B4989">
            <w:r>
              <w:t>chaise</w:t>
            </w:r>
          </w:p>
        </w:tc>
        <w:tc>
          <w:tcPr>
            <w:tcW w:w="0" w:type="auto"/>
          </w:tcPr>
          <w:p w14:paraId="0423458E" w14:textId="77777777" w:rsidR="00A213D3" w:rsidRDefault="00A213D3" w:rsidP="008B4989">
            <w:r>
              <w:t>15 chaises 1 par tables</w:t>
            </w:r>
          </w:p>
        </w:tc>
        <w:tc>
          <w:tcPr>
            <w:tcW w:w="0" w:type="auto"/>
          </w:tcPr>
          <w:p w14:paraId="58300D69" w14:textId="77777777" w:rsidR="00A213D3" w:rsidRDefault="00A213D3" w:rsidP="008B4989">
            <w:r>
              <w:t>OK</w:t>
            </w:r>
          </w:p>
          <w:p w14:paraId="467F5128" w14:textId="77777777" w:rsidR="00A213D3" w:rsidRDefault="00A213D3" w:rsidP="008B4989">
            <w:r>
              <w:lastRenderedPageBreak/>
              <w:t>14 May</w:t>
            </w:r>
          </w:p>
        </w:tc>
      </w:tr>
      <w:tr w:rsidR="00A213D3" w14:paraId="48B44356" w14:textId="77777777" w:rsidTr="008B4989">
        <w:tc>
          <w:tcPr>
            <w:tcW w:w="0" w:type="auto"/>
          </w:tcPr>
          <w:p w14:paraId="05179B91" w14:textId="77777777" w:rsidR="00A213D3" w:rsidRDefault="00A213D3" w:rsidP="008B4989">
            <w:r>
              <w:lastRenderedPageBreak/>
              <w:t>tableau blanc</w:t>
            </w:r>
          </w:p>
        </w:tc>
        <w:tc>
          <w:tcPr>
            <w:tcW w:w="0" w:type="auto"/>
          </w:tcPr>
          <w:p w14:paraId="75B7BC66" w14:textId="77777777" w:rsidR="00A213D3" w:rsidRDefault="00A213D3" w:rsidP="008B4989">
            <w:r>
              <w:t>1 tableau blanc au centre du mur SUD de la pièces</w:t>
            </w:r>
          </w:p>
        </w:tc>
        <w:tc>
          <w:tcPr>
            <w:tcW w:w="0" w:type="auto"/>
          </w:tcPr>
          <w:p w14:paraId="24C39423" w14:textId="77777777" w:rsidR="00A213D3" w:rsidRDefault="00A213D3" w:rsidP="008B4989">
            <w:r>
              <w:t>OK</w:t>
            </w:r>
          </w:p>
          <w:p w14:paraId="7E16B896" w14:textId="77777777" w:rsidR="00A213D3" w:rsidRDefault="00A213D3" w:rsidP="008B4989">
            <w:r>
              <w:t>14 May</w:t>
            </w:r>
          </w:p>
        </w:tc>
      </w:tr>
      <w:tr w:rsidR="00A213D3" w14:paraId="13643696" w14:textId="77777777" w:rsidTr="008B4989">
        <w:tc>
          <w:tcPr>
            <w:tcW w:w="0" w:type="auto"/>
          </w:tcPr>
          <w:p w14:paraId="468802FF" w14:textId="77777777" w:rsidR="00A213D3" w:rsidRDefault="00A213D3" w:rsidP="008B4989">
            <w:proofErr w:type="spellStart"/>
            <w:r>
              <w:t>fenetre</w:t>
            </w:r>
            <w:proofErr w:type="spellEnd"/>
          </w:p>
        </w:tc>
        <w:tc>
          <w:tcPr>
            <w:tcW w:w="0" w:type="auto"/>
          </w:tcPr>
          <w:p w14:paraId="6AE7D8C9" w14:textId="77777777" w:rsidR="00A213D3" w:rsidRDefault="00A213D3" w:rsidP="008B4989">
            <w:r>
              <w:t>il y a 2 baies vitrée sur la face nord et ouest de la pièces</w:t>
            </w:r>
          </w:p>
        </w:tc>
        <w:tc>
          <w:tcPr>
            <w:tcW w:w="0" w:type="auto"/>
          </w:tcPr>
          <w:p w14:paraId="5B74834A" w14:textId="77777777" w:rsidR="00A213D3" w:rsidRDefault="00A213D3" w:rsidP="008B4989">
            <w:r>
              <w:t>OK</w:t>
            </w:r>
          </w:p>
          <w:p w14:paraId="1FDD99DB" w14:textId="77777777" w:rsidR="00A213D3" w:rsidRDefault="00A213D3" w:rsidP="008B4989">
            <w:r>
              <w:t>14 May</w:t>
            </w:r>
          </w:p>
        </w:tc>
      </w:tr>
      <w:tr w:rsidR="00A213D3" w14:paraId="0F763EB2" w14:textId="77777777" w:rsidTr="008B4989">
        <w:tc>
          <w:tcPr>
            <w:tcW w:w="0" w:type="auto"/>
          </w:tcPr>
          <w:p w14:paraId="068ECBAC" w14:textId="77777777" w:rsidR="00A213D3" w:rsidRDefault="00A213D3" w:rsidP="008B4989">
            <w:r>
              <w:t>PORTE</w:t>
            </w:r>
          </w:p>
        </w:tc>
        <w:tc>
          <w:tcPr>
            <w:tcW w:w="0" w:type="auto"/>
          </w:tcPr>
          <w:p w14:paraId="2F283B49" w14:textId="77777777" w:rsidR="00A213D3" w:rsidRDefault="00A213D3" w:rsidP="008B4989">
            <w:r>
              <w:t>IL Y A une porte sur la face sud tout a droit du mur pour relier la classe au corridor</w:t>
            </w:r>
          </w:p>
        </w:tc>
        <w:tc>
          <w:tcPr>
            <w:tcW w:w="0" w:type="auto"/>
          </w:tcPr>
          <w:p w14:paraId="35772308" w14:textId="77777777" w:rsidR="00A213D3" w:rsidRDefault="00A213D3" w:rsidP="008B4989">
            <w:r>
              <w:t>OK</w:t>
            </w:r>
          </w:p>
          <w:p w14:paraId="3687B6A2" w14:textId="77777777" w:rsidR="00A213D3" w:rsidRDefault="00A213D3" w:rsidP="008B4989">
            <w:r>
              <w:t>14 May</w:t>
            </w:r>
          </w:p>
        </w:tc>
      </w:tr>
      <w:tr w:rsidR="00A213D3" w14:paraId="112C067C" w14:textId="77777777" w:rsidTr="008B4989">
        <w:tc>
          <w:tcPr>
            <w:tcW w:w="0" w:type="auto"/>
          </w:tcPr>
          <w:p w14:paraId="464FDDF9" w14:textId="77777777" w:rsidR="00A213D3" w:rsidRDefault="00A213D3" w:rsidP="008B4989">
            <w:r>
              <w:t>Salle D11</w:t>
            </w:r>
          </w:p>
        </w:tc>
        <w:tc>
          <w:tcPr>
            <w:tcW w:w="0" w:type="auto"/>
          </w:tcPr>
          <w:p w14:paraId="010372DA" w14:textId="77777777" w:rsidR="00A213D3" w:rsidRDefault="00A213D3" w:rsidP="008B4989">
            <w:r>
              <w:t>La salle se situe en D11</w:t>
            </w:r>
          </w:p>
        </w:tc>
        <w:tc>
          <w:tcPr>
            <w:tcW w:w="0" w:type="auto"/>
          </w:tcPr>
          <w:p w14:paraId="7C59BD0E" w14:textId="77777777" w:rsidR="00A213D3" w:rsidRDefault="00A213D3" w:rsidP="008B4989">
            <w:r>
              <w:t>OK</w:t>
            </w:r>
          </w:p>
          <w:p w14:paraId="19B6B435" w14:textId="77777777" w:rsidR="00A213D3" w:rsidRDefault="00A213D3" w:rsidP="008B4989">
            <w:r>
              <w:t>14 May</w:t>
            </w:r>
          </w:p>
        </w:tc>
      </w:tr>
    </w:tbl>
    <w:p w14:paraId="6101837C" w14:textId="77777777" w:rsidR="00A213D3" w:rsidRDefault="00A213D3" w:rsidP="00A213D3">
      <w:pPr>
        <w:pStyle w:val="Titre4"/>
      </w:pPr>
      <w:r>
        <w:t>D13 Salle de 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7387"/>
        <w:gridCol w:w="539"/>
      </w:tblGrid>
      <w:tr w:rsidR="00A213D3" w14:paraId="40F04DE0" w14:textId="77777777" w:rsidTr="008B4989">
        <w:tc>
          <w:tcPr>
            <w:tcW w:w="0" w:type="auto"/>
          </w:tcPr>
          <w:p w14:paraId="121E0DFB" w14:textId="77777777" w:rsidR="00A213D3" w:rsidRDefault="00A213D3" w:rsidP="008B4989">
            <w:r>
              <w:t>se situe</w:t>
            </w:r>
          </w:p>
        </w:tc>
        <w:tc>
          <w:tcPr>
            <w:tcW w:w="0" w:type="auto"/>
          </w:tcPr>
          <w:p w14:paraId="260B192C" w14:textId="77777777" w:rsidR="00A213D3" w:rsidRDefault="00A213D3" w:rsidP="008B4989">
            <w:r>
              <w:t>la salle se situe en D13</w:t>
            </w:r>
          </w:p>
        </w:tc>
        <w:tc>
          <w:tcPr>
            <w:tcW w:w="0" w:type="auto"/>
          </w:tcPr>
          <w:p w14:paraId="12D16F4D" w14:textId="77777777" w:rsidR="00A213D3" w:rsidRDefault="00A213D3" w:rsidP="008B4989">
            <w:r>
              <w:t>OK</w:t>
            </w:r>
          </w:p>
          <w:p w14:paraId="07A786F0" w14:textId="77777777" w:rsidR="00A213D3" w:rsidRDefault="00A213D3" w:rsidP="008B4989">
            <w:r>
              <w:t>14 May</w:t>
            </w:r>
          </w:p>
        </w:tc>
      </w:tr>
      <w:tr w:rsidR="00A213D3" w14:paraId="31013FDC" w14:textId="77777777" w:rsidTr="008B4989">
        <w:tc>
          <w:tcPr>
            <w:tcW w:w="0" w:type="auto"/>
          </w:tcPr>
          <w:p w14:paraId="5DE8560D" w14:textId="77777777" w:rsidR="00A213D3" w:rsidRDefault="00A213D3" w:rsidP="008B4989">
            <w:r>
              <w:t>crochet</w:t>
            </w:r>
          </w:p>
        </w:tc>
        <w:tc>
          <w:tcPr>
            <w:tcW w:w="0" w:type="auto"/>
          </w:tcPr>
          <w:p w14:paraId="353A1C19" w14:textId="77777777" w:rsidR="00A213D3" w:rsidRDefault="00A213D3" w:rsidP="008B4989">
            <w:r>
              <w:t xml:space="preserve">sur le mur sud à coter de la porte il y a 10 crochet pour accrocher des vestes espacer de 10 cm. les crochets sont </w:t>
            </w:r>
            <w:proofErr w:type="spellStart"/>
            <w:r>
              <w:t>a</w:t>
            </w:r>
            <w:proofErr w:type="spellEnd"/>
            <w:r>
              <w:t xml:space="preserve"> 1m70 du sol.</w:t>
            </w:r>
          </w:p>
        </w:tc>
        <w:tc>
          <w:tcPr>
            <w:tcW w:w="0" w:type="auto"/>
          </w:tcPr>
          <w:p w14:paraId="1154A9BA" w14:textId="77777777" w:rsidR="00A213D3" w:rsidRDefault="00A213D3" w:rsidP="008B4989">
            <w:r>
              <w:t>OK</w:t>
            </w:r>
          </w:p>
          <w:p w14:paraId="77FFF259" w14:textId="77777777" w:rsidR="00A213D3" w:rsidRDefault="00A213D3" w:rsidP="008B4989">
            <w:r>
              <w:t>14 May</w:t>
            </w:r>
          </w:p>
        </w:tc>
      </w:tr>
      <w:tr w:rsidR="00A213D3" w14:paraId="4EB0A46B" w14:textId="77777777" w:rsidTr="008B4989">
        <w:tc>
          <w:tcPr>
            <w:tcW w:w="0" w:type="auto"/>
          </w:tcPr>
          <w:p w14:paraId="17FBBAC2" w14:textId="77777777" w:rsidR="00A213D3" w:rsidRDefault="00A213D3" w:rsidP="008B4989">
            <w:r>
              <w:t>tableaux</w:t>
            </w:r>
          </w:p>
        </w:tc>
        <w:tc>
          <w:tcPr>
            <w:tcW w:w="0" w:type="auto"/>
          </w:tcPr>
          <w:p w14:paraId="2F38642B" w14:textId="77777777" w:rsidR="00A213D3" w:rsidRDefault="00A213D3" w:rsidP="008B4989">
            <w:r>
              <w:t xml:space="preserve">il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l'Ouest de la salle.</w:t>
            </w:r>
          </w:p>
        </w:tc>
        <w:tc>
          <w:tcPr>
            <w:tcW w:w="0" w:type="auto"/>
          </w:tcPr>
          <w:p w14:paraId="2167883C" w14:textId="77777777" w:rsidR="00A213D3" w:rsidRDefault="00A213D3" w:rsidP="008B4989">
            <w:r>
              <w:t>OK</w:t>
            </w:r>
          </w:p>
          <w:p w14:paraId="1BE22BA2" w14:textId="77777777" w:rsidR="00A213D3" w:rsidRDefault="00A213D3" w:rsidP="008B4989">
            <w:r>
              <w:t>14 May</w:t>
            </w:r>
          </w:p>
        </w:tc>
      </w:tr>
      <w:tr w:rsidR="00A213D3" w14:paraId="4DAA45EC" w14:textId="77777777" w:rsidTr="008B4989">
        <w:tc>
          <w:tcPr>
            <w:tcW w:w="0" w:type="auto"/>
          </w:tcPr>
          <w:p w14:paraId="69A06A0C" w14:textId="77777777" w:rsidR="00A213D3" w:rsidRDefault="00A213D3" w:rsidP="008B4989">
            <w:r>
              <w:t>bureau prof</w:t>
            </w:r>
          </w:p>
        </w:tc>
        <w:tc>
          <w:tcPr>
            <w:tcW w:w="0" w:type="auto"/>
          </w:tcPr>
          <w:p w14:paraId="4A112BA5" w14:textId="77777777" w:rsidR="00A213D3" w:rsidRDefault="00A213D3" w:rsidP="008B4989">
            <w:r>
              <w:t xml:space="preserve">le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c>
          <w:tcPr>
            <w:tcW w:w="0" w:type="auto"/>
          </w:tcPr>
          <w:p w14:paraId="0FC43841" w14:textId="77777777" w:rsidR="00A213D3" w:rsidRDefault="00A213D3" w:rsidP="008B4989">
            <w:r>
              <w:t>OK</w:t>
            </w:r>
          </w:p>
          <w:p w14:paraId="75AECAE2" w14:textId="77777777" w:rsidR="00A213D3" w:rsidRDefault="00A213D3" w:rsidP="008B4989">
            <w:r>
              <w:t>14 May</w:t>
            </w:r>
          </w:p>
        </w:tc>
      </w:tr>
      <w:tr w:rsidR="00A213D3" w14:paraId="116E0DF1" w14:textId="77777777" w:rsidTr="008B4989">
        <w:tc>
          <w:tcPr>
            <w:tcW w:w="0" w:type="auto"/>
          </w:tcPr>
          <w:p w14:paraId="18495876" w14:textId="77777777" w:rsidR="00A213D3" w:rsidRDefault="00A213D3" w:rsidP="008B4989">
            <w:r>
              <w:t>table de réunion</w:t>
            </w:r>
          </w:p>
        </w:tc>
        <w:tc>
          <w:tcPr>
            <w:tcW w:w="0" w:type="auto"/>
          </w:tcPr>
          <w:p w14:paraId="50D365A8" w14:textId="77777777" w:rsidR="00A213D3" w:rsidRDefault="00A213D3" w:rsidP="008B4989">
            <w:r>
              <w:t>dans le coin de la salle qui se trouve en nord-ouest se trouve une table de 1.5m sur 1.5cm qui a un écart avec le mur de 1m</w:t>
            </w:r>
          </w:p>
        </w:tc>
        <w:tc>
          <w:tcPr>
            <w:tcW w:w="0" w:type="auto"/>
          </w:tcPr>
          <w:p w14:paraId="58EFC01C" w14:textId="77777777" w:rsidR="00A213D3" w:rsidRDefault="00A213D3" w:rsidP="008B4989">
            <w:r>
              <w:t>OK</w:t>
            </w:r>
          </w:p>
          <w:p w14:paraId="00A9E976" w14:textId="77777777" w:rsidR="00A213D3" w:rsidRDefault="00A213D3" w:rsidP="008B4989">
            <w:r>
              <w:t>14 May</w:t>
            </w:r>
          </w:p>
        </w:tc>
      </w:tr>
      <w:tr w:rsidR="00A213D3" w14:paraId="77F9AD62" w14:textId="77777777" w:rsidTr="008B4989">
        <w:tc>
          <w:tcPr>
            <w:tcW w:w="0" w:type="auto"/>
          </w:tcPr>
          <w:p w14:paraId="46198143" w14:textId="77777777" w:rsidR="00A213D3" w:rsidRDefault="00A213D3" w:rsidP="008B4989">
            <w:r>
              <w:t>bureau élève</w:t>
            </w:r>
          </w:p>
        </w:tc>
        <w:tc>
          <w:tcPr>
            <w:tcW w:w="0" w:type="auto"/>
          </w:tcPr>
          <w:p w14:paraId="5B80BAD9" w14:textId="77777777" w:rsidR="00A213D3" w:rsidRDefault="00A213D3" w:rsidP="008B4989">
            <w:r>
              <w:t>il y a dans toute la salle 10 bureau.</w:t>
            </w:r>
          </w:p>
        </w:tc>
        <w:tc>
          <w:tcPr>
            <w:tcW w:w="0" w:type="auto"/>
          </w:tcPr>
          <w:p w14:paraId="748CEE58" w14:textId="77777777" w:rsidR="00A213D3" w:rsidRDefault="00A213D3" w:rsidP="008B4989">
            <w:r>
              <w:t>OK</w:t>
            </w:r>
          </w:p>
          <w:p w14:paraId="5DA0AC2A" w14:textId="77777777" w:rsidR="00A213D3" w:rsidRDefault="00A213D3" w:rsidP="008B4989">
            <w:r>
              <w:t>14 May</w:t>
            </w:r>
          </w:p>
        </w:tc>
      </w:tr>
      <w:tr w:rsidR="00A213D3" w14:paraId="01DDF237" w14:textId="77777777" w:rsidTr="008B4989">
        <w:tc>
          <w:tcPr>
            <w:tcW w:w="0" w:type="auto"/>
          </w:tcPr>
          <w:p w14:paraId="407D788B" w14:textId="77777777" w:rsidR="00A213D3" w:rsidRDefault="00A213D3" w:rsidP="008B4989">
            <w:r>
              <w:t>bureau élève</w:t>
            </w:r>
          </w:p>
        </w:tc>
        <w:tc>
          <w:tcPr>
            <w:tcW w:w="0" w:type="auto"/>
          </w:tcPr>
          <w:p w14:paraId="288654B9" w14:textId="77777777" w:rsidR="00A213D3" w:rsidRDefault="00A213D3" w:rsidP="008B4989">
            <w:r>
              <w:t xml:space="preserve">il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c>
          <w:tcPr>
            <w:tcW w:w="0" w:type="auto"/>
          </w:tcPr>
          <w:p w14:paraId="446D0A15" w14:textId="77777777" w:rsidR="00A213D3" w:rsidRDefault="00A213D3" w:rsidP="008B4989">
            <w:r>
              <w:t>OK</w:t>
            </w:r>
          </w:p>
          <w:p w14:paraId="2628AF68" w14:textId="77777777" w:rsidR="00A213D3" w:rsidRDefault="00A213D3" w:rsidP="008B4989">
            <w:r>
              <w:t>14 May</w:t>
            </w:r>
          </w:p>
        </w:tc>
      </w:tr>
      <w:tr w:rsidR="00A213D3" w14:paraId="17D8E621" w14:textId="77777777" w:rsidTr="008B4989">
        <w:tc>
          <w:tcPr>
            <w:tcW w:w="0" w:type="auto"/>
          </w:tcPr>
          <w:p w14:paraId="3AA1DBC2" w14:textId="77777777" w:rsidR="00A213D3" w:rsidRDefault="00A213D3" w:rsidP="008B4989">
            <w:r>
              <w:t>bureau élève</w:t>
            </w:r>
          </w:p>
        </w:tc>
        <w:tc>
          <w:tcPr>
            <w:tcW w:w="0" w:type="auto"/>
          </w:tcPr>
          <w:p w14:paraId="6E7868A9" w14:textId="77777777" w:rsidR="00A213D3" w:rsidRDefault="00A213D3" w:rsidP="008B4989">
            <w:r>
              <w:t xml:space="preserve">pile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c>
          <w:tcPr>
            <w:tcW w:w="0" w:type="auto"/>
          </w:tcPr>
          <w:p w14:paraId="1C53FB4E" w14:textId="77777777" w:rsidR="00A213D3" w:rsidRDefault="00A213D3" w:rsidP="008B4989">
            <w:r>
              <w:t>OK</w:t>
            </w:r>
          </w:p>
          <w:p w14:paraId="5CDCA5FE" w14:textId="77777777" w:rsidR="00A213D3" w:rsidRDefault="00A213D3" w:rsidP="008B4989">
            <w:r>
              <w:t>14 May</w:t>
            </w:r>
          </w:p>
        </w:tc>
      </w:tr>
      <w:tr w:rsidR="00A213D3" w14:paraId="0F76861A" w14:textId="77777777" w:rsidTr="008B4989">
        <w:tc>
          <w:tcPr>
            <w:tcW w:w="0" w:type="auto"/>
          </w:tcPr>
          <w:p w14:paraId="77014631" w14:textId="77777777" w:rsidR="00A213D3" w:rsidRDefault="00A213D3" w:rsidP="008B4989">
            <w:r>
              <w:t>bureau élève</w:t>
            </w:r>
          </w:p>
        </w:tc>
        <w:tc>
          <w:tcPr>
            <w:tcW w:w="0" w:type="auto"/>
          </w:tcPr>
          <w:p w14:paraId="06EECD93" w14:textId="77777777" w:rsidR="00A213D3" w:rsidRDefault="00A213D3" w:rsidP="008B4989">
            <w:r>
              <w:t xml:space="preserve">Pour les deux dernier bureau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c>
          <w:tcPr>
            <w:tcW w:w="0" w:type="auto"/>
          </w:tcPr>
          <w:p w14:paraId="125138FA" w14:textId="77777777" w:rsidR="00A213D3" w:rsidRDefault="00A213D3" w:rsidP="008B4989">
            <w:r>
              <w:t>OK</w:t>
            </w:r>
          </w:p>
          <w:p w14:paraId="5103879E" w14:textId="77777777" w:rsidR="00A213D3" w:rsidRDefault="00A213D3" w:rsidP="008B4989">
            <w:r>
              <w:t>14 May</w:t>
            </w:r>
          </w:p>
        </w:tc>
      </w:tr>
      <w:tr w:rsidR="00A213D3" w14:paraId="5345CCA2" w14:textId="77777777" w:rsidTr="008B4989">
        <w:tc>
          <w:tcPr>
            <w:tcW w:w="0" w:type="auto"/>
          </w:tcPr>
          <w:p w14:paraId="510354C8" w14:textId="77777777" w:rsidR="00A213D3" w:rsidRDefault="00A213D3" w:rsidP="008B4989">
            <w:r>
              <w:t>lavabo</w:t>
            </w:r>
          </w:p>
        </w:tc>
        <w:tc>
          <w:tcPr>
            <w:tcW w:w="0" w:type="auto"/>
          </w:tcPr>
          <w:p w14:paraId="07D8657C" w14:textId="77777777" w:rsidR="00A213D3" w:rsidRDefault="00A213D3" w:rsidP="008B4989">
            <w:r>
              <w:t xml:space="preserve">sur le mur qui se situe </w:t>
            </w:r>
            <w:proofErr w:type="spellStart"/>
            <w:r>
              <w:t>a</w:t>
            </w:r>
            <w:proofErr w:type="spellEnd"/>
            <w:r>
              <w:t xml:space="preserve"> l'Est se trouve un lavabo qui se situe </w:t>
            </w:r>
            <w:proofErr w:type="spellStart"/>
            <w:r>
              <w:t>a</w:t>
            </w:r>
            <w:proofErr w:type="spellEnd"/>
            <w:r>
              <w:t xml:space="preserve"> 1m50 du mur qui se situe au sud</w:t>
            </w:r>
          </w:p>
        </w:tc>
        <w:tc>
          <w:tcPr>
            <w:tcW w:w="0" w:type="auto"/>
          </w:tcPr>
          <w:p w14:paraId="13B9FDF2" w14:textId="77777777" w:rsidR="00A213D3" w:rsidRDefault="00A213D3" w:rsidP="008B4989">
            <w:r>
              <w:t>OK</w:t>
            </w:r>
          </w:p>
          <w:p w14:paraId="614FF3B8" w14:textId="77777777" w:rsidR="00A213D3" w:rsidRDefault="00A213D3" w:rsidP="008B4989">
            <w:r>
              <w:t>14 May</w:t>
            </w:r>
          </w:p>
        </w:tc>
      </w:tr>
      <w:tr w:rsidR="00A213D3" w14:paraId="61CED9DD" w14:textId="77777777" w:rsidTr="008B4989">
        <w:tc>
          <w:tcPr>
            <w:tcW w:w="0" w:type="auto"/>
          </w:tcPr>
          <w:p w14:paraId="37C8472E" w14:textId="77777777" w:rsidR="00A213D3" w:rsidRDefault="00A213D3" w:rsidP="008B4989">
            <w:r>
              <w:t>Porte entrer</w:t>
            </w:r>
          </w:p>
        </w:tc>
        <w:tc>
          <w:tcPr>
            <w:tcW w:w="0" w:type="auto"/>
          </w:tcPr>
          <w:p w14:paraId="195F91DF" w14:textId="77777777" w:rsidR="00A213D3" w:rsidRDefault="00A213D3" w:rsidP="008B4989">
            <w:r>
              <w:t xml:space="preserve">La porte se situe sur le mur Sud a 1 </w:t>
            </w:r>
            <w:proofErr w:type="spellStart"/>
            <w:r>
              <w:t>metre</w:t>
            </w:r>
            <w:proofErr w:type="spellEnd"/>
            <w:r>
              <w:t xml:space="preserve"> </w:t>
            </w:r>
            <w:proofErr w:type="spellStart"/>
            <w:r>
              <w:t>décart</w:t>
            </w:r>
            <w:proofErr w:type="spellEnd"/>
            <w:r>
              <w:t xml:space="preserve"> avec le mur Est</w:t>
            </w:r>
          </w:p>
        </w:tc>
        <w:tc>
          <w:tcPr>
            <w:tcW w:w="0" w:type="auto"/>
          </w:tcPr>
          <w:p w14:paraId="026BC98B" w14:textId="77777777" w:rsidR="00A213D3" w:rsidRDefault="00A213D3" w:rsidP="008B4989">
            <w:r>
              <w:t>OK</w:t>
            </w:r>
          </w:p>
          <w:p w14:paraId="7C1F8F71" w14:textId="77777777" w:rsidR="00A213D3" w:rsidRDefault="00A213D3" w:rsidP="008B4989">
            <w:r>
              <w:t>14 May</w:t>
            </w:r>
          </w:p>
        </w:tc>
      </w:tr>
      <w:tr w:rsidR="00A213D3" w14:paraId="675E27F0" w14:textId="77777777" w:rsidTr="008B4989">
        <w:tc>
          <w:tcPr>
            <w:tcW w:w="0" w:type="auto"/>
          </w:tcPr>
          <w:p w14:paraId="5788CEC6" w14:textId="77777777" w:rsidR="00A213D3" w:rsidRDefault="00A213D3" w:rsidP="008B4989">
            <w:r>
              <w:t>chaise</w:t>
            </w:r>
          </w:p>
        </w:tc>
        <w:tc>
          <w:tcPr>
            <w:tcW w:w="0" w:type="auto"/>
          </w:tcPr>
          <w:p w14:paraId="36715374" w14:textId="77777777" w:rsidR="00A213D3" w:rsidRDefault="00A213D3" w:rsidP="008B4989">
            <w:r>
              <w:t>il y a une chaise pour chaque poste de travail</w:t>
            </w:r>
          </w:p>
        </w:tc>
        <w:tc>
          <w:tcPr>
            <w:tcW w:w="0" w:type="auto"/>
          </w:tcPr>
          <w:p w14:paraId="349B5498" w14:textId="77777777" w:rsidR="00A213D3" w:rsidRDefault="00A213D3" w:rsidP="008B4989">
            <w:r>
              <w:t>OK</w:t>
            </w:r>
          </w:p>
          <w:p w14:paraId="460921B0" w14:textId="77777777" w:rsidR="00A213D3" w:rsidRDefault="00A213D3" w:rsidP="008B4989">
            <w:r>
              <w:t>14 May</w:t>
            </w:r>
          </w:p>
        </w:tc>
      </w:tr>
    </w:tbl>
    <w:p w14:paraId="222F1B93" w14:textId="77777777" w:rsidR="00A213D3" w:rsidRDefault="00A213D3" w:rsidP="00A213D3">
      <w:pPr>
        <w:pStyle w:val="Titre3"/>
      </w:pPr>
      <w:bookmarkStart w:id="54" w:name="_Toc167200479"/>
      <w:r>
        <w:lastRenderedPageBreak/>
        <w:t>Sprint 4</w:t>
      </w:r>
      <w:bookmarkEnd w:id="54"/>
    </w:p>
    <w:p w14:paraId="044193C6" w14:textId="77777777" w:rsidR="00A213D3" w:rsidRDefault="00A213D3" w:rsidP="00A213D3">
      <w:pPr>
        <w:pStyle w:val="Titre4"/>
      </w:pPr>
      <w:r>
        <w:t>bar roof top</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48"/>
        <w:gridCol w:w="7231"/>
        <w:gridCol w:w="581"/>
      </w:tblGrid>
      <w:tr w:rsidR="00A213D3" w14:paraId="1BF255F6" w14:textId="77777777" w:rsidTr="008B4989">
        <w:tc>
          <w:tcPr>
            <w:tcW w:w="0" w:type="auto"/>
          </w:tcPr>
          <w:p w14:paraId="62CEBD56" w14:textId="77777777" w:rsidR="00A213D3" w:rsidRDefault="00A213D3" w:rsidP="008B4989">
            <w:r>
              <w:t>pergola</w:t>
            </w:r>
          </w:p>
        </w:tc>
        <w:tc>
          <w:tcPr>
            <w:tcW w:w="0" w:type="auto"/>
          </w:tcPr>
          <w:p w14:paraId="3042851A" w14:textId="77777777" w:rsidR="00A213D3" w:rsidRDefault="00A213D3" w:rsidP="008B4989">
            <w:r>
              <w:t>il y a une pergola placer au centre du toit 3m largeur,  longueur 5m</w:t>
            </w:r>
          </w:p>
        </w:tc>
        <w:tc>
          <w:tcPr>
            <w:tcW w:w="0" w:type="auto"/>
          </w:tcPr>
          <w:p w14:paraId="02F90FC4" w14:textId="77777777" w:rsidR="00A213D3" w:rsidRDefault="00A213D3" w:rsidP="008B4989">
            <w:r>
              <w:t>OK</w:t>
            </w:r>
          </w:p>
          <w:p w14:paraId="27DE7319" w14:textId="77777777" w:rsidR="00A213D3" w:rsidRDefault="00A213D3" w:rsidP="008B4989">
            <w:r>
              <w:t>14 May</w:t>
            </w:r>
          </w:p>
        </w:tc>
      </w:tr>
      <w:tr w:rsidR="00A213D3" w14:paraId="2F599637" w14:textId="77777777" w:rsidTr="008B4989">
        <w:tc>
          <w:tcPr>
            <w:tcW w:w="0" w:type="auto"/>
          </w:tcPr>
          <w:p w14:paraId="3AD87A9C" w14:textId="77777777" w:rsidR="00A213D3" w:rsidRDefault="00A213D3" w:rsidP="008B4989">
            <w:r>
              <w:t>panneau solaire</w:t>
            </w:r>
          </w:p>
        </w:tc>
        <w:tc>
          <w:tcPr>
            <w:tcW w:w="0" w:type="auto"/>
          </w:tcPr>
          <w:p w14:paraId="1DE48E03" w14:textId="77777777" w:rsidR="00A213D3" w:rsidRDefault="00A213D3" w:rsidP="008B4989">
            <w:r>
              <w:t>le dessus de la pergola est équipé de panneaux solaire sur 15m2.</w:t>
            </w:r>
          </w:p>
        </w:tc>
        <w:tc>
          <w:tcPr>
            <w:tcW w:w="0" w:type="auto"/>
          </w:tcPr>
          <w:p w14:paraId="6428CCAC" w14:textId="77777777" w:rsidR="00A213D3" w:rsidRDefault="00A213D3" w:rsidP="008B4989">
            <w:r>
              <w:t>OK</w:t>
            </w:r>
          </w:p>
          <w:p w14:paraId="0C40DC8C" w14:textId="77777777" w:rsidR="00A213D3" w:rsidRDefault="00A213D3" w:rsidP="008B4989">
            <w:r>
              <w:t>14 May</w:t>
            </w:r>
          </w:p>
        </w:tc>
      </w:tr>
      <w:tr w:rsidR="00A213D3" w14:paraId="2F229EC5" w14:textId="77777777" w:rsidTr="008B4989">
        <w:tc>
          <w:tcPr>
            <w:tcW w:w="0" w:type="auto"/>
          </w:tcPr>
          <w:p w14:paraId="1AE48E08" w14:textId="77777777" w:rsidR="00A213D3" w:rsidRDefault="00A213D3" w:rsidP="008B4989">
            <w:r>
              <w:t>TABLE</w:t>
            </w:r>
          </w:p>
        </w:tc>
        <w:tc>
          <w:tcPr>
            <w:tcW w:w="0" w:type="auto"/>
          </w:tcPr>
          <w:p w14:paraId="4D297869" w14:textId="77777777" w:rsidR="00A213D3" w:rsidRDefault="00A213D3" w:rsidP="008B4989">
            <w:r>
              <w:t>il y a 4 table basse elle sont disposer en carre avec 4m entre chaque table. dimension 1 mètre sur 1 mètre, il y a une table basse sous la pergola</w:t>
            </w:r>
          </w:p>
        </w:tc>
        <w:tc>
          <w:tcPr>
            <w:tcW w:w="0" w:type="auto"/>
          </w:tcPr>
          <w:p w14:paraId="4AFD3421" w14:textId="77777777" w:rsidR="00A213D3" w:rsidRDefault="00A213D3" w:rsidP="008B4989">
            <w:r>
              <w:t>OK</w:t>
            </w:r>
          </w:p>
          <w:p w14:paraId="6EC5A39D" w14:textId="77777777" w:rsidR="00A213D3" w:rsidRDefault="00A213D3" w:rsidP="008B4989">
            <w:r>
              <w:t>14 May</w:t>
            </w:r>
          </w:p>
        </w:tc>
      </w:tr>
      <w:tr w:rsidR="00A213D3" w14:paraId="0D8BF225" w14:textId="77777777" w:rsidTr="008B4989">
        <w:tc>
          <w:tcPr>
            <w:tcW w:w="0" w:type="auto"/>
          </w:tcPr>
          <w:p w14:paraId="5E31B239" w14:textId="77777777" w:rsidR="00A213D3" w:rsidRDefault="00A213D3" w:rsidP="008B4989">
            <w:r>
              <w:t>chaise</w:t>
            </w:r>
          </w:p>
        </w:tc>
        <w:tc>
          <w:tcPr>
            <w:tcW w:w="0" w:type="auto"/>
          </w:tcPr>
          <w:p w14:paraId="338F1990" w14:textId="77777777" w:rsidR="00A213D3" w:rsidRDefault="00A213D3" w:rsidP="008B4989">
            <w:r>
              <w:t>chaque table il y a 4 fauteuils pour extérieur</w:t>
            </w:r>
          </w:p>
        </w:tc>
        <w:tc>
          <w:tcPr>
            <w:tcW w:w="0" w:type="auto"/>
          </w:tcPr>
          <w:p w14:paraId="13D46F86" w14:textId="77777777" w:rsidR="00A213D3" w:rsidRDefault="00A213D3" w:rsidP="008B4989">
            <w:r>
              <w:t>OK</w:t>
            </w:r>
          </w:p>
          <w:p w14:paraId="57C722B9" w14:textId="77777777" w:rsidR="00A213D3" w:rsidRDefault="00A213D3" w:rsidP="008B4989">
            <w:r>
              <w:t>14 May</w:t>
            </w:r>
          </w:p>
        </w:tc>
      </w:tr>
      <w:tr w:rsidR="00A213D3" w14:paraId="0F4CFEC1" w14:textId="77777777" w:rsidTr="008B4989">
        <w:tc>
          <w:tcPr>
            <w:tcW w:w="0" w:type="auto"/>
          </w:tcPr>
          <w:p w14:paraId="4CD52E3D" w14:textId="77777777" w:rsidR="00A213D3" w:rsidRDefault="00A213D3" w:rsidP="008B4989">
            <w:r>
              <w:t>cabane</w:t>
            </w:r>
          </w:p>
        </w:tc>
        <w:tc>
          <w:tcPr>
            <w:tcW w:w="0" w:type="auto"/>
          </w:tcPr>
          <w:p w14:paraId="295BA7DD" w14:textId="77777777" w:rsidR="00A213D3" w:rsidRDefault="00A213D3" w:rsidP="008B4989">
            <w:r>
              <w:t xml:space="preserve">un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c>
          <w:tcPr>
            <w:tcW w:w="0" w:type="auto"/>
          </w:tcPr>
          <w:p w14:paraId="3C438AA0" w14:textId="77777777" w:rsidR="00A213D3" w:rsidRDefault="00A213D3" w:rsidP="008B4989">
            <w:r>
              <w:t>OK</w:t>
            </w:r>
          </w:p>
          <w:p w14:paraId="0629DE97" w14:textId="77777777" w:rsidR="00A213D3" w:rsidRDefault="00A213D3" w:rsidP="008B4989">
            <w:r>
              <w:t>14 May</w:t>
            </w:r>
          </w:p>
        </w:tc>
      </w:tr>
      <w:tr w:rsidR="00A213D3" w14:paraId="79CD8D2C" w14:textId="77777777" w:rsidTr="008B4989">
        <w:tc>
          <w:tcPr>
            <w:tcW w:w="0" w:type="auto"/>
          </w:tcPr>
          <w:p w14:paraId="17D5F8EC" w14:textId="77777777" w:rsidR="00A213D3" w:rsidRDefault="00A213D3" w:rsidP="008B4989">
            <w:r>
              <w:t>éolienne</w:t>
            </w:r>
          </w:p>
        </w:tc>
        <w:tc>
          <w:tcPr>
            <w:tcW w:w="0" w:type="auto"/>
          </w:tcPr>
          <w:p w14:paraId="06BB422A" w14:textId="77777777" w:rsidR="00A213D3" w:rsidRDefault="00A213D3" w:rsidP="008B4989">
            <w:r>
              <w:t xml:space="preserve">il y a une éolienne de 3metre de haut dans le coin </w:t>
            </w:r>
            <w:proofErr w:type="spellStart"/>
            <w:r>
              <w:t>nord ouest</w:t>
            </w:r>
            <w:proofErr w:type="spellEnd"/>
            <w:r>
              <w:t xml:space="preserve"> du toit</w:t>
            </w:r>
          </w:p>
        </w:tc>
        <w:tc>
          <w:tcPr>
            <w:tcW w:w="0" w:type="auto"/>
          </w:tcPr>
          <w:p w14:paraId="58E60339" w14:textId="77777777" w:rsidR="00A213D3" w:rsidRDefault="00A213D3" w:rsidP="008B4989">
            <w:r>
              <w:t>OK</w:t>
            </w:r>
          </w:p>
          <w:p w14:paraId="0B1683DE" w14:textId="77777777" w:rsidR="00A213D3" w:rsidRDefault="00A213D3" w:rsidP="008B4989">
            <w:r>
              <w:t>14 May</w:t>
            </w:r>
          </w:p>
        </w:tc>
      </w:tr>
    </w:tbl>
    <w:p w14:paraId="5DADD3A8" w14:textId="77777777" w:rsidR="00A213D3" w:rsidRDefault="00A213D3" w:rsidP="00A213D3">
      <w:pPr>
        <w:pStyle w:val="Titre4"/>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2"/>
        <w:gridCol w:w="7246"/>
        <w:gridCol w:w="562"/>
      </w:tblGrid>
      <w:tr w:rsidR="00A213D3" w14:paraId="4D443202" w14:textId="77777777" w:rsidTr="008B4989">
        <w:tc>
          <w:tcPr>
            <w:tcW w:w="0" w:type="auto"/>
          </w:tcPr>
          <w:p w14:paraId="709DCBD7" w14:textId="77777777" w:rsidR="00A213D3" w:rsidRDefault="00A213D3" w:rsidP="008B4989">
            <w:r>
              <w:t>D08</w:t>
            </w:r>
          </w:p>
        </w:tc>
        <w:tc>
          <w:tcPr>
            <w:tcW w:w="0" w:type="auto"/>
          </w:tcPr>
          <w:p w14:paraId="70A1E1F3" w14:textId="77777777" w:rsidR="00A213D3" w:rsidRDefault="00A213D3" w:rsidP="008B4989">
            <w:r>
              <w:t>la salle se trouve en D08</w:t>
            </w:r>
          </w:p>
        </w:tc>
        <w:tc>
          <w:tcPr>
            <w:tcW w:w="0" w:type="auto"/>
          </w:tcPr>
          <w:p w14:paraId="0D662862" w14:textId="77777777" w:rsidR="00A213D3" w:rsidRDefault="00A213D3" w:rsidP="008B4989">
            <w:r>
              <w:t>OK</w:t>
            </w:r>
          </w:p>
          <w:p w14:paraId="2327E9E1" w14:textId="77777777" w:rsidR="00A213D3" w:rsidRDefault="00A213D3" w:rsidP="008B4989">
            <w:r>
              <w:t>14 May</w:t>
            </w:r>
          </w:p>
        </w:tc>
      </w:tr>
      <w:tr w:rsidR="00A213D3" w14:paraId="69D13ABA" w14:textId="77777777" w:rsidTr="008B4989">
        <w:tc>
          <w:tcPr>
            <w:tcW w:w="0" w:type="auto"/>
          </w:tcPr>
          <w:p w14:paraId="4C3F4553" w14:textId="77777777" w:rsidR="00A213D3" w:rsidRDefault="00A213D3" w:rsidP="008B4989">
            <w:r>
              <w:t>porte entrer</w:t>
            </w:r>
          </w:p>
        </w:tc>
        <w:tc>
          <w:tcPr>
            <w:tcW w:w="0" w:type="auto"/>
          </w:tcPr>
          <w:p w14:paraId="32536FBF" w14:textId="77777777" w:rsidR="00A213D3" w:rsidRDefault="00A213D3" w:rsidP="008B4989">
            <w:r>
              <w:t>la porte d'entrer se situe sur le mur nord a 50cm du mur Est.</w:t>
            </w:r>
          </w:p>
        </w:tc>
        <w:tc>
          <w:tcPr>
            <w:tcW w:w="0" w:type="auto"/>
          </w:tcPr>
          <w:p w14:paraId="45F2D01F" w14:textId="77777777" w:rsidR="00A213D3" w:rsidRDefault="00A213D3" w:rsidP="008B4989">
            <w:r>
              <w:t>OK</w:t>
            </w:r>
          </w:p>
          <w:p w14:paraId="0F271805" w14:textId="77777777" w:rsidR="00A213D3" w:rsidRDefault="00A213D3" w:rsidP="008B4989">
            <w:r>
              <w:t>14 May</w:t>
            </w:r>
          </w:p>
        </w:tc>
      </w:tr>
      <w:tr w:rsidR="00A213D3" w14:paraId="2A0FF42B" w14:textId="77777777" w:rsidTr="008B4989">
        <w:tc>
          <w:tcPr>
            <w:tcW w:w="0" w:type="auto"/>
          </w:tcPr>
          <w:p w14:paraId="1AC6D348" w14:textId="77777777" w:rsidR="00A213D3" w:rsidRDefault="00A213D3" w:rsidP="008B4989">
            <w:r>
              <w:t>Baie vitrée</w:t>
            </w:r>
          </w:p>
        </w:tc>
        <w:tc>
          <w:tcPr>
            <w:tcW w:w="0" w:type="auto"/>
          </w:tcPr>
          <w:p w14:paraId="58A41F3C" w14:textId="77777777" w:rsidR="00A213D3" w:rsidRDefault="00A213D3" w:rsidP="008B4989">
            <w:r>
              <w:t>Sur les murs Sud et Ouest il y a des baie vitrée, les baie vitrée s'arrête a 1m50 de la fin du mur</w:t>
            </w:r>
          </w:p>
        </w:tc>
        <w:tc>
          <w:tcPr>
            <w:tcW w:w="0" w:type="auto"/>
          </w:tcPr>
          <w:p w14:paraId="2B4F35D6" w14:textId="77777777" w:rsidR="00A213D3" w:rsidRDefault="00A213D3" w:rsidP="008B4989">
            <w:r>
              <w:t>OK</w:t>
            </w:r>
          </w:p>
          <w:p w14:paraId="18D121F2" w14:textId="77777777" w:rsidR="00A213D3" w:rsidRDefault="00A213D3" w:rsidP="008B4989">
            <w:r>
              <w:t>14 May</w:t>
            </w:r>
          </w:p>
        </w:tc>
      </w:tr>
      <w:tr w:rsidR="00A213D3" w14:paraId="2C5FDCDD" w14:textId="77777777" w:rsidTr="008B4989">
        <w:tc>
          <w:tcPr>
            <w:tcW w:w="0" w:type="auto"/>
          </w:tcPr>
          <w:p w14:paraId="4116D263" w14:textId="77777777" w:rsidR="00A213D3" w:rsidRDefault="00A213D3" w:rsidP="008B4989">
            <w:r>
              <w:t>Canapé</w:t>
            </w:r>
          </w:p>
        </w:tc>
        <w:tc>
          <w:tcPr>
            <w:tcW w:w="0" w:type="auto"/>
          </w:tcPr>
          <w:p w14:paraId="239205B8" w14:textId="77777777" w:rsidR="00A213D3" w:rsidRDefault="00A213D3" w:rsidP="008B4989">
            <w:r>
              <w:t xml:space="preserve">dans la salle il y a 2 canaper, le premier est un canapé d'angles qui se trouve dans l'angle </w:t>
            </w:r>
            <w:proofErr w:type="spellStart"/>
            <w:r>
              <w:t>Nord Ouest</w:t>
            </w:r>
            <w:proofErr w:type="spellEnd"/>
            <w:r>
              <w:t xml:space="preserve">, le deuxième se trouve sur le mur nord a 2 </w:t>
            </w:r>
            <w:proofErr w:type="spellStart"/>
            <w:r>
              <w:t>mêtre</w:t>
            </w:r>
            <w:proofErr w:type="spellEnd"/>
            <w:r>
              <w:t xml:space="preserve"> de la porte</w:t>
            </w:r>
          </w:p>
        </w:tc>
        <w:tc>
          <w:tcPr>
            <w:tcW w:w="0" w:type="auto"/>
          </w:tcPr>
          <w:p w14:paraId="33F230F2" w14:textId="77777777" w:rsidR="00A213D3" w:rsidRDefault="00A213D3" w:rsidP="008B4989">
            <w:r>
              <w:t>OK</w:t>
            </w:r>
          </w:p>
          <w:p w14:paraId="6D4C8A3B" w14:textId="77777777" w:rsidR="00A213D3" w:rsidRDefault="00A213D3" w:rsidP="008B4989">
            <w:r>
              <w:t>14 May</w:t>
            </w:r>
          </w:p>
        </w:tc>
      </w:tr>
      <w:tr w:rsidR="00A213D3" w14:paraId="471D13FC" w14:textId="77777777" w:rsidTr="008B4989">
        <w:tc>
          <w:tcPr>
            <w:tcW w:w="0" w:type="auto"/>
          </w:tcPr>
          <w:p w14:paraId="74A8E59F" w14:textId="77777777" w:rsidR="00A213D3" w:rsidRDefault="00A213D3" w:rsidP="008B4989">
            <w:r>
              <w:t>Pouf</w:t>
            </w:r>
          </w:p>
        </w:tc>
        <w:tc>
          <w:tcPr>
            <w:tcW w:w="0" w:type="auto"/>
          </w:tcPr>
          <w:p w14:paraId="0E7DEEB7" w14:textId="77777777" w:rsidR="00A213D3" w:rsidRDefault="00A213D3" w:rsidP="008B4989">
            <w:r>
              <w:t>il y a 8 pouf qui sont éparpiller dans le coter nord de la salle</w:t>
            </w:r>
          </w:p>
        </w:tc>
        <w:tc>
          <w:tcPr>
            <w:tcW w:w="0" w:type="auto"/>
          </w:tcPr>
          <w:p w14:paraId="103B8FF7" w14:textId="77777777" w:rsidR="00A213D3" w:rsidRDefault="00A213D3" w:rsidP="008B4989">
            <w:r>
              <w:t>OK</w:t>
            </w:r>
          </w:p>
          <w:p w14:paraId="580EB405" w14:textId="77777777" w:rsidR="00A213D3" w:rsidRDefault="00A213D3" w:rsidP="008B4989">
            <w:r>
              <w:t>14 May</w:t>
            </w:r>
          </w:p>
        </w:tc>
      </w:tr>
      <w:tr w:rsidR="00A213D3" w14:paraId="54B9CB65" w14:textId="77777777" w:rsidTr="008B4989">
        <w:tc>
          <w:tcPr>
            <w:tcW w:w="0" w:type="auto"/>
          </w:tcPr>
          <w:p w14:paraId="4194812A" w14:textId="77777777" w:rsidR="00A213D3" w:rsidRDefault="00A213D3" w:rsidP="008B4989">
            <w:r>
              <w:t>bibliothèque</w:t>
            </w:r>
          </w:p>
        </w:tc>
        <w:tc>
          <w:tcPr>
            <w:tcW w:w="0" w:type="auto"/>
          </w:tcPr>
          <w:p w14:paraId="792C0132" w14:textId="77777777" w:rsidR="00A213D3" w:rsidRDefault="00A213D3" w:rsidP="008B4989">
            <w:r>
              <w:t xml:space="preserve">il y a 5 bibliothèque, le </w:t>
            </w:r>
            <w:proofErr w:type="spellStart"/>
            <w:r>
              <w:t>bibliotjèque</w:t>
            </w:r>
            <w:proofErr w:type="spellEnd"/>
            <w:r>
              <w:t xml:space="preserve"> font 25cm de largeur et 2m50 de </w:t>
            </w:r>
            <w:proofErr w:type="spellStart"/>
            <w:r>
              <w:t>longeur</w:t>
            </w:r>
            <w:proofErr w:type="spellEnd"/>
            <w:r>
              <w:t xml:space="preserve"> toute le bibliothèque sont parallèle au mur Est</w:t>
            </w:r>
          </w:p>
        </w:tc>
        <w:tc>
          <w:tcPr>
            <w:tcW w:w="0" w:type="auto"/>
          </w:tcPr>
          <w:p w14:paraId="2836CC4F" w14:textId="77777777" w:rsidR="00A213D3" w:rsidRDefault="00A213D3" w:rsidP="008B4989">
            <w:r>
              <w:t>OK</w:t>
            </w:r>
          </w:p>
          <w:p w14:paraId="5948B0F7" w14:textId="77777777" w:rsidR="00A213D3" w:rsidRDefault="00A213D3" w:rsidP="008B4989">
            <w:r>
              <w:t>14 May</w:t>
            </w:r>
          </w:p>
        </w:tc>
      </w:tr>
    </w:tbl>
    <w:p w14:paraId="76BCCF75" w14:textId="77777777" w:rsidR="00A213D3" w:rsidRDefault="00A213D3" w:rsidP="00A213D3">
      <w:pPr>
        <w:pStyle w:val="Titre3"/>
      </w:pPr>
      <w:bookmarkStart w:id="55" w:name="_Toc167200480"/>
      <w:r>
        <w:t>Sprint 5</w:t>
      </w:r>
      <w:bookmarkEnd w:id="55"/>
    </w:p>
    <w:p w14:paraId="446FBFAD" w14:textId="77777777" w:rsidR="00A213D3" w:rsidRDefault="00A213D3" w:rsidP="00A213D3">
      <w:pPr>
        <w:pStyle w:val="Titre4"/>
      </w:pPr>
      <w:r>
        <w:t>Salle de jeu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03"/>
        <w:gridCol w:w="7282"/>
        <w:gridCol w:w="375"/>
      </w:tblGrid>
      <w:tr w:rsidR="00A213D3" w14:paraId="1C7EF71A" w14:textId="77777777" w:rsidTr="008B4989">
        <w:tc>
          <w:tcPr>
            <w:tcW w:w="0" w:type="auto"/>
          </w:tcPr>
          <w:p w14:paraId="0E193993" w14:textId="77777777" w:rsidR="00A213D3" w:rsidRDefault="00A213D3" w:rsidP="008B4989">
            <w:r>
              <w:t>La salle D08</w:t>
            </w:r>
          </w:p>
        </w:tc>
        <w:tc>
          <w:tcPr>
            <w:tcW w:w="0" w:type="auto"/>
          </w:tcPr>
          <w:p w14:paraId="78C27B30" w14:textId="77777777" w:rsidR="00A213D3" w:rsidRDefault="00A213D3" w:rsidP="008B4989">
            <w:r>
              <w:t>La salle est D08</w:t>
            </w:r>
          </w:p>
        </w:tc>
        <w:tc>
          <w:tcPr>
            <w:tcW w:w="0" w:type="auto"/>
          </w:tcPr>
          <w:p w14:paraId="57FCE8E1" w14:textId="77777777" w:rsidR="00A213D3" w:rsidRDefault="00A213D3" w:rsidP="008B4989">
            <w:r>
              <w:t>???</w:t>
            </w:r>
          </w:p>
        </w:tc>
      </w:tr>
      <w:tr w:rsidR="00A213D3" w14:paraId="7D79F3E8" w14:textId="77777777" w:rsidTr="008B4989">
        <w:tc>
          <w:tcPr>
            <w:tcW w:w="0" w:type="auto"/>
          </w:tcPr>
          <w:p w14:paraId="4DDA617C" w14:textId="77777777" w:rsidR="00A213D3" w:rsidRDefault="00A213D3" w:rsidP="008B4989">
            <w:r>
              <w:t>arcade avec moto</w:t>
            </w:r>
          </w:p>
        </w:tc>
        <w:tc>
          <w:tcPr>
            <w:tcW w:w="0" w:type="auto"/>
          </w:tcPr>
          <w:p w14:paraId="4DDA9EFF" w14:textId="77777777" w:rsidR="00A213D3" w:rsidRDefault="00A213D3" w:rsidP="008B4989">
            <w:r>
              <w:t>Il y a 3 borne d'arcade avec une moto dans le coin Nord-est. Toutes les bornes touchent le mur Nord. Elle fais 2m de longueur et 1m de large</w:t>
            </w:r>
          </w:p>
        </w:tc>
        <w:tc>
          <w:tcPr>
            <w:tcW w:w="0" w:type="auto"/>
          </w:tcPr>
          <w:p w14:paraId="57128B61" w14:textId="77777777" w:rsidR="00A213D3" w:rsidRDefault="00A213D3" w:rsidP="008B4989">
            <w:r>
              <w:t>???</w:t>
            </w:r>
          </w:p>
        </w:tc>
      </w:tr>
      <w:tr w:rsidR="00A213D3" w14:paraId="70D426FE" w14:textId="77777777" w:rsidTr="008B4989">
        <w:tc>
          <w:tcPr>
            <w:tcW w:w="0" w:type="auto"/>
          </w:tcPr>
          <w:p w14:paraId="4A8F0C28" w14:textId="77777777" w:rsidR="00A213D3" w:rsidRDefault="00A213D3" w:rsidP="008B4989">
            <w:r>
              <w:t>billard</w:t>
            </w:r>
          </w:p>
        </w:tc>
        <w:tc>
          <w:tcPr>
            <w:tcW w:w="0" w:type="auto"/>
          </w:tcPr>
          <w:p w14:paraId="6CD2448D" w14:textId="77777777" w:rsidR="00A213D3" w:rsidRDefault="00A213D3" w:rsidP="008B4989">
            <w:r>
              <w:t>Il y a un billard à 1.5m du milieux du mur Est.</w:t>
            </w:r>
          </w:p>
        </w:tc>
        <w:tc>
          <w:tcPr>
            <w:tcW w:w="0" w:type="auto"/>
          </w:tcPr>
          <w:p w14:paraId="599CD63F" w14:textId="77777777" w:rsidR="00A213D3" w:rsidRDefault="00A213D3" w:rsidP="008B4989">
            <w:r>
              <w:t>???</w:t>
            </w:r>
          </w:p>
        </w:tc>
      </w:tr>
      <w:tr w:rsidR="00A213D3" w14:paraId="4392F968" w14:textId="77777777" w:rsidTr="008B4989">
        <w:tc>
          <w:tcPr>
            <w:tcW w:w="0" w:type="auto"/>
          </w:tcPr>
          <w:p w14:paraId="15E8E4FF" w14:textId="77777777" w:rsidR="00A213D3" w:rsidRDefault="00A213D3" w:rsidP="008B4989">
            <w:r>
              <w:t>2ème billard</w:t>
            </w:r>
          </w:p>
        </w:tc>
        <w:tc>
          <w:tcPr>
            <w:tcW w:w="0" w:type="auto"/>
          </w:tcPr>
          <w:p w14:paraId="22A5D4E5" w14:textId="77777777" w:rsidR="00A213D3" w:rsidRDefault="00A213D3" w:rsidP="008B4989">
            <w:r>
              <w:t>Il y a un autre billard espacer de 1m du premier billard.</w:t>
            </w:r>
          </w:p>
        </w:tc>
        <w:tc>
          <w:tcPr>
            <w:tcW w:w="0" w:type="auto"/>
          </w:tcPr>
          <w:p w14:paraId="4EE508E4" w14:textId="77777777" w:rsidR="00A213D3" w:rsidRDefault="00A213D3" w:rsidP="008B4989">
            <w:r>
              <w:t>???</w:t>
            </w:r>
          </w:p>
        </w:tc>
      </w:tr>
      <w:tr w:rsidR="00A213D3" w14:paraId="423237E8" w14:textId="77777777" w:rsidTr="008B4989">
        <w:tc>
          <w:tcPr>
            <w:tcW w:w="0" w:type="auto"/>
          </w:tcPr>
          <w:p w14:paraId="7876D7CE" w14:textId="77777777" w:rsidR="00A213D3" w:rsidRDefault="00A213D3" w:rsidP="008B4989">
            <w:r>
              <w:t>baby-foot</w:t>
            </w:r>
          </w:p>
        </w:tc>
        <w:tc>
          <w:tcPr>
            <w:tcW w:w="0" w:type="auto"/>
          </w:tcPr>
          <w:p w14:paraId="0241EF8D" w14:textId="77777777" w:rsidR="00A213D3" w:rsidRDefault="00A213D3" w:rsidP="008B4989">
            <w:r>
              <w:t xml:space="preserve">il y a un 1 </w:t>
            </w:r>
            <w:proofErr w:type="spellStart"/>
            <w:r>
              <w:t>baby foot</w:t>
            </w:r>
            <w:proofErr w:type="spellEnd"/>
            <w:r>
              <w:t xml:space="preserve"> espacer de 1m du deuxième billard.</w:t>
            </w:r>
          </w:p>
        </w:tc>
        <w:tc>
          <w:tcPr>
            <w:tcW w:w="0" w:type="auto"/>
          </w:tcPr>
          <w:p w14:paraId="368FB57C" w14:textId="77777777" w:rsidR="00A213D3" w:rsidRDefault="00A213D3" w:rsidP="008B4989">
            <w:r>
              <w:t>???</w:t>
            </w:r>
          </w:p>
        </w:tc>
      </w:tr>
      <w:tr w:rsidR="00A213D3" w14:paraId="4C2FEEC1" w14:textId="77777777" w:rsidTr="008B4989">
        <w:tc>
          <w:tcPr>
            <w:tcW w:w="0" w:type="auto"/>
          </w:tcPr>
          <w:p w14:paraId="1B97924E" w14:textId="77777777" w:rsidR="00A213D3" w:rsidRDefault="00A213D3" w:rsidP="008B4989">
            <w:r>
              <w:t>2ème baby-foot</w:t>
            </w:r>
          </w:p>
        </w:tc>
        <w:tc>
          <w:tcPr>
            <w:tcW w:w="0" w:type="auto"/>
          </w:tcPr>
          <w:p w14:paraId="20D477B4" w14:textId="77777777" w:rsidR="00A213D3" w:rsidRDefault="00A213D3" w:rsidP="008B4989">
            <w:r>
              <w:t xml:space="preserve">il y a un </w:t>
            </w:r>
            <w:proofErr w:type="spellStart"/>
            <w:r>
              <w:t>baby foot</w:t>
            </w:r>
            <w:proofErr w:type="spellEnd"/>
            <w:r>
              <w:t xml:space="preserve"> espacer de 1m du premier</w:t>
            </w:r>
          </w:p>
        </w:tc>
        <w:tc>
          <w:tcPr>
            <w:tcW w:w="0" w:type="auto"/>
          </w:tcPr>
          <w:p w14:paraId="1201052B" w14:textId="77777777" w:rsidR="00A213D3" w:rsidRDefault="00A213D3" w:rsidP="008B4989">
            <w:r>
              <w:t>???</w:t>
            </w:r>
          </w:p>
        </w:tc>
      </w:tr>
      <w:tr w:rsidR="00A213D3" w14:paraId="3D8DD619" w14:textId="77777777" w:rsidTr="008B4989">
        <w:tc>
          <w:tcPr>
            <w:tcW w:w="0" w:type="auto"/>
          </w:tcPr>
          <w:p w14:paraId="65E73B6D" w14:textId="77777777" w:rsidR="00A213D3" w:rsidRDefault="00A213D3" w:rsidP="008B4989">
            <w:r>
              <w:t xml:space="preserve">roll </w:t>
            </w:r>
            <w:proofErr w:type="spellStart"/>
            <w:r>
              <w:t>ball</w:t>
            </w:r>
            <w:proofErr w:type="spellEnd"/>
          </w:p>
        </w:tc>
        <w:tc>
          <w:tcPr>
            <w:tcW w:w="0" w:type="auto"/>
          </w:tcPr>
          <w:p w14:paraId="72DFB237" w14:textId="77777777" w:rsidR="00A213D3" w:rsidRDefault="00A213D3" w:rsidP="008B4989">
            <w:r>
              <w:t xml:space="preserve">Il y a quatre roll </w:t>
            </w:r>
            <w:proofErr w:type="spellStart"/>
            <w:r>
              <w:t>ball</w:t>
            </w:r>
            <w:proofErr w:type="spellEnd"/>
            <w:r>
              <w:t xml:space="preserve"> (</w:t>
            </w:r>
            <w:proofErr w:type="spellStart"/>
            <w:r>
              <w:t>skeeball</w:t>
            </w:r>
            <w:proofErr w:type="spellEnd"/>
            <w:r>
              <w:t>) qui se touchent au milieux du mur sud.</w:t>
            </w:r>
          </w:p>
        </w:tc>
        <w:tc>
          <w:tcPr>
            <w:tcW w:w="0" w:type="auto"/>
          </w:tcPr>
          <w:p w14:paraId="0AC4DE39" w14:textId="77777777" w:rsidR="00A213D3" w:rsidRDefault="00A213D3" w:rsidP="008B4989">
            <w:r>
              <w:t>???</w:t>
            </w:r>
          </w:p>
        </w:tc>
      </w:tr>
      <w:tr w:rsidR="00A213D3" w14:paraId="1F3C58B3" w14:textId="77777777" w:rsidTr="008B4989">
        <w:tc>
          <w:tcPr>
            <w:tcW w:w="0" w:type="auto"/>
          </w:tcPr>
          <w:p w14:paraId="055B4910" w14:textId="77777777" w:rsidR="00A213D3" w:rsidRDefault="00A213D3" w:rsidP="008B4989">
            <w:r>
              <w:lastRenderedPageBreak/>
              <w:t>Porte</w:t>
            </w:r>
          </w:p>
        </w:tc>
        <w:tc>
          <w:tcPr>
            <w:tcW w:w="0" w:type="auto"/>
          </w:tcPr>
          <w:p w14:paraId="1A0EA556" w14:textId="77777777" w:rsidR="00A213D3" w:rsidRDefault="00A213D3" w:rsidP="008B4989">
            <w:r>
              <w:t>Il y a une porte tout droite sur le mur nord.</w:t>
            </w:r>
          </w:p>
        </w:tc>
        <w:tc>
          <w:tcPr>
            <w:tcW w:w="0" w:type="auto"/>
          </w:tcPr>
          <w:p w14:paraId="3EE98266" w14:textId="77777777" w:rsidR="00A213D3" w:rsidRDefault="00A213D3" w:rsidP="008B4989">
            <w:r>
              <w:t>???</w:t>
            </w:r>
          </w:p>
        </w:tc>
      </w:tr>
      <w:tr w:rsidR="00A213D3" w14:paraId="7DED2BFD" w14:textId="77777777" w:rsidTr="008B4989">
        <w:tc>
          <w:tcPr>
            <w:tcW w:w="0" w:type="auto"/>
          </w:tcPr>
          <w:p w14:paraId="6923961A" w14:textId="77777777" w:rsidR="00A213D3" w:rsidRDefault="00A213D3" w:rsidP="008B4989">
            <w:r>
              <w:t>jeu de dance</w:t>
            </w:r>
          </w:p>
        </w:tc>
        <w:tc>
          <w:tcPr>
            <w:tcW w:w="0" w:type="auto"/>
          </w:tcPr>
          <w:p w14:paraId="154263CD" w14:textId="77777777" w:rsidR="00A213D3" w:rsidRDefault="00A213D3" w:rsidP="008B4989">
            <w:r>
              <w:t>Il y a deux jeux de dance l'un à côté de l'autre dans le coins Sud-Ouest.</w:t>
            </w:r>
          </w:p>
        </w:tc>
        <w:tc>
          <w:tcPr>
            <w:tcW w:w="0" w:type="auto"/>
          </w:tcPr>
          <w:p w14:paraId="2EFB68B8" w14:textId="77777777" w:rsidR="00A213D3" w:rsidRDefault="00A213D3" w:rsidP="008B4989">
            <w:r>
              <w:t>???</w:t>
            </w:r>
          </w:p>
        </w:tc>
      </w:tr>
      <w:tr w:rsidR="00A213D3" w14:paraId="1039F78D" w14:textId="77777777" w:rsidTr="008B4989">
        <w:tc>
          <w:tcPr>
            <w:tcW w:w="0" w:type="auto"/>
          </w:tcPr>
          <w:p w14:paraId="0EBD7E40" w14:textId="77777777" w:rsidR="00A213D3" w:rsidRDefault="00A213D3" w:rsidP="008B4989">
            <w:r>
              <w:t>jeu de basket</w:t>
            </w:r>
          </w:p>
        </w:tc>
        <w:tc>
          <w:tcPr>
            <w:tcW w:w="0" w:type="auto"/>
          </w:tcPr>
          <w:p w14:paraId="16A1221D" w14:textId="77777777" w:rsidR="00A213D3" w:rsidRDefault="00A213D3" w:rsidP="008B4989">
            <w:r>
              <w:t>Il y a 3 jeux de basket qui se touche dans le coin sud-est</w:t>
            </w:r>
          </w:p>
        </w:tc>
        <w:tc>
          <w:tcPr>
            <w:tcW w:w="0" w:type="auto"/>
          </w:tcPr>
          <w:p w14:paraId="3EA6633D" w14:textId="77777777" w:rsidR="00A213D3" w:rsidRDefault="00A213D3" w:rsidP="008B4989">
            <w:r>
              <w:t>???</w:t>
            </w:r>
          </w:p>
        </w:tc>
      </w:tr>
      <w:tr w:rsidR="00A213D3" w14:paraId="3294EE3F" w14:textId="77777777" w:rsidTr="008B4989">
        <w:tc>
          <w:tcPr>
            <w:tcW w:w="0" w:type="auto"/>
          </w:tcPr>
          <w:p w14:paraId="1ADA8E47" w14:textId="77777777" w:rsidR="00A213D3" w:rsidRDefault="00A213D3" w:rsidP="008B4989">
            <w:r>
              <w:t>bande d'arcade</w:t>
            </w:r>
          </w:p>
        </w:tc>
        <w:tc>
          <w:tcPr>
            <w:tcW w:w="0" w:type="auto"/>
          </w:tcPr>
          <w:p w14:paraId="4D90FA28" w14:textId="77777777" w:rsidR="00A213D3" w:rsidRDefault="00A213D3" w:rsidP="008B4989">
            <w:r>
              <w:t>Il y a 5 bande d'arcade l'un à côté de l'autre. Elles touchent le mur nord et sont juste à côté du jeu de moto.</w:t>
            </w:r>
          </w:p>
        </w:tc>
        <w:tc>
          <w:tcPr>
            <w:tcW w:w="0" w:type="auto"/>
          </w:tcPr>
          <w:p w14:paraId="4DD9AB7E" w14:textId="77777777" w:rsidR="00A213D3" w:rsidRDefault="00A213D3" w:rsidP="008B4989">
            <w:r>
              <w:t>???</w:t>
            </w:r>
          </w:p>
        </w:tc>
      </w:tr>
      <w:tr w:rsidR="00A213D3" w14:paraId="728C5EB3" w14:textId="77777777" w:rsidTr="008B4989">
        <w:tc>
          <w:tcPr>
            <w:tcW w:w="0" w:type="auto"/>
          </w:tcPr>
          <w:p w14:paraId="1684A8D4" w14:textId="77777777" w:rsidR="00A213D3" w:rsidRDefault="00A213D3" w:rsidP="008B4989">
            <w:r>
              <w:t>fenêtre</w:t>
            </w:r>
          </w:p>
        </w:tc>
        <w:tc>
          <w:tcPr>
            <w:tcW w:w="0" w:type="auto"/>
          </w:tcPr>
          <w:p w14:paraId="7A4D7A7E" w14:textId="77777777" w:rsidR="00A213D3" w:rsidRDefault="00A213D3" w:rsidP="008B4989">
            <w:r>
              <w:t>Il y a une baie vitrée sur le mur est.</w:t>
            </w:r>
          </w:p>
        </w:tc>
        <w:tc>
          <w:tcPr>
            <w:tcW w:w="0" w:type="auto"/>
          </w:tcPr>
          <w:p w14:paraId="09613DCC" w14:textId="77777777" w:rsidR="00A213D3" w:rsidRDefault="00A213D3" w:rsidP="008B4989">
            <w:r>
              <w:t>???</w:t>
            </w:r>
          </w:p>
        </w:tc>
      </w:tr>
    </w:tbl>
    <w:p w14:paraId="0E19DD96" w14:textId="77777777" w:rsidR="00A213D3" w:rsidRDefault="00A213D3" w:rsidP="00A213D3">
      <w:pPr>
        <w:pStyle w:val="Titre4"/>
      </w:pPr>
      <w:r>
        <w:t>D-01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3"/>
        <w:gridCol w:w="6718"/>
        <w:gridCol w:w="375"/>
      </w:tblGrid>
      <w:tr w:rsidR="00A213D3" w14:paraId="5C71B61C" w14:textId="77777777" w:rsidTr="008B4989">
        <w:tc>
          <w:tcPr>
            <w:tcW w:w="0" w:type="auto"/>
          </w:tcPr>
          <w:p w14:paraId="11566DFB" w14:textId="77777777" w:rsidR="00A213D3" w:rsidRDefault="00A213D3" w:rsidP="008B4989">
            <w:r>
              <w:t>piscine</w:t>
            </w:r>
          </w:p>
        </w:tc>
        <w:tc>
          <w:tcPr>
            <w:tcW w:w="0" w:type="auto"/>
          </w:tcPr>
          <w:p w14:paraId="3BC5E949" w14:textId="77777777" w:rsidR="00A213D3" w:rsidRDefault="00A213D3" w:rsidP="008B4989">
            <w:r>
              <w:t>il y a une piscine de 5m de long sur 3 de large au centre de la pièces</w:t>
            </w:r>
          </w:p>
        </w:tc>
        <w:tc>
          <w:tcPr>
            <w:tcW w:w="0" w:type="auto"/>
          </w:tcPr>
          <w:p w14:paraId="32936AB7" w14:textId="77777777" w:rsidR="00A213D3" w:rsidRDefault="00A213D3" w:rsidP="008B4989">
            <w:r>
              <w:t>???</w:t>
            </w:r>
          </w:p>
        </w:tc>
      </w:tr>
      <w:tr w:rsidR="00A213D3" w14:paraId="796568F9" w14:textId="77777777" w:rsidTr="008B4989">
        <w:tc>
          <w:tcPr>
            <w:tcW w:w="0" w:type="auto"/>
          </w:tcPr>
          <w:p w14:paraId="116442E4" w14:textId="77777777" w:rsidR="00A213D3" w:rsidRDefault="00A213D3" w:rsidP="008B4989">
            <w:r>
              <w:t>transat</w:t>
            </w:r>
          </w:p>
        </w:tc>
        <w:tc>
          <w:tcPr>
            <w:tcW w:w="0" w:type="auto"/>
          </w:tcPr>
          <w:p w14:paraId="4E66DBD3" w14:textId="77777777" w:rsidR="00A213D3" w:rsidRDefault="00A213D3" w:rsidP="008B4989">
            <w:r>
              <w:t xml:space="preserve">il y a 4 transat  le long de la piscine </w:t>
            </w:r>
            <w:proofErr w:type="spellStart"/>
            <w:r>
              <w:t>a</w:t>
            </w:r>
            <w:proofErr w:type="spellEnd"/>
            <w:r>
              <w:t xml:space="preserve"> gauche</w:t>
            </w:r>
          </w:p>
        </w:tc>
        <w:tc>
          <w:tcPr>
            <w:tcW w:w="0" w:type="auto"/>
          </w:tcPr>
          <w:p w14:paraId="5B0C13EE" w14:textId="77777777" w:rsidR="00A213D3" w:rsidRDefault="00A213D3" w:rsidP="008B4989">
            <w:r>
              <w:t>???</w:t>
            </w:r>
          </w:p>
        </w:tc>
      </w:tr>
      <w:tr w:rsidR="00A213D3" w14:paraId="73393903" w14:textId="77777777" w:rsidTr="008B4989">
        <w:tc>
          <w:tcPr>
            <w:tcW w:w="0" w:type="auto"/>
          </w:tcPr>
          <w:p w14:paraId="42791EA7" w14:textId="77777777" w:rsidR="00A213D3" w:rsidRDefault="00A213D3" w:rsidP="008B4989">
            <w:r>
              <w:t>sauna</w:t>
            </w:r>
          </w:p>
        </w:tc>
        <w:tc>
          <w:tcPr>
            <w:tcW w:w="0" w:type="auto"/>
          </w:tcPr>
          <w:p w14:paraId="3B99D2CC" w14:textId="77777777" w:rsidR="00A213D3" w:rsidRDefault="00A213D3" w:rsidP="008B4989">
            <w:r>
              <w:t xml:space="preserve">il y a un sauna dans le coin en haut </w:t>
            </w:r>
            <w:proofErr w:type="spellStart"/>
            <w:r>
              <w:t>a</w:t>
            </w:r>
            <w:proofErr w:type="spellEnd"/>
            <w:r>
              <w:t xml:space="preserve"> droite 2m sur 1m50</w:t>
            </w:r>
          </w:p>
        </w:tc>
        <w:tc>
          <w:tcPr>
            <w:tcW w:w="0" w:type="auto"/>
          </w:tcPr>
          <w:p w14:paraId="1738A5B1" w14:textId="77777777" w:rsidR="00A213D3" w:rsidRDefault="00A213D3" w:rsidP="008B4989">
            <w:r>
              <w:t>???</w:t>
            </w:r>
          </w:p>
        </w:tc>
      </w:tr>
      <w:tr w:rsidR="00A213D3" w14:paraId="01F90426" w14:textId="77777777" w:rsidTr="008B4989">
        <w:tc>
          <w:tcPr>
            <w:tcW w:w="0" w:type="auto"/>
          </w:tcPr>
          <w:p w14:paraId="754D0D64" w14:textId="77777777" w:rsidR="00A213D3" w:rsidRDefault="00A213D3" w:rsidP="008B4989">
            <w:r>
              <w:t>porte</w:t>
            </w:r>
          </w:p>
        </w:tc>
        <w:tc>
          <w:tcPr>
            <w:tcW w:w="0" w:type="auto"/>
          </w:tcPr>
          <w:p w14:paraId="2807A559" w14:textId="77777777" w:rsidR="00A213D3" w:rsidRDefault="00A213D3" w:rsidP="008B4989">
            <w:r>
              <w:t>sur le mur sud il y a une porte a 1m du mur de l 'est</w:t>
            </w:r>
          </w:p>
        </w:tc>
        <w:tc>
          <w:tcPr>
            <w:tcW w:w="0" w:type="auto"/>
          </w:tcPr>
          <w:p w14:paraId="485F1016" w14:textId="77777777" w:rsidR="00A213D3" w:rsidRDefault="00A213D3" w:rsidP="008B4989">
            <w:r>
              <w:t>???</w:t>
            </w:r>
          </w:p>
        </w:tc>
      </w:tr>
      <w:tr w:rsidR="00A213D3" w14:paraId="7A10DC5D" w14:textId="77777777" w:rsidTr="008B4989">
        <w:tc>
          <w:tcPr>
            <w:tcW w:w="0" w:type="auto"/>
          </w:tcPr>
          <w:p w14:paraId="4920C559" w14:textId="77777777" w:rsidR="00A213D3" w:rsidRDefault="00A213D3" w:rsidP="008B4989">
            <w:r>
              <w:t>fenêtre</w:t>
            </w:r>
          </w:p>
        </w:tc>
        <w:tc>
          <w:tcPr>
            <w:tcW w:w="0" w:type="auto"/>
          </w:tcPr>
          <w:p w14:paraId="093FD33C" w14:textId="77777777" w:rsidR="00A213D3" w:rsidRDefault="00A213D3" w:rsidP="008B4989">
            <w:r>
              <w:t>il y une bais vitré sur le mur Est,  il y une bais vitré sur le mur nord</w:t>
            </w:r>
          </w:p>
        </w:tc>
        <w:tc>
          <w:tcPr>
            <w:tcW w:w="0" w:type="auto"/>
          </w:tcPr>
          <w:p w14:paraId="70975E7D" w14:textId="77777777" w:rsidR="00A213D3" w:rsidRDefault="00A213D3" w:rsidP="008B4989">
            <w:r>
              <w:t>???</w:t>
            </w:r>
          </w:p>
        </w:tc>
      </w:tr>
    </w:tbl>
    <w:p w14:paraId="73E2DED5" w14:textId="77777777" w:rsidR="00A213D3" w:rsidRDefault="00A213D3" w:rsidP="00A213D3">
      <w:pPr>
        <w:pStyle w:val="Titre4"/>
      </w:pPr>
      <w:r>
        <w:t>D16 Salle de 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47"/>
        <w:gridCol w:w="7138"/>
        <w:gridCol w:w="375"/>
      </w:tblGrid>
      <w:tr w:rsidR="00A213D3" w14:paraId="269F655E" w14:textId="77777777" w:rsidTr="008B4989">
        <w:tc>
          <w:tcPr>
            <w:tcW w:w="0" w:type="auto"/>
          </w:tcPr>
          <w:p w14:paraId="618B85BE" w14:textId="77777777" w:rsidR="00A213D3" w:rsidRDefault="00A213D3" w:rsidP="008B4989">
            <w:r>
              <w:t>Emplacement</w:t>
            </w:r>
          </w:p>
        </w:tc>
        <w:tc>
          <w:tcPr>
            <w:tcW w:w="0" w:type="auto"/>
          </w:tcPr>
          <w:p w14:paraId="4096A74F" w14:textId="77777777" w:rsidR="00A213D3" w:rsidRDefault="00A213D3" w:rsidP="008B4989">
            <w:r>
              <w:t>Elle est en D16</w:t>
            </w:r>
          </w:p>
        </w:tc>
        <w:tc>
          <w:tcPr>
            <w:tcW w:w="0" w:type="auto"/>
          </w:tcPr>
          <w:p w14:paraId="6E9D6101" w14:textId="77777777" w:rsidR="00A213D3" w:rsidRDefault="00A213D3" w:rsidP="008B4989">
            <w:r>
              <w:t>???</w:t>
            </w:r>
          </w:p>
        </w:tc>
      </w:tr>
      <w:tr w:rsidR="00A213D3" w14:paraId="3E847023" w14:textId="77777777" w:rsidTr="008B4989">
        <w:tc>
          <w:tcPr>
            <w:tcW w:w="0" w:type="auto"/>
          </w:tcPr>
          <w:p w14:paraId="4C008051" w14:textId="77777777" w:rsidR="00A213D3" w:rsidRDefault="00A213D3" w:rsidP="008B4989">
            <w:r>
              <w:t>table</w:t>
            </w:r>
          </w:p>
        </w:tc>
        <w:tc>
          <w:tcPr>
            <w:tcW w:w="0" w:type="auto"/>
          </w:tcPr>
          <w:p w14:paraId="4A4793F8" w14:textId="77777777" w:rsidR="00A213D3" w:rsidRDefault="00A213D3" w:rsidP="008B4989">
            <w:r>
              <w:t>Il y a 3 rangé de 4 tables.  Espacer de toute la même chose. La première rangé est à 1m du bureau du professeur.  Les rangé de table sont à 1 m40 d'espace entre elle. Les tables font 1m50 de longueur et 1m de largeur.</w:t>
            </w:r>
          </w:p>
        </w:tc>
        <w:tc>
          <w:tcPr>
            <w:tcW w:w="0" w:type="auto"/>
          </w:tcPr>
          <w:p w14:paraId="37046431" w14:textId="77777777" w:rsidR="00A213D3" w:rsidRDefault="00A213D3" w:rsidP="008B4989">
            <w:r>
              <w:t>???</w:t>
            </w:r>
          </w:p>
        </w:tc>
      </w:tr>
      <w:tr w:rsidR="00A213D3" w14:paraId="747EB26D" w14:textId="77777777" w:rsidTr="008B4989">
        <w:tc>
          <w:tcPr>
            <w:tcW w:w="0" w:type="auto"/>
          </w:tcPr>
          <w:p w14:paraId="79CEBB5D" w14:textId="77777777" w:rsidR="00A213D3" w:rsidRDefault="00A213D3" w:rsidP="008B4989">
            <w:r>
              <w:t>porte</w:t>
            </w:r>
          </w:p>
        </w:tc>
        <w:tc>
          <w:tcPr>
            <w:tcW w:w="0" w:type="auto"/>
          </w:tcPr>
          <w:p w14:paraId="0AF6D806" w14:textId="77777777" w:rsidR="00A213D3" w:rsidRDefault="00A213D3" w:rsidP="008B4989">
            <w:r>
              <w:t>Il y a une porte tout à droite sur le mur nord</w:t>
            </w:r>
          </w:p>
        </w:tc>
        <w:tc>
          <w:tcPr>
            <w:tcW w:w="0" w:type="auto"/>
          </w:tcPr>
          <w:p w14:paraId="3ACA0DC3" w14:textId="77777777" w:rsidR="00A213D3" w:rsidRDefault="00A213D3" w:rsidP="008B4989">
            <w:r>
              <w:t>???</w:t>
            </w:r>
          </w:p>
        </w:tc>
      </w:tr>
      <w:tr w:rsidR="00A213D3" w14:paraId="1116804B" w14:textId="77777777" w:rsidTr="008B4989">
        <w:tc>
          <w:tcPr>
            <w:tcW w:w="0" w:type="auto"/>
          </w:tcPr>
          <w:p w14:paraId="3B8FEF77" w14:textId="77777777" w:rsidR="00A213D3" w:rsidRDefault="00A213D3" w:rsidP="008B4989">
            <w:r>
              <w:t>tableau noir</w:t>
            </w:r>
          </w:p>
        </w:tc>
        <w:tc>
          <w:tcPr>
            <w:tcW w:w="0" w:type="auto"/>
          </w:tcPr>
          <w:p w14:paraId="1BE2896A" w14:textId="77777777" w:rsidR="00A213D3" w:rsidRDefault="00A213D3" w:rsidP="008B4989">
            <w:r>
              <w:t>Il y a un tableau noir au milieux sur le mur tout à l'Est.</w:t>
            </w:r>
          </w:p>
        </w:tc>
        <w:tc>
          <w:tcPr>
            <w:tcW w:w="0" w:type="auto"/>
          </w:tcPr>
          <w:p w14:paraId="5CBE7189" w14:textId="77777777" w:rsidR="00A213D3" w:rsidRDefault="00A213D3" w:rsidP="008B4989">
            <w:r>
              <w:t>???</w:t>
            </w:r>
          </w:p>
        </w:tc>
      </w:tr>
      <w:tr w:rsidR="00A213D3" w14:paraId="77EBEB23" w14:textId="77777777" w:rsidTr="008B4989">
        <w:tc>
          <w:tcPr>
            <w:tcW w:w="0" w:type="auto"/>
          </w:tcPr>
          <w:p w14:paraId="274489D3" w14:textId="77777777" w:rsidR="00A213D3" w:rsidRDefault="00A213D3" w:rsidP="008B4989">
            <w:r>
              <w:t>bureau professeure</w:t>
            </w:r>
          </w:p>
        </w:tc>
        <w:tc>
          <w:tcPr>
            <w:tcW w:w="0" w:type="auto"/>
          </w:tcPr>
          <w:p w14:paraId="0B682F8F" w14:textId="77777777" w:rsidR="00A213D3" w:rsidRDefault="00A213D3" w:rsidP="008B4989">
            <w:r>
              <w:t>Un bureau qui est à 1m de la fenêtre qui est le plus proche du tableau. Il fait 2m de long et 1m de large</w:t>
            </w:r>
          </w:p>
        </w:tc>
        <w:tc>
          <w:tcPr>
            <w:tcW w:w="0" w:type="auto"/>
          </w:tcPr>
          <w:p w14:paraId="36F53480" w14:textId="77777777" w:rsidR="00A213D3" w:rsidRDefault="00A213D3" w:rsidP="008B4989">
            <w:r>
              <w:t>???</w:t>
            </w:r>
          </w:p>
        </w:tc>
      </w:tr>
      <w:tr w:rsidR="00A213D3" w14:paraId="44E6A09A" w14:textId="77777777" w:rsidTr="008B4989">
        <w:tc>
          <w:tcPr>
            <w:tcW w:w="0" w:type="auto"/>
          </w:tcPr>
          <w:p w14:paraId="30A89959" w14:textId="77777777" w:rsidR="00A213D3" w:rsidRDefault="00A213D3" w:rsidP="008B4989">
            <w:r>
              <w:t>ordinateur</w:t>
            </w:r>
          </w:p>
        </w:tc>
        <w:tc>
          <w:tcPr>
            <w:tcW w:w="0" w:type="auto"/>
          </w:tcPr>
          <w:p w14:paraId="4F0FBA15" w14:textId="77777777" w:rsidR="00A213D3" w:rsidRDefault="00A213D3" w:rsidP="008B4989">
            <w:r>
              <w:t>Il y a un ordinateur sur la table du professeur</w:t>
            </w:r>
          </w:p>
        </w:tc>
        <w:tc>
          <w:tcPr>
            <w:tcW w:w="0" w:type="auto"/>
          </w:tcPr>
          <w:p w14:paraId="29628DCC" w14:textId="77777777" w:rsidR="00A213D3" w:rsidRDefault="00A213D3" w:rsidP="008B4989">
            <w:r>
              <w:t>???</w:t>
            </w:r>
          </w:p>
        </w:tc>
      </w:tr>
      <w:tr w:rsidR="00A213D3" w14:paraId="0C6DF2B0" w14:textId="77777777" w:rsidTr="008B4989">
        <w:tc>
          <w:tcPr>
            <w:tcW w:w="0" w:type="auto"/>
          </w:tcPr>
          <w:p w14:paraId="5EAC1773" w14:textId="77777777" w:rsidR="00A213D3" w:rsidRDefault="00A213D3" w:rsidP="008B4989">
            <w:r>
              <w:t>fenêtre</w:t>
            </w:r>
          </w:p>
        </w:tc>
        <w:tc>
          <w:tcPr>
            <w:tcW w:w="0" w:type="auto"/>
          </w:tcPr>
          <w:p w14:paraId="0B0C7903" w14:textId="77777777" w:rsidR="00A213D3" w:rsidRDefault="00A213D3" w:rsidP="008B4989">
            <w:r>
              <w:t>Il y a des fenêtre de 1m de large et 1.5m de hauteur. Il y en a 3 sur le mur opposer de la porte. qui sont espacer de la même chose</w:t>
            </w:r>
          </w:p>
        </w:tc>
        <w:tc>
          <w:tcPr>
            <w:tcW w:w="0" w:type="auto"/>
          </w:tcPr>
          <w:p w14:paraId="788B2095" w14:textId="77777777" w:rsidR="00A213D3" w:rsidRDefault="00A213D3" w:rsidP="008B4989">
            <w:r>
              <w:t>???</w:t>
            </w:r>
          </w:p>
        </w:tc>
      </w:tr>
      <w:tr w:rsidR="00A213D3" w14:paraId="2200C92E" w14:textId="77777777" w:rsidTr="008B4989">
        <w:tc>
          <w:tcPr>
            <w:tcW w:w="0" w:type="auto"/>
          </w:tcPr>
          <w:p w14:paraId="7103F578" w14:textId="77777777" w:rsidR="00A213D3" w:rsidRDefault="00A213D3" w:rsidP="008B4989">
            <w:r>
              <w:t>carte du monde</w:t>
            </w:r>
          </w:p>
        </w:tc>
        <w:tc>
          <w:tcPr>
            <w:tcW w:w="0" w:type="auto"/>
          </w:tcPr>
          <w:p w14:paraId="3FECEAE3" w14:textId="77777777" w:rsidR="00A213D3" w:rsidRDefault="00A213D3" w:rsidP="008B4989">
            <w:r>
              <w:t>il y a une carte du monde qui est à 1.5m de hauteur. La carte fait 1m de large et 75cm de hauteur. Qui est au milieu du mur nord</w:t>
            </w:r>
          </w:p>
        </w:tc>
        <w:tc>
          <w:tcPr>
            <w:tcW w:w="0" w:type="auto"/>
          </w:tcPr>
          <w:p w14:paraId="7EFBEEB0" w14:textId="77777777" w:rsidR="00A213D3" w:rsidRDefault="00A213D3" w:rsidP="008B4989">
            <w:r>
              <w:t>???</w:t>
            </w:r>
          </w:p>
        </w:tc>
      </w:tr>
      <w:tr w:rsidR="00A213D3" w14:paraId="7B92B3A8" w14:textId="77777777" w:rsidTr="008B4989">
        <w:tc>
          <w:tcPr>
            <w:tcW w:w="0" w:type="auto"/>
          </w:tcPr>
          <w:p w14:paraId="1332AB47" w14:textId="77777777" w:rsidR="00A213D3" w:rsidRDefault="00A213D3" w:rsidP="008B4989">
            <w:r>
              <w:t>armoire</w:t>
            </w:r>
          </w:p>
        </w:tc>
        <w:tc>
          <w:tcPr>
            <w:tcW w:w="0" w:type="auto"/>
          </w:tcPr>
          <w:p w14:paraId="19E173CC" w14:textId="77777777" w:rsidR="00A213D3" w:rsidRDefault="00A213D3" w:rsidP="008B4989">
            <w:r>
              <w:t>Il y a une grande armoire qui touche le mur sud qui fait 75cm de large et 2m de long</w:t>
            </w:r>
          </w:p>
        </w:tc>
        <w:tc>
          <w:tcPr>
            <w:tcW w:w="0" w:type="auto"/>
          </w:tcPr>
          <w:p w14:paraId="79242B01" w14:textId="77777777" w:rsidR="00A213D3" w:rsidRDefault="00A213D3" w:rsidP="008B4989">
            <w:r>
              <w:t>???</w:t>
            </w:r>
          </w:p>
        </w:tc>
      </w:tr>
      <w:tr w:rsidR="00A213D3" w14:paraId="616249C7" w14:textId="77777777" w:rsidTr="008B4989">
        <w:tc>
          <w:tcPr>
            <w:tcW w:w="0" w:type="auto"/>
          </w:tcPr>
          <w:p w14:paraId="46031C42" w14:textId="77777777" w:rsidR="00A213D3" w:rsidRDefault="00A213D3" w:rsidP="008B4989">
            <w:r>
              <w:t>Plante</w:t>
            </w:r>
          </w:p>
        </w:tc>
        <w:tc>
          <w:tcPr>
            <w:tcW w:w="0" w:type="auto"/>
          </w:tcPr>
          <w:p w14:paraId="005FDCEF" w14:textId="77777777" w:rsidR="00A213D3" w:rsidRDefault="00A213D3" w:rsidP="008B4989">
            <w:r>
              <w:t>Il y a une plante au coin derrière le bureau.</w:t>
            </w:r>
          </w:p>
        </w:tc>
        <w:tc>
          <w:tcPr>
            <w:tcW w:w="0" w:type="auto"/>
          </w:tcPr>
          <w:p w14:paraId="78AB5ED7" w14:textId="77777777" w:rsidR="00A213D3" w:rsidRDefault="00A213D3" w:rsidP="008B4989">
            <w:r>
              <w:t>???</w:t>
            </w:r>
          </w:p>
        </w:tc>
      </w:tr>
      <w:tr w:rsidR="00A213D3" w14:paraId="73570A38" w14:textId="77777777" w:rsidTr="008B4989">
        <w:tc>
          <w:tcPr>
            <w:tcW w:w="0" w:type="auto"/>
          </w:tcPr>
          <w:p w14:paraId="12B54045" w14:textId="77777777" w:rsidR="00A213D3" w:rsidRDefault="00A213D3" w:rsidP="008B4989">
            <w:r>
              <w:t>chaise</w:t>
            </w:r>
          </w:p>
        </w:tc>
        <w:tc>
          <w:tcPr>
            <w:tcW w:w="0" w:type="auto"/>
          </w:tcPr>
          <w:p w14:paraId="4E6F5CE6" w14:textId="77777777" w:rsidR="00A213D3" w:rsidRDefault="00A213D3" w:rsidP="008B4989">
            <w:r>
              <w:t>Il y a une chaise au milieux de chaque table</w:t>
            </w:r>
          </w:p>
        </w:tc>
        <w:tc>
          <w:tcPr>
            <w:tcW w:w="0" w:type="auto"/>
          </w:tcPr>
          <w:p w14:paraId="214BC87C" w14:textId="77777777" w:rsidR="00A213D3" w:rsidRDefault="00A213D3" w:rsidP="008B4989">
            <w:r>
              <w:t>???</w:t>
            </w:r>
          </w:p>
        </w:tc>
      </w:tr>
      <w:tr w:rsidR="00A213D3" w14:paraId="789E6F6C" w14:textId="77777777" w:rsidTr="008B4989">
        <w:tc>
          <w:tcPr>
            <w:tcW w:w="0" w:type="auto"/>
          </w:tcPr>
          <w:p w14:paraId="6D3009FE" w14:textId="77777777" w:rsidR="00A213D3" w:rsidRDefault="00A213D3" w:rsidP="008B4989">
            <w:r>
              <w:t>photo</w:t>
            </w:r>
          </w:p>
        </w:tc>
        <w:tc>
          <w:tcPr>
            <w:tcW w:w="0" w:type="auto"/>
          </w:tcPr>
          <w:p w14:paraId="66FC34A8" w14:textId="77777777" w:rsidR="00A213D3" w:rsidRDefault="00A213D3" w:rsidP="008B4989">
            <w:r>
              <w:t>Il y a une photo de hockey a 1m50   du mur Ouest</w:t>
            </w:r>
          </w:p>
        </w:tc>
        <w:tc>
          <w:tcPr>
            <w:tcW w:w="0" w:type="auto"/>
          </w:tcPr>
          <w:p w14:paraId="747CF3B5" w14:textId="77777777" w:rsidR="00A213D3" w:rsidRDefault="00A213D3" w:rsidP="008B4989">
            <w:r>
              <w:t>???</w:t>
            </w:r>
          </w:p>
        </w:tc>
      </w:tr>
    </w:tbl>
    <w:p w14:paraId="7125680F" w14:textId="77777777" w:rsidR="00A213D3" w:rsidRDefault="00A213D3" w:rsidP="00A213D3">
      <w:pPr>
        <w:pStyle w:val="Titre3"/>
      </w:pPr>
      <w:bookmarkStart w:id="56" w:name="_Toc167200481"/>
      <w:r>
        <w:t>Sprint 6</w:t>
      </w:r>
      <w:bookmarkEnd w:id="56"/>
    </w:p>
    <w:p w14:paraId="431601F5" w14:textId="77777777" w:rsidR="00A213D3" w:rsidRDefault="00A213D3" w:rsidP="00A213D3">
      <w:pPr>
        <w:pStyle w:val="Titre3"/>
      </w:pPr>
      <w:bookmarkStart w:id="57" w:name="_Toc167200482"/>
      <w:r>
        <w:t>Sprint 1</w:t>
      </w:r>
      <w:bookmarkEnd w:id="57"/>
    </w:p>
    <w:p w14:paraId="3E55ED3E" w14:textId="77777777" w:rsidR="00A213D3" w:rsidRDefault="00A213D3" w:rsidP="00A213D3">
      <w:pPr>
        <w:pStyle w:val="Titre3"/>
      </w:pPr>
      <w:bookmarkStart w:id="58" w:name="_Toc167200483"/>
      <w:r>
        <w:t>Sprint 2</w:t>
      </w:r>
      <w:bookmarkEnd w:id="58"/>
    </w:p>
    <w:p w14:paraId="017B4A2E" w14:textId="77777777" w:rsidR="00A213D3" w:rsidRDefault="00A213D3" w:rsidP="00A213D3">
      <w:pPr>
        <w:pStyle w:val="Titre4"/>
      </w:pPr>
      <w:r>
        <w:t>salon de thé</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56"/>
        <w:gridCol w:w="7036"/>
        <w:gridCol w:w="568"/>
      </w:tblGrid>
      <w:tr w:rsidR="00A213D3" w14:paraId="42647444" w14:textId="77777777" w:rsidTr="008B4989">
        <w:tc>
          <w:tcPr>
            <w:tcW w:w="0" w:type="auto"/>
          </w:tcPr>
          <w:p w14:paraId="71D97457" w14:textId="77777777" w:rsidR="00A213D3" w:rsidRDefault="00A213D3" w:rsidP="008B4989">
            <w:r>
              <w:t>emplacement</w:t>
            </w:r>
          </w:p>
        </w:tc>
        <w:tc>
          <w:tcPr>
            <w:tcW w:w="0" w:type="auto"/>
          </w:tcPr>
          <w:p w14:paraId="3E511F33" w14:textId="77777777" w:rsidR="00A213D3" w:rsidRDefault="00A213D3" w:rsidP="008B4989">
            <w:r>
              <w:t>Le salon de thé se trouve dans la salle D01</w:t>
            </w:r>
          </w:p>
        </w:tc>
        <w:tc>
          <w:tcPr>
            <w:tcW w:w="0" w:type="auto"/>
          </w:tcPr>
          <w:p w14:paraId="4926B4A1" w14:textId="77777777" w:rsidR="00A213D3" w:rsidRDefault="00A213D3" w:rsidP="008B4989">
            <w:r>
              <w:t>OK</w:t>
            </w:r>
          </w:p>
          <w:p w14:paraId="6CEC5ACE" w14:textId="77777777" w:rsidR="00A213D3" w:rsidRDefault="00A213D3" w:rsidP="008B4989">
            <w:r>
              <w:t>14 May</w:t>
            </w:r>
          </w:p>
        </w:tc>
      </w:tr>
      <w:tr w:rsidR="00A213D3" w14:paraId="3B020E8F" w14:textId="77777777" w:rsidTr="008B4989">
        <w:tc>
          <w:tcPr>
            <w:tcW w:w="0" w:type="auto"/>
          </w:tcPr>
          <w:p w14:paraId="22CD300B" w14:textId="77777777" w:rsidR="00A213D3" w:rsidRDefault="00A213D3" w:rsidP="008B4989">
            <w:r>
              <w:t>Tables pour thé</w:t>
            </w:r>
          </w:p>
        </w:tc>
        <w:tc>
          <w:tcPr>
            <w:tcW w:w="0" w:type="auto"/>
          </w:tcPr>
          <w:p w14:paraId="34B8D995" w14:textId="77777777" w:rsidR="00A213D3" w:rsidRDefault="00A213D3" w:rsidP="008B4989">
            <w:r>
              <w:t xml:space="preserve">Deux tables au </w:t>
            </w:r>
            <w:proofErr w:type="spellStart"/>
            <w:r>
              <w:t>millieux</w:t>
            </w:r>
            <w:proofErr w:type="spellEnd"/>
            <w:r>
              <w:t xml:space="preserve"> du mur nord de la salle</w:t>
            </w:r>
          </w:p>
        </w:tc>
        <w:tc>
          <w:tcPr>
            <w:tcW w:w="0" w:type="auto"/>
          </w:tcPr>
          <w:p w14:paraId="327FFCD3" w14:textId="77777777" w:rsidR="00A213D3" w:rsidRDefault="00A213D3" w:rsidP="008B4989">
            <w:r>
              <w:t>OK</w:t>
            </w:r>
          </w:p>
          <w:p w14:paraId="7313005E" w14:textId="77777777" w:rsidR="00A213D3" w:rsidRDefault="00A213D3" w:rsidP="008B4989">
            <w:r>
              <w:t>14 May</w:t>
            </w:r>
          </w:p>
        </w:tc>
      </w:tr>
      <w:tr w:rsidR="00A213D3" w14:paraId="2EF6676D" w14:textId="77777777" w:rsidTr="008B4989">
        <w:tc>
          <w:tcPr>
            <w:tcW w:w="0" w:type="auto"/>
          </w:tcPr>
          <w:p w14:paraId="58F559E4" w14:textId="77777777" w:rsidR="00A213D3" w:rsidRDefault="00A213D3" w:rsidP="008B4989">
            <w:proofErr w:type="spellStart"/>
            <w:r>
              <w:t>téière</w:t>
            </w:r>
            <w:proofErr w:type="spellEnd"/>
          </w:p>
        </w:tc>
        <w:tc>
          <w:tcPr>
            <w:tcW w:w="0" w:type="auto"/>
          </w:tcPr>
          <w:p w14:paraId="578666C7" w14:textId="77777777" w:rsidR="00A213D3" w:rsidRDefault="00A213D3" w:rsidP="008B4989">
            <w:r>
              <w:t>Sur les tables qui se trouvent sur le mur nord de la salle il y a 10 théières.</w:t>
            </w:r>
          </w:p>
        </w:tc>
        <w:tc>
          <w:tcPr>
            <w:tcW w:w="0" w:type="auto"/>
          </w:tcPr>
          <w:p w14:paraId="5A21D029" w14:textId="77777777" w:rsidR="00A213D3" w:rsidRDefault="00A213D3" w:rsidP="008B4989">
            <w:r>
              <w:t>OK</w:t>
            </w:r>
          </w:p>
          <w:p w14:paraId="5E3B9600" w14:textId="77777777" w:rsidR="00A213D3" w:rsidRDefault="00A213D3" w:rsidP="008B4989">
            <w:r>
              <w:t>14 May</w:t>
            </w:r>
          </w:p>
        </w:tc>
      </w:tr>
      <w:tr w:rsidR="00A213D3" w14:paraId="5E258796" w14:textId="77777777" w:rsidTr="008B4989">
        <w:tc>
          <w:tcPr>
            <w:tcW w:w="0" w:type="auto"/>
          </w:tcPr>
          <w:p w14:paraId="3DEA89E1" w14:textId="77777777" w:rsidR="00A213D3" w:rsidRDefault="00A213D3" w:rsidP="008B4989">
            <w:r>
              <w:t>verre</w:t>
            </w:r>
          </w:p>
        </w:tc>
        <w:tc>
          <w:tcPr>
            <w:tcW w:w="0" w:type="auto"/>
          </w:tcPr>
          <w:p w14:paraId="69B848F0" w14:textId="77777777" w:rsidR="00A213D3" w:rsidRDefault="00A213D3" w:rsidP="008B4989">
            <w:r>
              <w:t xml:space="preserve">Il faut des verres </w:t>
            </w:r>
            <w:proofErr w:type="spellStart"/>
            <w:r>
              <w:t>a</w:t>
            </w:r>
            <w:proofErr w:type="spellEnd"/>
            <w:r>
              <w:t xml:space="preserve"> disposition qui sont des verres qui ont un design spécial Maroc, les verres se trouvent sur les tables qui se situe sur le mur nord de la salle.</w:t>
            </w:r>
          </w:p>
        </w:tc>
        <w:tc>
          <w:tcPr>
            <w:tcW w:w="0" w:type="auto"/>
          </w:tcPr>
          <w:p w14:paraId="5DD314F9" w14:textId="77777777" w:rsidR="00A213D3" w:rsidRDefault="00A213D3" w:rsidP="008B4989">
            <w:r>
              <w:t>OK</w:t>
            </w:r>
          </w:p>
          <w:p w14:paraId="05D882FB" w14:textId="77777777" w:rsidR="00A213D3" w:rsidRDefault="00A213D3" w:rsidP="008B4989">
            <w:r>
              <w:t>14 May</w:t>
            </w:r>
          </w:p>
        </w:tc>
      </w:tr>
      <w:tr w:rsidR="00A213D3" w14:paraId="276EB84D" w14:textId="77777777" w:rsidTr="008B4989">
        <w:tc>
          <w:tcPr>
            <w:tcW w:w="0" w:type="auto"/>
          </w:tcPr>
          <w:p w14:paraId="60CF6C5E" w14:textId="77777777" w:rsidR="00A213D3" w:rsidRDefault="00A213D3" w:rsidP="008B4989">
            <w:r>
              <w:lastRenderedPageBreak/>
              <w:t>tapis</w:t>
            </w:r>
          </w:p>
        </w:tc>
        <w:tc>
          <w:tcPr>
            <w:tcW w:w="0" w:type="auto"/>
          </w:tcPr>
          <w:p w14:paraId="107D3B0D" w14:textId="77777777" w:rsidR="00A213D3" w:rsidRDefault="00A213D3" w:rsidP="008B4989">
            <w:r>
              <w:t>il y a 10 tapis qui recouvre le sol de toute la salle</w:t>
            </w:r>
          </w:p>
        </w:tc>
        <w:tc>
          <w:tcPr>
            <w:tcW w:w="0" w:type="auto"/>
          </w:tcPr>
          <w:p w14:paraId="2F4F2097" w14:textId="77777777" w:rsidR="00A213D3" w:rsidRDefault="00A213D3" w:rsidP="008B4989">
            <w:r>
              <w:t>OK</w:t>
            </w:r>
          </w:p>
          <w:p w14:paraId="09A2038C" w14:textId="77777777" w:rsidR="00A213D3" w:rsidRDefault="00A213D3" w:rsidP="008B4989">
            <w:r>
              <w:t>14 May</w:t>
            </w:r>
          </w:p>
        </w:tc>
      </w:tr>
      <w:tr w:rsidR="00A213D3" w14:paraId="78C653E6" w14:textId="77777777" w:rsidTr="008B4989">
        <w:tc>
          <w:tcPr>
            <w:tcW w:w="0" w:type="auto"/>
          </w:tcPr>
          <w:p w14:paraId="5DA11C6A" w14:textId="77777777" w:rsidR="00A213D3" w:rsidRDefault="00A213D3" w:rsidP="008B4989">
            <w:r>
              <w:t>tables basse</w:t>
            </w:r>
          </w:p>
        </w:tc>
        <w:tc>
          <w:tcPr>
            <w:tcW w:w="0" w:type="auto"/>
          </w:tcPr>
          <w:p w14:paraId="08CC026D" w14:textId="77777777" w:rsidR="00A213D3" w:rsidRDefault="00A213D3" w:rsidP="008B4989">
            <w:r>
              <w:t>il y a 6 tables basses de 1metre sur 1metre pour que les élèves puissent boire le thé dans la salle.</w:t>
            </w:r>
          </w:p>
        </w:tc>
        <w:tc>
          <w:tcPr>
            <w:tcW w:w="0" w:type="auto"/>
          </w:tcPr>
          <w:p w14:paraId="1585C300" w14:textId="77777777" w:rsidR="00A213D3" w:rsidRDefault="00A213D3" w:rsidP="008B4989">
            <w:r>
              <w:t>OK</w:t>
            </w:r>
          </w:p>
          <w:p w14:paraId="4796A1B4" w14:textId="77777777" w:rsidR="00A213D3" w:rsidRDefault="00A213D3" w:rsidP="008B4989">
            <w:r>
              <w:t>14 May</w:t>
            </w:r>
          </w:p>
        </w:tc>
      </w:tr>
      <w:tr w:rsidR="00A213D3" w14:paraId="201F1823" w14:textId="77777777" w:rsidTr="008B4989">
        <w:tc>
          <w:tcPr>
            <w:tcW w:w="0" w:type="auto"/>
          </w:tcPr>
          <w:p w14:paraId="6B8D92C4" w14:textId="77777777" w:rsidR="00A213D3" w:rsidRDefault="00A213D3" w:rsidP="008B4989">
            <w:r>
              <w:t xml:space="preserve">prise </w:t>
            </w:r>
            <w:proofErr w:type="spellStart"/>
            <w:r>
              <w:t>éléctrique</w:t>
            </w:r>
            <w:proofErr w:type="spellEnd"/>
          </w:p>
        </w:tc>
        <w:tc>
          <w:tcPr>
            <w:tcW w:w="0" w:type="auto"/>
          </w:tcPr>
          <w:p w14:paraId="31445EEB" w14:textId="77777777" w:rsidR="00A213D3" w:rsidRDefault="00A213D3" w:rsidP="008B4989">
            <w:r>
              <w:t>Il y a 5 prises électriques dans toute la salle dont 2 qui proche des théières.</w:t>
            </w:r>
          </w:p>
        </w:tc>
        <w:tc>
          <w:tcPr>
            <w:tcW w:w="0" w:type="auto"/>
          </w:tcPr>
          <w:p w14:paraId="26FA1EA3" w14:textId="77777777" w:rsidR="00A213D3" w:rsidRDefault="00A213D3" w:rsidP="008B4989">
            <w:r>
              <w:t>OK</w:t>
            </w:r>
          </w:p>
          <w:p w14:paraId="64760EB5" w14:textId="77777777" w:rsidR="00A213D3" w:rsidRDefault="00A213D3" w:rsidP="008B4989">
            <w:r>
              <w:t>14 May</w:t>
            </w:r>
          </w:p>
        </w:tc>
      </w:tr>
      <w:tr w:rsidR="00A213D3" w14:paraId="586AD00E" w14:textId="77777777" w:rsidTr="008B4989">
        <w:tc>
          <w:tcPr>
            <w:tcW w:w="0" w:type="auto"/>
          </w:tcPr>
          <w:p w14:paraId="63EDBD25" w14:textId="77777777" w:rsidR="00A213D3" w:rsidRDefault="00A213D3" w:rsidP="008B4989">
            <w:r>
              <w:t>porte entrer</w:t>
            </w:r>
          </w:p>
        </w:tc>
        <w:tc>
          <w:tcPr>
            <w:tcW w:w="0" w:type="auto"/>
          </w:tcPr>
          <w:p w14:paraId="327E2AC1" w14:textId="77777777" w:rsidR="00A213D3" w:rsidRDefault="00A213D3" w:rsidP="008B4989">
            <w:r>
              <w:t xml:space="preserve">La porte se situe sur le mur Sud a 1m </w:t>
            </w:r>
            <w:proofErr w:type="spellStart"/>
            <w:r>
              <w:t>décart</w:t>
            </w:r>
            <w:proofErr w:type="spellEnd"/>
            <w:r>
              <w:t xml:space="preserve"> de mur Ouest</w:t>
            </w:r>
          </w:p>
        </w:tc>
        <w:tc>
          <w:tcPr>
            <w:tcW w:w="0" w:type="auto"/>
          </w:tcPr>
          <w:p w14:paraId="2D3B00B0" w14:textId="77777777" w:rsidR="00A213D3" w:rsidRDefault="00A213D3" w:rsidP="008B4989">
            <w:r>
              <w:t>OK</w:t>
            </w:r>
          </w:p>
          <w:p w14:paraId="4B9619DB" w14:textId="77777777" w:rsidR="00A213D3" w:rsidRDefault="00A213D3" w:rsidP="008B4989">
            <w:r>
              <w:t>14 May</w:t>
            </w:r>
          </w:p>
        </w:tc>
      </w:tr>
      <w:tr w:rsidR="00A213D3" w14:paraId="644B9AE1" w14:textId="77777777" w:rsidTr="008B4989">
        <w:tc>
          <w:tcPr>
            <w:tcW w:w="0" w:type="auto"/>
          </w:tcPr>
          <w:p w14:paraId="14BC9FB3" w14:textId="77777777" w:rsidR="00A213D3" w:rsidRDefault="00A213D3" w:rsidP="008B4989">
            <w:r>
              <w:t>Fenêtre</w:t>
            </w:r>
          </w:p>
        </w:tc>
        <w:tc>
          <w:tcPr>
            <w:tcW w:w="0" w:type="auto"/>
          </w:tcPr>
          <w:p w14:paraId="23475E1C" w14:textId="77777777" w:rsidR="00A213D3" w:rsidRDefault="00A213D3" w:rsidP="008B4989">
            <w:r>
              <w:t xml:space="preserve">Il y a 2 porte fenêtre de 2metre de hauteur et 1,20m de largeur elle se situe sur le mur </w:t>
            </w:r>
            <w:proofErr w:type="spellStart"/>
            <w:r>
              <w:t>Oest</w:t>
            </w:r>
            <w:proofErr w:type="spellEnd"/>
          </w:p>
        </w:tc>
        <w:tc>
          <w:tcPr>
            <w:tcW w:w="0" w:type="auto"/>
          </w:tcPr>
          <w:p w14:paraId="03F227F9" w14:textId="77777777" w:rsidR="00A213D3" w:rsidRDefault="00A213D3" w:rsidP="008B4989">
            <w:r>
              <w:t>OK</w:t>
            </w:r>
          </w:p>
          <w:p w14:paraId="7BF44017" w14:textId="77777777" w:rsidR="00A213D3" w:rsidRDefault="00A213D3" w:rsidP="008B4989">
            <w:r>
              <w:t>14 May</w:t>
            </w:r>
          </w:p>
        </w:tc>
      </w:tr>
      <w:tr w:rsidR="00A213D3" w14:paraId="23298854" w14:textId="77777777" w:rsidTr="008B4989">
        <w:tc>
          <w:tcPr>
            <w:tcW w:w="0" w:type="auto"/>
          </w:tcPr>
          <w:p w14:paraId="43819290" w14:textId="77777777" w:rsidR="00A213D3" w:rsidRDefault="00A213D3" w:rsidP="008B4989">
            <w:r>
              <w:t>fenêtre</w:t>
            </w:r>
          </w:p>
        </w:tc>
        <w:tc>
          <w:tcPr>
            <w:tcW w:w="0" w:type="auto"/>
          </w:tcPr>
          <w:p w14:paraId="5CE07C92" w14:textId="77777777" w:rsidR="00A213D3" w:rsidRDefault="00A213D3" w:rsidP="008B4989">
            <w:r>
              <w:t xml:space="preserve">il y a sur le mur Nord 3 fenêtres qui sont </w:t>
            </w:r>
            <w:proofErr w:type="spellStart"/>
            <w:r>
              <w:t>a</w:t>
            </w:r>
            <w:proofErr w:type="spellEnd"/>
            <w:r>
              <w:t xml:space="preserve"> 1m20 du sol, 1m de largeur, 1m30 de hauteur.</w:t>
            </w:r>
          </w:p>
        </w:tc>
        <w:tc>
          <w:tcPr>
            <w:tcW w:w="0" w:type="auto"/>
          </w:tcPr>
          <w:p w14:paraId="2B17DA36" w14:textId="77777777" w:rsidR="00A213D3" w:rsidRDefault="00A213D3" w:rsidP="008B4989">
            <w:r>
              <w:t>OK</w:t>
            </w:r>
          </w:p>
          <w:p w14:paraId="4D1B160B" w14:textId="77777777" w:rsidR="00A213D3" w:rsidRDefault="00A213D3" w:rsidP="008B4989">
            <w:r>
              <w:t>14 May</w:t>
            </w:r>
          </w:p>
        </w:tc>
      </w:tr>
    </w:tbl>
    <w:p w14:paraId="0B5FBA50" w14:textId="77777777" w:rsidR="00A213D3" w:rsidRDefault="00A213D3" w:rsidP="00A213D3">
      <w:pPr>
        <w:pStyle w:val="Titre4"/>
      </w:pPr>
      <w:r>
        <w:t>salle d'impression D17</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29"/>
        <w:gridCol w:w="7346"/>
        <w:gridCol w:w="585"/>
      </w:tblGrid>
      <w:tr w:rsidR="00A213D3" w14:paraId="08A827A4" w14:textId="77777777" w:rsidTr="008B4989">
        <w:tc>
          <w:tcPr>
            <w:tcW w:w="0" w:type="auto"/>
          </w:tcPr>
          <w:p w14:paraId="727B4096" w14:textId="77777777" w:rsidR="00A213D3" w:rsidRDefault="00A213D3" w:rsidP="008B4989">
            <w:r>
              <w:t>imprimante</w:t>
            </w:r>
          </w:p>
        </w:tc>
        <w:tc>
          <w:tcPr>
            <w:tcW w:w="0" w:type="auto"/>
          </w:tcPr>
          <w:p w14:paraId="7D69BD2A" w14:textId="77777777" w:rsidR="00A213D3" w:rsidRDefault="00A213D3" w:rsidP="008B4989">
            <w:r>
              <w:t xml:space="preserve">Je veux 1 imprimantes collé à </w:t>
            </w:r>
            <w:proofErr w:type="spellStart"/>
            <w:r>
              <w:t>coté</w:t>
            </w:r>
            <w:proofErr w:type="spellEnd"/>
            <w:r>
              <w:t xml:space="preserve"> de la porte à droite</w:t>
            </w:r>
          </w:p>
        </w:tc>
        <w:tc>
          <w:tcPr>
            <w:tcW w:w="0" w:type="auto"/>
          </w:tcPr>
          <w:p w14:paraId="5C8AEC11" w14:textId="77777777" w:rsidR="00A213D3" w:rsidRDefault="00A213D3" w:rsidP="008B4989">
            <w:r>
              <w:t>OK</w:t>
            </w:r>
          </w:p>
          <w:p w14:paraId="588F3319" w14:textId="77777777" w:rsidR="00A213D3" w:rsidRDefault="00A213D3" w:rsidP="008B4989">
            <w:r>
              <w:t>14 May</w:t>
            </w:r>
          </w:p>
        </w:tc>
      </w:tr>
      <w:tr w:rsidR="00A213D3" w14:paraId="17FFBDDB" w14:textId="77777777" w:rsidTr="008B4989">
        <w:tc>
          <w:tcPr>
            <w:tcW w:w="0" w:type="auto"/>
          </w:tcPr>
          <w:p w14:paraId="36058516" w14:textId="77777777" w:rsidR="00A213D3" w:rsidRDefault="00A213D3" w:rsidP="008B4989">
            <w:r>
              <w:t>étagère</w:t>
            </w:r>
          </w:p>
        </w:tc>
        <w:tc>
          <w:tcPr>
            <w:tcW w:w="0" w:type="auto"/>
          </w:tcPr>
          <w:p w14:paraId="0CCF73EA" w14:textId="77777777" w:rsidR="00A213D3" w:rsidRDefault="00A213D3" w:rsidP="008B4989">
            <w:r>
              <w:t>Il y a 2 étagères avec différente feuille de papier sur le mur à gauche à la porte. Les étagère font toute la largeur du mu et 1m90 de hauteur</w:t>
            </w:r>
          </w:p>
        </w:tc>
        <w:tc>
          <w:tcPr>
            <w:tcW w:w="0" w:type="auto"/>
          </w:tcPr>
          <w:p w14:paraId="0D9E8019" w14:textId="77777777" w:rsidR="00A213D3" w:rsidRDefault="00A213D3" w:rsidP="008B4989">
            <w:r>
              <w:t>OK</w:t>
            </w:r>
          </w:p>
          <w:p w14:paraId="14A4F961" w14:textId="77777777" w:rsidR="00A213D3" w:rsidRDefault="00A213D3" w:rsidP="008B4989">
            <w:r>
              <w:t>14 May</w:t>
            </w:r>
          </w:p>
        </w:tc>
      </w:tr>
      <w:tr w:rsidR="00A213D3" w14:paraId="6DAE3643" w14:textId="77777777" w:rsidTr="008B4989">
        <w:tc>
          <w:tcPr>
            <w:tcW w:w="0" w:type="auto"/>
          </w:tcPr>
          <w:p w14:paraId="49233634" w14:textId="77777777" w:rsidR="00A213D3" w:rsidRDefault="00A213D3" w:rsidP="008B4989">
            <w:r>
              <w:t>serveur</w:t>
            </w:r>
          </w:p>
        </w:tc>
        <w:tc>
          <w:tcPr>
            <w:tcW w:w="0" w:type="auto"/>
          </w:tcPr>
          <w:p w14:paraId="66E332D8" w14:textId="77777777" w:rsidR="00A213D3" w:rsidRDefault="00A213D3" w:rsidP="008B4989">
            <w:r>
              <w:t>Il y a un serveur de 75cm de large et 2m de hauteur. Le serveur est au milieux du mur opposé de la porte.</w:t>
            </w:r>
          </w:p>
        </w:tc>
        <w:tc>
          <w:tcPr>
            <w:tcW w:w="0" w:type="auto"/>
          </w:tcPr>
          <w:p w14:paraId="35226D06" w14:textId="77777777" w:rsidR="00A213D3" w:rsidRDefault="00A213D3" w:rsidP="008B4989">
            <w:r>
              <w:t>OK</w:t>
            </w:r>
          </w:p>
          <w:p w14:paraId="04BD4FE2" w14:textId="77777777" w:rsidR="00A213D3" w:rsidRDefault="00A213D3" w:rsidP="008B4989">
            <w:r>
              <w:t>14 May</w:t>
            </w:r>
          </w:p>
        </w:tc>
      </w:tr>
      <w:tr w:rsidR="00A213D3" w14:paraId="11A68719" w14:textId="77777777" w:rsidTr="008B4989">
        <w:tc>
          <w:tcPr>
            <w:tcW w:w="0" w:type="auto"/>
          </w:tcPr>
          <w:p w14:paraId="4F64AC23" w14:textId="77777777" w:rsidR="00A213D3" w:rsidRDefault="00A213D3" w:rsidP="008B4989">
            <w:r>
              <w:t>salle D17</w:t>
            </w:r>
          </w:p>
        </w:tc>
        <w:tc>
          <w:tcPr>
            <w:tcW w:w="0" w:type="auto"/>
          </w:tcPr>
          <w:p w14:paraId="642CA809" w14:textId="77777777" w:rsidR="00A213D3" w:rsidRDefault="00A213D3" w:rsidP="008B4989">
            <w:r>
              <w:t>La salle d'impression est en D17</w:t>
            </w:r>
          </w:p>
        </w:tc>
        <w:tc>
          <w:tcPr>
            <w:tcW w:w="0" w:type="auto"/>
          </w:tcPr>
          <w:p w14:paraId="20373BA3" w14:textId="77777777" w:rsidR="00A213D3" w:rsidRDefault="00A213D3" w:rsidP="008B4989">
            <w:r>
              <w:t>OK</w:t>
            </w:r>
          </w:p>
          <w:p w14:paraId="01F791F1" w14:textId="77777777" w:rsidR="00A213D3" w:rsidRDefault="00A213D3" w:rsidP="008B4989">
            <w:r>
              <w:t>14 May</w:t>
            </w:r>
          </w:p>
        </w:tc>
      </w:tr>
      <w:tr w:rsidR="00A213D3" w14:paraId="15A7936B" w14:textId="77777777" w:rsidTr="008B4989">
        <w:tc>
          <w:tcPr>
            <w:tcW w:w="0" w:type="auto"/>
          </w:tcPr>
          <w:p w14:paraId="3C997492" w14:textId="77777777" w:rsidR="00A213D3" w:rsidRDefault="00A213D3" w:rsidP="008B4989">
            <w:r>
              <w:t>porte</w:t>
            </w:r>
          </w:p>
        </w:tc>
        <w:tc>
          <w:tcPr>
            <w:tcW w:w="0" w:type="auto"/>
          </w:tcPr>
          <w:p w14:paraId="6619CF24" w14:textId="77777777" w:rsidR="00A213D3" w:rsidRDefault="00A213D3" w:rsidP="008B4989">
            <w:r>
              <w:t>La porte est au milieux du mur nord.</w:t>
            </w:r>
          </w:p>
        </w:tc>
        <w:tc>
          <w:tcPr>
            <w:tcW w:w="0" w:type="auto"/>
          </w:tcPr>
          <w:p w14:paraId="072C8A93" w14:textId="77777777" w:rsidR="00A213D3" w:rsidRDefault="00A213D3" w:rsidP="008B4989">
            <w:r>
              <w:t>OK</w:t>
            </w:r>
          </w:p>
          <w:p w14:paraId="52CCCB7E" w14:textId="77777777" w:rsidR="00A213D3" w:rsidRDefault="00A213D3" w:rsidP="008B4989">
            <w:r>
              <w:t>14 May</w:t>
            </w:r>
          </w:p>
        </w:tc>
      </w:tr>
    </w:tbl>
    <w:p w14:paraId="58CF1FE6" w14:textId="77777777" w:rsidR="00A213D3" w:rsidRDefault="00A213D3" w:rsidP="00A213D3">
      <w:pPr>
        <w:pStyle w:val="Titre4"/>
      </w:pPr>
      <w:r>
        <w:t>Vestiaire salle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33"/>
        <w:gridCol w:w="7505"/>
        <w:gridCol w:w="522"/>
      </w:tblGrid>
      <w:tr w:rsidR="00A213D3" w14:paraId="503304B4" w14:textId="77777777" w:rsidTr="008B4989">
        <w:tc>
          <w:tcPr>
            <w:tcW w:w="0" w:type="auto"/>
          </w:tcPr>
          <w:p w14:paraId="1D07A4F5" w14:textId="77777777" w:rsidR="00A213D3" w:rsidRDefault="00A213D3" w:rsidP="008B4989">
            <w:r>
              <w:t>Salle du vestiaire</w:t>
            </w:r>
          </w:p>
        </w:tc>
        <w:tc>
          <w:tcPr>
            <w:tcW w:w="0" w:type="auto"/>
          </w:tcPr>
          <w:p w14:paraId="494FFBC8" w14:textId="77777777" w:rsidR="00A213D3" w:rsidRDefault="00A213D3" w:rsidP="008B4989">
            <w:r>
              <w:t>La salle est en D05.</w:t>
            </w:r>
          </w:p>
        </w:tc>
        <w:tc>
          <w:tcPr>
            <w:tcW w:w="0" w:type="auto"/>
          </w:tcPr>
          <w:p w14:paraId="1C7B0B03" w14:textId="77777777" w:rsidR="00A213D3" w:rsidRDefault="00A213D3" w:rsidP="008B4989">
            <w:r>
              <w:t>OK</w:t>
            </w:r>
          </w:p>
          <w:p w14:paraId="37624663" w14:textId="77777777" w:rsidR="00A213D3" w:rsidRDefault="00A213D3" w:rsidP="008B4989">
            <w:r>
              <w:t>14 May</w:t>
            </w:r>
          </w:p>
        </w:tc>
      </w:tr>
      <w:tr w:rsidR="00A213D3" w14:paraId="78C726ED" w14:textId="77777777" w:rsidTr="008B4989">
        <w:tc>
          <w:tcPr>
            <w:tcW w:w="0" w:type="auto"/>
          </w:tcPr>
          <w:p w14:paraId="504844D5" w14:textId="77777777" w:rsidR="00A213D3" w:rsidRDefault="00A213D3" w:rsidP="008B4989">
            <w:r>
              <w:t>banc</w:t>
            </w:r>
          </w:p>
        </w:tc>
        <w:tc>
          <w:tcPr>
            <w:tcW w:w="0" w:type="auto"/>
          </w:tcPr>
          <w:p w14:paraId="7F85783E" w14:textId="77777777" w:rsidR="00A213D3" w:rsidRDefault="00A213D3" w:rsidP="008B4989">
            <w:r>
              <w:t>Le banc est collé au mur EST. Le banc touche le mur NORD. Le banc fait 3m de long Il fait 70 cm de large Le banc fait 70cm de hauteur</w:t>
            </w:r>
          </w:p>
        </w:tc>
        <w:tc>
          <w:tcPr>
            <w:tcW w:w="0" w:type="auto"/>
          </w:tcPr>
          <w:p w14:paraId="3E62CCB2" w14:textId="77777777" w:rsidR="00A213D3" w:rsidRDefault="00A213D3" w:rsidP="008B4989">
            <w:r>
              <w:t>OK</w:t>
            </w:r>
          </w:p>
          <w:p w14:paraId="6F53B156" w14:textId="77777777" w:rsidR="00A213D3" w:rsidRDefault="00A213D3" w:rsidP="008B4989">
            <w:r>
              <w:t>14 May</w:t>
            </w:r>
          </w:p>
        </w:tc>
      </w:tr>
      <w:tr w:rsidR="00A213D3" w14:paraId="6D64A5B3" w14:textId="77777777" w:rsidTr="008B4989">
        <w:tc>
          <w:tcPr>
            <w:tcW w:w="0" w:type="auto"/>
          </w:tcPr>
          <w:p w14:paraId="0B2D4784" w14:textId="77777777" w:rsidR="00A213D3" w:rsidRDefault="00A213D3" w:rsidP="008B4989">
            <w:r>
              <w:t>casiers</w:t>
            </w:r>
          </w:p>
        </w:tc>
        <w:tc>
          <w:tcPr>
            <w:tcW w:w="0" w:type="auto"/>
          </w:tcPr>
          <w:p w14:paraId="631D3857" w14:textId="77777777" w:rsidR="00A213D3" w:rsidRDefault="00A213D3" w:rsidP="008B4989">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Pr>
          <w:p w14:paraId="730753F1" w14:textId="77777777" w:rsidR="00A213D3" w:rsidRDefault="00A213D3" w:rsidP="008B4989">
            <w:r>
              <w:t>OK</w:t>
            </w:r>
          </w:p>
          <w:p w14:paraId="7B2C4BCB" w14:textId="77777777" w:rsidR="00A213D3" w:rsidRDefault="00A213D3" w:rsidP="008B4989">
            <w:r>
              <w:t>14 May</w:t>
            </w:r>
          </w:p>
        </w:tc>
      </w:tr>
      <w:tr w:rsidR="00A213D3" w14:paraId="3339882B" w14:textId="77777777" w:rsidTr="008B4989">
        <w:tc>
          <w:tcPr>
            <w:tcW w:w="0" w:type="auto"/>
          </w:tcPr>
          <w:p w14:paraId="4935C714" w14:textId="77777777" w:rsidR="00A213D3" w:rsidRDefault="00A213D3" w:rsidP="008B4989">
            <w:r>
              <w:t>douche 1</w:t>
            </w:r>
          </w:p>
        </w:tc>
        <w:tc>
          <w:tcPr>
            <w:tcW w:w="0" w:type="auto"/>
          </w:tcPr>
          <w:p w14:paraId="2F231844" w14:textId="77777777" w:rsidR="00A213D3" w:rsidRDefault="00A213D3" w:rsidP="008B4989">
            <w:r>
              <w:t>La douche est au coins Sud-Est. La douche fait 1.5m de longueur et de largeur. Le porte de la douche est au mur Ouest.  Les murs font tous 2.5m de hauteur Il y a un crochet sur le porte de la douche qui est à 1.5m de hauteur.</w:t>
            </w:r>
          </w:p>
        </w:tc>
        <w:tc>
          <w:tcPr>
            <w:tcW w:w="0" w:type="auto"/>
          </w:tcPr>
          <w:p w14:paraId="7066C5E9" w14:textId="77777777" w:rsidR="00A213D3" w:rsidRDefault="00A213D3" w:rsidP="008B4989">
            <w:r>
              <w:t>OK</w:t>
            </w:r>
          </w:p>
          <w:p w14:paraId="31C37A59" w14:textId="77777777" w:rsidR="00A213D3" w:rsidRDefault="00A213D3" w:rsidP="008B4989">
            <w:r>
              <w:t>14 May</w:t>
            </w:r>
          </w:p>
        </w:tc>
      </w:tr>
      <w:tr w:rsidR="00A213D3" w14:paraId="4B0EB041" w14:textId="77777777" w:rsidTr="008B4989">
        <w:tc>
          <w:tcPr>
            <w:tcW w:w="0" w:type="auto"/>
          </w:tcPr>
          <w:p w14:paraId="4129994F" w14:textId="77777777" w:rsidR="00A213D3" w:rsidRDefault="00A213D3" w:rsidP="008B4989">
            <w:r>
              <w:t>douche 2</w:t>
            </w:r>
          </w:p>
        </w:tc>
        <w:tc>
          <w:tcPr>
            <w:tcW w:w="0" w:type="auto"/>
          </w:tcPr>
          <w:p w14:paraId="73EB54AC" w14:textId="77777777" w:rsidR="00A213D3" w:rsidRDefault="00A213D3" w:rsidP="008B4989">
            <w:r>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Pr>
          <w:p w14:paraId="261C36AF" w14:textId="77777777" w:rsidR="00A213D3" w:rsidRDefault="00A213D3" w:rsidP="008B4989">
            <w:r>
              <w:t>OK</w:t>
            </w:r>
          </w:p>
          <w:p w14:paraId="236A9624" w14:textId="77777777" w:rsidR="00A213D3" w:rsidRDefault="00A213D3" w:rsidP="008B4989">
            <w:r>
              <w:t>14 May</w:t>
            </w:r>
          </w:p>
        </w:tc>
      </w:tr>
      <w:tr w:rsidR="00A213D3" w14:paraId="73F5435F" w14:textId="77777777" w:rsidTr="008B4989">
        <w:tc>
          <w:tcPr>
            <w:tcW w:w="0" w:type="auto"/>
          </w:tcPr>
          <w:p w14:paraId="0D8C8AE7" w14:textId="77777777" w:rsidR="00A213D3" w:rsidRDefault="00A213D3" w:rsidP="008B4989">
            <w:r>
              <w:lastRenderedPageBreak/>
              <w:t>Porte</w:t>
            </w:r>
          </w:p>
        </w:tc>
        <w:tc>
          <w:tcPr>
            <w:tcW w:w="0" w:type="auto"/>
          </w:tcPr>
          <w:p w14:paraId="63B978DD" w14:textId="77777777" w:rsidR="00A213D3" w:rsidRDefault="00A213D3" w:rsidP="008B4989">
            <w:r>
              <w:t>Il y a une porte au milieux du mur Nord.</w:t>
            </w:r>
          </w:p>
        </w:tc>
        <w:tc>
          <w:tcPr>
            <w:tcW w:w="0" w:type="auto"/>
          </w:tcPr>
          <w:p w14:paraId="5D5E91EC" w14:textId="77777777" w:rsidR="00A213D3" w:rsidRDefault="00A213D3" w:rsidP="008B4989">
            <w:r>
              <w:t>OK</w:t>
            </w:r>
          </w:p>
          <w:p w14:paraId="1010EA32" w14:textId="77777777" w:rsidR="00A213D3" w:rsidRDefault="00A213D3" w:rsidP="008B4989">
            <w:r>
              <w:t>14 May</w:t>
            </w:r>
          </w:p>
        </w:tc>
      </w:tr>
    </w:tbl>
    <w:p w14:paraId="23269118" w14:textId="77777777" w:rsidR="00A213D3" w:rsidRDefault="00A213D3" w:rsidP="00A213D3">
      <w:pPr>
        <w:pStyle w:val="Titre4"/>
      </w:pPr>
      <w:r>
        <w:t xml:space="preserve">WC </w:t>
      </w:r>
      <w:proofErr w:type="spellStart"/>
      <w:r>
        <w:t>floor</w:t>
      </w:r>
      <w:proofErr w:type="spellEnd"/>
      <w:r>
        <w:t xml:space="preserve"> 2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71"/>
        <w:gridCol w:w="6382"/>
        <w:gridCol w:w="725"/>
      </w:tblGrid>
      <w:tr w:rsidR="00A213D3" w14:paraId="33F3F3B3" w14:textId="77777777" w:rsidTr="008B4989">
        <w:tc>
          <w:tcPr>
            <w:tcW w:w="0" w:type="auto"/>
          </w:tcPr>
          <w:p w14:paraId="199909AE" w14:textId="77777777" w:rsidR="00A213D3" w:rsidRDefault="00A213D3" w:rsidP="008B4989">
            <w:proofErr w:type="spellStart"/>
            <w:r>
              <w:t>toillette</w:t>
            </w:r>
            <w:proofErr w:type="spellEnd"/>
          </w:p>
        </w:tc>
        <w:tc>
          <w:tcPr>
            <w:tcW w:w="0" w:type="auto"/>
          </w:tcPr>
          <w:p w14:paraId="1F152863" w14:textId="77777777" w:rsidR="00A213D3" w:rsidRDefault="00A213D3" w:rsidP="008B4989">
            <w:r>
              <w:t>dans la pièce 5 toilette fermer et aménager de la même manière</w:t>
            </w:r>
          </w:p>
        </w:tc>
        <w:tc>
          <w:tcPr>
            <w:tcW w:w="0" w:type="auto"/>
          </w:tcPr>
          <w:p w14:paraId="09BB1F15" w14:textId="77777777" w:rsidR="00A213D3" w:rsidRDefault="00A213D3" w:rsidP="008B4989">
            <w:r>
              <w:t>OK</w:t>
            </w:r>
          </w:p>
          <w:p w14:paraId="6AA4162F" w14:textId="77777777" w:rsidR="00A213D3" w:rsidRDefault="00A213D3" w:rsidP="008B4989">
            <w:r>
              <w:t>14 May</w:t>
            </w:r>
          </w:p>
        </w:tc>
      </w:tr>
      <w:tr w:rsidR="00A213D3" w14:paraId="0F4F6AAF" w14:textId="77777777" w:rsidTr="008B4989">
        <w:tc>
          <w:tcPr>
            <w:tcW w:w="0" w:type="auto"/>
          </w:tcPr>
          <w:p w14:paraId="30D8DFB6" w14:textId="77777777" w:rsidR="00A213D3" w:rsidRDefault="00A213D3" w:rsidP="008B4989">
            <w:r>
              <w:t>robinet</w:t>
            </w:r>
          </w:p>
        </w:tc>
        <w:tc>
          <w:tcPr>
            <w:tcW w:w="0" w:type="auto"/>
          </w:tcPr>
          <w:p w14:paraId="0B0B201D" w14:textId="77777777" w:rsidR="00A213D3" w:rsidRDefault="00A213D3" w:rsidP="008B4989">
            <w:r>
              <w:t>robinet dans chaque toilette</w:t>
            </w:r>
          </w:p>
        </w:tc>
        <w:tc>
          <w:tcPr>
            <w:tcW w:w="0" w:type="auto"/>
          </w:tcPr>
          <w:p w14:paraId="44DBA797" w14:textId="77777777" w:rsidR="00A213D3" w:rsidRDefault="00A213D3" w:rsidP="008B4989">
            <w:r>
              <w:t>OK</w:t>
            </w:r>
          </w:p>
          <w:p w14:paraId="39B92865" w14:textId="77777777" w:rsidR="00A213D3" w:rsidRDefault="00A213D3" w:rsidP="008B4989">
            <w:r>
              <w:t>14 May</w:t>
            </w:r>
          </w:p>
        </w:tc>
      </w:tr>
      <w:tr w:rsidR="00A213D3" w14:paraId="79F03C22" w14:textId="77777777" w:rsidTr="008B4989">
        <w:tc>
          <w:tcPr>
            <w:tcW w:w="0" w:type="auto"/>
          </w:tcPr>
          <w:p w14:paraId="74BC73B1" w14:textId="77777777" w:rsidR="00A213D3" w:rsidRDefault="00A213D3" w:rsidP="008B4989">
            <w:r>
              <w:t>papier</w:t>
            </w:r>
          </w:p>
        </w:tc>
        <w:tc>
          <w:tcPr>
            <w:tcW w:w="0" w:type="auto"/>
          </w:tcPr>
          <w:p w14:paraId="7CAF4F5F" w14:textId="77777777" w:rsidR="00A213D3" w:rsidRDefault="00A213D3" w:rsidP="008B4989">
            <w:r>
              <w:t>distributeur a papier dans chaque toilette</w:t>
            </w:r>
          </w:p>
        </w:tc>
        <w:tc>
          <w:tcPr>
            <w:tcW w:w="0" w:type="auto"/>
          </w:tcPr>
          <w:p w14:paraId="6C84FC4D" w14:textId="77777777" w:rsidR="00A213D3" w:rsidRDefault="00A213D3" w:rsidP="008B4989">
            <w:r>
              <w:t>OK</w:t>
            </w:r>
          </w:p>
          <w:p w14:paraId="44CFFB80" w14:textId="77777777" w:rsidR="00A213D3" w:rsidRDefault="00A213D3" w:rsidP="008B4989">
            <w:r>
              <w:t>14 May</w:t>
            </w:r>
          </w:p>
        </w:tc>
      </w:tr>
      <w:tr w:rsidR="00A213D3" w14:paraId="7DB42EB4" w14:textId="77777777" w:rsidTr="008B4989">
        <w:tc>
          <w:tcPr>
            <w:tcW w:w="0" w:type="auto"/>
          </w:tcPr>
          <w:p w14:paraId="103FCE01" w14:textId="77777777" w:rsidR="00A213D3" w:rsidRDefault="00A213D3" w:rsidP="008B4989">
            <w:r>
              <w:t>salle D12</w:t>
            </w:r>
          </w:p>
        </w:tc>
        <w:tc>
          <w:tcPr>
            <w:tcW w:w="0" w:type="auto"/>
          </w:tcPr>
          <w:p w14:paraId="7ACEB455" w14:textId="77777777" w:rsidR="00A213D3" w:rsidRDefault="00A213D3" w:rsidP="008B4989">
            <w:r>
              <w:t>La salle est la D12</w:t>
            </w:r>
          </w:p>
        </w:tc>
        <w:tc>
          <w:tcPr>
            <w:tcW w:w="0" w:type="auto"/>
          </w:tcPr>
          <w:p w14:paraId="66E91504" w14:textId="77777777" w:rsidR="00A213D3" w:rsidRDefault="00A213D3" w:rsidP="008B4989">
            <w:r>
              <w:t>OK</w:t>
            </w:r>
          </w:p>
          <w:p w14:paraId="16D82946" w14:textId="77777777" w:rsidR="00A213D3" w:rsidRDefault="00A213D3" w:rsidP="008B4989">
            <w:r>
              <w:t>14 May</w:t>
            </w:r>
          </w:p>
        </w:tc>
      </w:tr>
    </w:tbl>
    <w:p w14:paraId="0470AC26" w14:textId="77777777" w:rsidR="00A213D3" w:rsidRDefault="00A213D3" w:rsidP="00A213D3">
      <w:pPr>
        <w:pStyle w:val="Titre4"/>
      </w:pPr>
      <w:r>
        <w:t xml:space="preserve">WC </w:t>
      </w:r>
      <w:proofErr w:type="spellStart"/>
      <w:r>
        <w:t>floor</w:t>
      </w:r>
      <w:proofErr w:type="spellEnd"/>
      <w:r>
        <w:t xml:space="preserve"> 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93"/>
        <w:gridCol w:w="6382"/>
        <w:gridCol w:w="725"/>
      </w:tblGrid>
      <w:tr w:rsidR="00A213D3" w14:paraId="3032F666" w14:textId="77777777" w:rsidTr="008B4989">
        <w:tc>
          <w:tcPr>
            <w:tcW w:w="0" w:type="auto"/>
          </w:tcPr>
          <w:p w14:paraId="7188F1E9" w14:textId="77777777" w:rsidR="00A213D3" w:rsidRDefault="00A213D3" w:rsidP="008B4989">
            <w:proofErr w:type="spellStart"/>
            <w:r>
              <w:t>toillette</w:t>
            </w:r>
            <w:proofErr w:type="spellEnd"/>
          </w:p>
        </w:tc>
        <w:tc>
          <w:tcPr>
            <w:tcW w:w="0" w:type="auto"/>
          </w:tcPr>
          <w:p w14:paraId="2DB57C1F" w14:textId="77777777" w:rsidR="00A213D3" w:rsidRDefault="00A213D3" w:rsidP="008B4989">
            <w:r>
              <w:t>dans la pièce 5 toilette fermer et aménager de la même manière</w:t>
            </w:r>
          </w:p>
        </w:tc>
        <w:tc>
          <w:tcPr>
            <w:tcW w:w="0" w:type="auto"/>
          </w:tcPr>
          <w:p w14:paraId="26676A22" w14:textId="77777777" w:rsidR="00A213D3" w:rsidRDefault="00A213D3" w:rsidP="008B4989">
            <w:r>
              <w:t>OK</w:t>
            </w:r>
          </w:p>
          <w:p w14:paraId="685F6F05" w14:textId="77777777" w:rsidR="00A213D3" w:rsidRDefault="00A213D3" w:rsidP="008B4989">
            <w:r>
              <w:t>14 May</w:t>
            </w:r>
          </w:p>
        </w:tc>
      </w:tr>
      <w:tr w:rsidR="00A213D3" w14:paraId="286A6660" w14:textId="77777777" w:rsidTr="008B4989">
        <w:tc>
          <w:tcPr>
            <w:tcW w:w="0" w:type="auto"/>
          </w:tcPr>
          <w:p w14:paraId="2E2369E4" w14:textId="77777777" w:rsidR="00A213D3" w:rsidRDefault="00A213D3" w:rsidP="008B4989">
            <w:r>
              <w:t>robinet</w:t>
            </w:r>
          </w:p>
        </w:tc>
        <w:tc>
          <w:tcPr>
            <w:tcW w:w="0" w:type="auto"/>
          </w:tcPr>
          <w:p w14:paraId="1FA22A92" w14:textId="77777777" w:rsidR="00A213D3" w:rsidRDefault="00A213D3" w:rsidP="008B4989">
            <w:r>
              <w:t>robinet dans chaque toilette</w:t>
            </w:r>
          </w:p>
        </w:tc>
        <w:tc>
          <w:tcPr>
            <w:tcW w:w="0" w:type="auto"/>
          </w:tcPr>
          <w:p w14:paraId="2B47D53E" w14:textId="77777777" w:rsidR="00A213D3" w:rsidRDefault="00A213D3" w:rsidP="008B4989">
            <w:r>
              <w:t>OK</w:t>
            </w:r>
          </w:p>
          <w:p w14:paraId="7DCC79D2" w14:textId="77777777" w:rsidR="00A213D3" w:rsidRDefault="00A213D3" w:rsidP="008B4989">
            <w:r>
              <w:t>14 May</w:t>
            </w:r>
          </w:p>
        </w:tc>
      </w:tr>
      <w:tr w:rsidR="00A213D3" w14:paraId="7BFD068A" w14:textId="77777777" w:rsidTr="008B4989">
        <w:tc>
          <w:tcPr>
            <w:tcW w:w="0" w:type="auto"/>
          </w:tcPr>
          <w:p w14:paraId="14E638BC" w14:textId="77777777" w:rsidR="00A213D3" w:rsidRDefault="00A213D3" w:rsidP="008B4989">
            <w:r>
              <w:t>papier</w:t>
            </w:r>
          </w:p>
        </w:tc>
        <w:tc>
          <w:tcPr>
            <w:tcW w:w="0" w:type="auto"/>
          </w:tcPr>
          <w:p w14:paraId="5F1B3F30" w14:textId="77777777" w:rsidR="00A213D3" w:rsidRDefault="00A213D3" w:rsidP="008B4989">
            <w:r>
              <w:t>distributeur a papier dans chaque toilette</w:t>
            </w:r>
          </w:p>
        </w:tc>
        <w:tc>
          <w:tcPr>
            <w:tcW w:w="0" w:type="auto"/>
          </w:tcPr>
          <w:p w14:paraId="33540BCD" w14:textId="77777777" w:rsidR="00A213D3" w:rsidRDefault="00A213D3" w:rsidP="008B4989">
            <w:r>
              <w:t>OK</w:t>
            </w:r>
          </w:p>
          <w:p w14:paraId="3A557883" w14:textId="77777777" w:rsidR="00A213D3" w:rsidRDefault="00A213D3" w:rsidP="008B4989">
            <w:r>
              <w:t>14 May</w:t>
            </w:r>
          </w:p>
        </w:tc>
      </w:tr>
      <w:tr w:rsidR="00A213D3" w14:paraId="0593666B" w14:textId="77777777" w:rsidTr="008B4989">
        <w:tc>
          <w:tcPr>
            <w:tcW w:w="0" w:type="auto"/>
          </w:tcPr>
          <w:p w14:paraId="34F0CAE1" w14:textId="77777777" w:rsidR="00A213D3" w:rsidRDefault="00A213D3" w:rsidP="008B4989">
            <w:r>
              <w:t>Salle D02</w:t>
            </w:r>
          </w:p>
        </w:tc>
        <w:tc>
          <w:tcPr>
            <w:tcW w:w="0" w:type="auto"/>
          </w:tcPr>
          <w:p w14:paraId="14A3DF33" w14:textId="77777777" w:rsidR="00A213D3" w:rsidRDefault="00A213D3" w:rsidP="008B4989">
            <w:r>
              <w:t>Les toilettes se trouve en D02</w:t>
            </w:r>
          </w:p>
        </w:tc>
        <w:tc>
          <w:tcPr>
            <w:tcW w:w="0" w:type="auto"/>
          </w:tcPr>
          <w:p w14:paraId="6DB6699D" w14:textId="77777777" w:rsidR="00A213D3" w:rsidRDefault="00A213D3" w:rsidP="008B4989">
            <w:r>
              <w:t>OK</w:t>
            </w:r>
          </w:p>
          <w:p w14:paraId="09FE8DD2" w14:textId="77777777" w:rsidR="00A213D3" w:rsidRDefault="00A213D3" w:rsidP="008B4989">
            <w:r>
              <w:t>14 May</w:t>
            </w:r>
          </w:p>
        </w:tc>
      </w:tr>
    </w:tbl>
    <w:p w14:paraId="02CCC209" w14:textId="77777777" w:rsidR="00A213D3" w:rsidRDefault="00A213D3" w:rsidP="00A213D3">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6"/>
        <w:gridCol w:w="6708"/>
        <w:gridCol w:w="586"/>
      </w:tblGrid>
      <w:tr w:rsidR="00A213D3" w14:paraId="475C2DEE" w14:textId="77777777" w:rsidTr="008B4989">
        <w:tc>
          <w:tcPr>
            <w:tcW w:w="0" w:type="auto"/>
          </w:tcPr>
          <w:p w14:paraId="043C785D" w14:textId="77777777" w:rsidR="00A213D3" w:rsidRDefault="00A213D3" w:rsidP="008B4989">
            <w:r>
              <w:t>plante</w:t>
            </w:r>
          </w:p>
        </w:tc>
        <w:tc>
          <w:tcPr>
            <w:tcW w:w="0" w:type="auto"/>
          </w:tcPr>
          <w:p w14:paraId="1EE237E5" w14:textId="77777777" w:rsidR="00A213D3" w:rsidRDefault="00A213D3" w:rsidP="008B4989">
            <w:r>
              <w:t xml:space="preserve">Il y a une plante dans </w:t>
            </w:r>
            <w:proofErr w:type="spellStart"/>
            <w:r>
              <w:t>tout</w:t>
            </w:r>
            <w:proofErr w:type="spellEnd"/>
            <w:r>
              <w:t xml:space="preserve"> les coins du couloir. Elle fait 1m de haut. La plante fait 30 cm de large. Elle fait aussi 30cm de longueur</w:t>
            </w:r>
          </w:p>
        </w:tc>
        <w:tc>
          <w:tcPr>
            <w:tcW w:w="0" w:type="auto"/>
          </w:tcPr>
          <w:p w14:paraId="678707D3" w14:textId="77777777" w:rsidR="00A213D3" w:rsidRDefault="00A213D3" w:rsidP="008B4989">
            <w:r>
              <w:t>OK</w:t>
            </w:r>
          </w:p>
          <w:p w14:paraId="42440AB9" w14:textId="77777777" w:rsidR="00A213D3" w:rsidRDefault="00A213D3" w:rsidP="008B4989">
            <w:r>
              <w:t>14 May</w:t>
            </w:r>
          </w:p>
        </w:tc>
      </w:tr>
      <w:tr w:rsidR="00A213D3" w14:paraId="60E30D00" w14:textId="77777777" w:rsidTr="008B4989">
        <w:tc>
          <w:tcPr>
            <w:tcW w:w="0" w:type="auto"/>
          </w:tcPr>
          <w:p w14:paraId="365ACB51" w14:textId="77777777" w:rsidR="00A213D3" w:rsidRDefault="00A213D3" w:rsidP="008B4989">
            <w:r>
              <w:t>Panneau d'information</w:t>
            </w:r>
          </w:p>
        </w:tc>
        <w:tc>
          <w:tcPr>
            <w:tcW w:w="0" w:type="auto"/>
          </w:tcPr>
          <w:p w14:paraId="5436C3AF" w14:textId="77777777" w:rsidR="00A213D3" w:rsidRDefault="00A213D3" w:rsidP="008B4989">
            <w:r>
              <w:t>Il y a un panneau de 2m de longueur. Le panneau fait 1m de large. Le panneau est au milieux du mur qui est à droite de la porte</w:t>
            </w:r>
          </w:p>
        </w:tc>
        <w:tc>
          <w:tcPr>
            <w:tcW w:w="0" w:type="auto"/>
          </w:tcPr>
          <w:p w14:paraId="53FDE192" w14:textId="77777777" w:rsidR="00A213D3" w:rsidRDefault="00A213D3" w:rsidP="008B4989">
            <w:r>
              <w:t>OK</w:t>
            </w:r>
          </w:p>
          <w:p w14:paraId="4DC38571" w14:textId="77777777" w:rsidR="00A213D3" w:rsidRDefault="00A213D3" w:rsidP="008B4989">
            <w:r>
              <w:t>14 May</w:t>
            </w:r>
          </w:p>
        </w:tc>
      </w:tr>
      <w:tr w:rsidR="00A213D3" w14:paraId="30993564" w14:textId="77777777" w:rsidTr="008B4989">
        <w:tc>
          <w:tcPr>
            <w:tcW w:w="0" w:type="auto"/>
          </w:tcPr>
          <w:p w14:paraId="0176A7C0" w14:textId="77777777" w:rsidR="00A213D3" w:rsidRDefault="00A213D3" w:rsidP="008B4989">
            <w:r>
              <w:t>porte</w:t>
            </w:r>
          </w:p>
        </w:tc>
        <w:tc>
          <w:tcPr>
            <w:tcW w:w="0" w:type="auto"/>
          </w:tcPr>
          <w:p w14:paraId="400E0FB2" w14:textId="77777777" w:rsidR="00A213D3" w:rsidRDefault="00A213D3" w:rsidP="008B4989">
            <w:r>
              <w:t>La porte d'entrée fait 219.1cm de largeur. Elle fait 210cm de hauteur Elle est au milieux du mur Sud</w:t>
            </w:r>
          </w:p>
        </w:tc>
        <w:tc>
          <w:tcPr>
            <w:tcW w:w="0" w:type="auto"/>
          </w:tcPr>
          <w:p w14:paraId="767CFA2D" w14:textId="77777777" w:rsidR="00A213D3" w:rsidRDefault="00A213D3" w:rsidP="008B4989">
            <w:r>
              <w:t>OK</w:t>
            </w:r>
          </w:p>
          <w:p w14:paraId="339685D6" w14:textId="77777777" w:rsidR="00A213D3" w:rsidRDefault="00A213D3" w:rsidP="008B4989">
            <w:r>
              <w:t>14 May</w:t>
            </w:r>
          </w:p>
        </w:tc>
      </w:tr>
    </w:tbl>
    <w:p w14:paraId="00A1FE38" w14:textId="77777777" w:rsidR="00A213D3" w:rsidRDefault="00A213D3" w:rsidP="00A213D3">
      <w:pPr>
        <w:pStyle w:val="Titre3"/>
      </w:pPr>
      <w:bookmarkStart w:id="59" w:name="_Toc167200484"/>
      <w:r>
        <w:t>Sprint 3</w:t>
      </w:r>
      <w:bookmarkEnd w:id="59"/>
    </w:p>
    <w:p w14:paraId="61A2695B" w14:textId="77777777" w:rsidR="00A213D3" w:rsidRDefault="00A213D3" w:rsidP="00A213D3">
      <w:pPr>
        <w:pStyle w:val="Titre4"/>
      </w:pPr>
      <w:r>
        <w:t>jardin d'extérieur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1"/>
        <w:gridCol w:w="7256"/>
        <w:gridCol w:w="673"/>
      </w:tblGrid>
      <w:tr w:rsidR="00A213D3" w14:paraId="1A6F3709" w14:textId="77777777" w:rsidTr="008B4989">
        <w:tc>
          <w:tcPr>
            <w:tcW w:w="0" w:type="auto"/>
          </w:tcPr>
          <w:p w14:paraId="2EB0BF0C" w14:textId="77777777" w:rsidR="00A213D3" w:rsidRDefault="00A213D3" w:rsidP="008B4989">
            <w:r>
              <w:t>parasol</w:t>
            </w:r>
          </w:p>
        </w:tc>
        <w:tc>
          <w:tcPr>
            <w:tcW w:w="0" w:type="auto"/>
          </w:tcPr>
          <w:p w14:paraId="4D9DFF62" w14:textId="77777777" w:rsidR="00A213D3" w:rsidRDefault="00A213D3" w:rsidP="008B4989">
            <w:r>
              <w:t>il y a 2 parasol de 3m2 de diamètre hexagonaux   éloigner de 10 mètre depuis leur pieds.</w:t>
            </w:r>
          </w:p>
        </w:tc>
        <w:tc>
          <w:tcPr>
            <w:tcW w:w="0" w:type="auto"/>
          </w:tcPr>
          <w:p w14:paraId="415B2C24" w14:textId="77777777" w:rsidR="00A213D3" w:rsidRDefault="00A213D3" w:rsidP="008B4989">
            <w:r>
              <w:t>OK</w:t>
            </w:r>
          </w:p>
          <w:p w14:paraId="61B93D3D" w14:textId="77777777" w:rsidR="00A213D3" w:rsidRDefault="00A213D3" w:rsidP="008B4989">
            <w:r>
              <w:t>14 May</w:t>
            </w:r>
          </w:p>
        </w:tc>
      </w:tr>
      <w:tr w:rsidR="00A213D3" w14:paraId="7E68BDB9" w14:textId="77777777" w:rsidTr="008B4989">
        <w:tc>
          <w:tcPr>
            <w:tcW w:w="0" w:type="auto"/>
          </w:tcPr>
          <w:p w14:paraId="379F20FF" w14:textId="77777777" w:rsidR="00A213D3" w:rsidRDefault="00A213D3" w:rsidP="008B4989">
            <w:r>
              <w:t>banc</w:t>
            </w:r>
          </w:p>
        </w:tc>
        <w:tc>
          <w:tcPr>
            <w:tcW w:w="0" w:type="auto"/>
          </w:tcPr>
          <w:p w14:paraId="6EC1B079" w14:textId="77777777" w:rsidR="00A213D3" w:rsidRDefault="00A213D3" w:rsidP="008B4989">
            <w:r>
              <w:t>5 banc d'une longueur de 3 mètre  espacer autour des parasol</w:t>
            </w:r>
          </w:p>
        </w:tc>
        <w:tc>
          <w:tcPr>
            <w:tcW w:w="0" w:type="auto"/>
          </w:tcPr>
          <w:p w14:paraId="179C09FF" w14:textId="77777777" w:rsidR="00A213D3" w:rsidRDefault="00A213D3" w:rsidP="008B4989">
            <w:r>
              <w:t>OK</w:t>
            </w:r>
          </w:p>
          <w:p w14:paraId="58382ED0" w14:textId="77777777" w:rsidR="00A213D3" w:rsidRDefault="00A213D3" w:rsidP="008B4989">
            <w:r>
              <w:t>14 May</w:t>
            </w:r>
          </w:p>
        </w:tc>
      </w:tr>
      <w:tr w:rsidR="00A213D3" w14:paraId="1CA181AA" w14:textId="77777777" w:rsidTr="008B4989">
        <w:tc>
          <w:tcPr>
            <w:tcW w:w="0" w:type="auto"/>
          </w:tcPr>
          <w:p w14:paraId="13434C15" w14:textId="77777777" w:rsidR="00A213D3" w:rsidRDefault="00A213D3" w:rsidP="008B4989">
            <w:r>
              <w:t>une table</w:t>
            </w:r>
          </w:p>
        </w:tc>
        <w:tc>
          <w:tcPr>
            <w:tcW w:w="0" w:type="auto"/>
          </w:tcPr>
          <w:p w14:paraId="17CA8E6F" w14:textId="77777777" w:rsidR="00A213D3" w:rsidRDefault="00A213D3" w:rsidP="008B4989">
            <w:r>
              <w:t>1 table de 1m de large sur 2m de longueur</w:t>
            </w:r>
          </w:p>
        </w:tc>
        <w:tc>
          <w:tcPr>
            <w:tcW w:w="0" w:type="auto"/>
          </w:tcPr>
          <w:p w14:paraId="50C6F2C5" w14:textId="77777777" w:rsidR="00A213D3" w:rsidRDefault="00A213D3" w:rsidP="008B4989">
            <w:r>
              <w:t>OK</w:t>
            </w:r>
          </w:p>
          <w:p w14:paraId="7B5C3D1D" w14:textId="77777777" w:rsidR="00A213D3" w:rsidRDefault="00A213D3" w:rsidP="008B4989">
            <w:r>
              <w:t>14 May</w:t>
            </w:r>
          </w:p>
        </w:tc>
      </w:tr>
      <w:tr w:rsidR="00A213D3" w14:paraId="47061C97" w14:textId="77777777" w:rsidTr="008B4989">
        <w:tc>
          <w:tcPr>
            <w:tcW w:w="0" w:type="auto"/>
          </w:tcPr>
          <w:p w14:paraId="7AF8219C" w14:textId="77777777" w:rsidR="00A213D3" w:rsidRDefault="00A213D3" w:rsidP="008B4989">
            <w:r>
              <w:t>chaise table</w:t>
            </w:r>
          </w:p>
        </w:tc>
        <w:tc>
          <w:tcPr>
            <w:tcW w:w="0" w:type="auto"/>
          </w:tcPr>
          <w:p w14:paraId="1C2E491F" w14:textId="77777777" w:rsidR="00A213D3" w:rsidRDefault="00A213D3" w:rsidP="008B4989">
            <w:r>
              <w:t>il y a 6 chaises autour de la table, 1 sur chaque largeur et 2 par longueur</w:t>
            </w:r>
          </w:p>
        </w:tc>
        <w:tc>
          <w:tcPr>
            <w:tcW w:w="0" w:type="auto"/>
          </w:tcPr>
          <w:p w14:paraId="36B7F005" w14:textId="77777777" w:rsidR="00A213D3" w:rsidRDefault="00A213D3" w:rsidP="008B4989">
            <w:r>
              <w:t>OK</w:t>
            </w:r>
          </w:p>
          <w:p w14:paraId="497FCDC7" w14:textId="77777777" w:rsidR="00A213D3" w:rsidRDefault="00A213D3" w:rsidP="008B4989">
            <w:r>
              <w:t>14 May</w:t>
            </w:r>
          </w:p>
        </w:tc>
      </w:tr>
      <w:tr w:rsidR="00A213D3" w14:paraId="42E38226" w14:textId="77777777" w:rsidTr="008B4989">
        <w:tc>
          <w:tcPr>
            <w:tcW w:w="0" w:type="auto"/>
          </w:tcPr>
          <w:p w14:paraId="5083A9C4" w14:textId="77777777" w:rsidR="00A213D3" w:rsidRDefault="00A213D3" w:rsidP="008B4989">
            <w:r>
              <w:t>arbre</w:t>
            </w:r>
          </w:p>
        </w:tc>
        <w:tc>
          <w:tcPr>
            <w:tcW w:w="0" w:type="auto"/>
          </w:tcPr>
          <w:p w14:paraId="6614A708" w14:textId="77777777" w:rsidR="00A213D3" w:rsidRDefault="00A213D3" w:rsidP="008B4989">
            <w:r>
              <w:t>il  y a 4 arbre espacer dans le jardin</w:t>
            </w:r>
          </w:p>
        </w:tc>
        <w:tc>
          <w:tcPr>
            <w:tcW w:w="0" w:type="auto"/>
          </w:tcPr>
          <w:p w14:paraId="4158CE26" w14:textId="77777777" w:rsidR="00A213D3" w:rsidRDefault="00A213D3" w:rsidP="008B4989">
            <w:r>
              <w:t>OK</w:t>
            </w:r>
          </w:p>
          <w:p w14:paraId="06E96565" w14:textId="77777777" w:rsidR="00A213D3" w:rsidRDefault="00A213D3" w:rsidP="008B4989">
            <w:r>
              <w:t>14 May</w:t>
            </w:r>
          </w:p>
        </w:tc>
      </w:tr>
    </w:tbl>
    <w:p w14:paraId="2D04B6F6" w14:textId="77777777" w:rsidR="00A213D3" w:rsidRDefault="00A213D3" w:rsidP="00A213D3">
      <w:pPr>
        <w:pStyle w:val="Titre4"/>
      </w:pPr>
      <w:r>
        <w:lastRenderedPageBreak/>
        <w:t>Salle de musculation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25"/>
        <w:gridCol w:w="6993"/>
        <w:gridCol w:w="542"/>
      </w:tblGrid>
      <w:tr w:rsidR="00A213D3" w14:paraId="58C6E118" w14:textId="77777777" w:rsidTr="008B4989">
        <w:tc>
          <w:tcPr>
            <w:tcW w:w="0" w:type="auto"/>
          </w:tcPr>
          <w:p w14:paraId="28EBB5F6" w14:textId="77777777" w:rsidR="00A213D3" w:rsidRDefault="00A213D3" w:rsidP="008B4989">
            <w:r>
              <w:t>leg presse</w:t>
            </w:r>
          </w:p>
        </w:tc>
        <w:tc>
          <w:tcPr>
            <w:tcW w:w="0" w:type="auto"/>
          </w:tcPr>
          <w:p w14:paraId="75B079DA" w14:textId="77777777" w:rsidR="00A213D3" w:rsidRDefault="00A213D3" w:rsidP="008B4989">
            <w:r>
              <w:t>Il y a une leg presse dans le coin Sud-Ouest</w:t>
            </w:r>
          </w:p>
        </w:tc>
        <w:tc>
          <w:tcPr>
            <w:tcW w:w="0" w:type="auto"/>
          </w:tcPr>
          <w:p w14:paraId="0E3F9815" w14:textId="77777777" w:rsidR="00A213D3" w:rsidRDefault="00A213D3" w:rsidP="008B4989">
            <w:r>
              <w:t>OK</w:t>
            </w:r>
          </w:p>
          <w:p w14:paraId="38BA2915" w14:textId="77777777" w:rsidR="00A213D3" w:rsidRDefault="00A213D3" w:rsidP="008B4989">
            <w:r>
              <w:t>14 May</w:t>
            </w:r>
          </w:p>
        </w:tc>
      </w:tr>
      <w:tr w:rsidR="00A213D3" w14:paraId="24DBD54F" w14:textId="77777777" w:rsidTr="008B4989">
        <w:tc>
          <w:tcPr>
            <w:tcW w:w="0" w:type="auto"/>
          </w:tcPr>
          <w:p w14:paraId="60B64715" w14:textId="77777777" w:rsidR="00A213D3" w:rsidRDefault="00A213D3" w:rsidP="008B4989">
            <w:r>
              <w:t>Salle D06</w:t>
            </w:r>
          </w:p>
        </w:tc>
        <w:tc>
          <w:tcPr>
            <w:tcW w:w="0" w:type="auto"/>
          </w:tcPr>
          <w:p w14:paraId="4BD1EA03" w14:textId="77777777" w:rsidR="00A213D3" w:rsidRDefault="00A213D3" w:rsidP="008B4989">
            <w:r>
              <w:t>La salle de musculation se trouve dans la salle D06</w:t>
            </w:r>
          </w:p>
        </w:tc>
        <w:tc>
          <w:tcPr>
            <w:tcW w:w="0" w:type="auto"/>
          </w:tcPr>
          <w:p w14:paraId="4F0B58D2" w14:textId="77777777" w:rsidR="00A213D3" w:rsidRDefault="00A213D3" w:rsidP="008B4989">
            <w:r>
              <w:t>OK</w:t>
            </w:r>
          </w:p>
          <w:p w14:paraId="015B4111" w14:textId="77777777" w:rsidR="00A213D3" w:rsidRDefault="00A213D3" w:rsidP="008B4989">
            <w:r>
              <w:t>14 May</w:t>
            </w:r>
          </w:p>
        </w:tc>
      </w:tr>
      <w:tr w:rsidR="00A213D3" w14:paraId="568EE9F8" w14:textId="77777777" w:rsidTr="008B4989">
        <w:tc>
          <w:tcPr>
            <w:tcW w:w="0" w:type="auto"/>
          </w:tcPr>
          <w:p w14:paraId="20931104" w14:textId="77777777" w:rsidR="00A213D3" w:rsidRDefault="00A213D3" w:rsidP="008B4989">
            <w:r>
              <w:t>Miroir</w:t>
            </w:r>
          </w:p>
        </w:tc>
        <w:tc>
          <w:tcPr>
            <w:tcW w:w="0" w:type="auto"/>
          </w:tcPr>
          <w:p w14:paraId="45009936" w14:textId="77777777" w:rsidR="00A213D3" w:rsidRDefault="00A213D3" w:rsidP="008B4989">
            <w:r>
              <w:t>Le mur Est de la salle est entièrement recouvert de miroir</w:t>
            </w:r>
          </w:p>
        </w:tc>
        <w:tc>
          <w:tcPr>
            <w:tcW w:w="0" w:type="auto"/>
          </w:tcPr>
          <w:p w14:paraId="43028B24" w14:textId="77777777" w:rsidR="00A213D3" w:rsidRDefault="00A213D3" w:rsidP="008B4989">
            <w:r>
              <w:t>OK</w:t>
            </w:r>
          </w:p>
          <w:p w14:paraId="53A0B00E" w14:textId="77777777" w:rsidR="00A213D3" w:rsidRDefault="00A213D3" w:rsidP="008B4989">
            <w:r>
              <w:t>14 May</w:t>
            </w:r>
          </w:p>
        </w:tc>
      </w:tr>
      <w:tr w:rsidR="00A213D3" w14:paraId="6DECA79E" w14:textId="77777777" w:rsidTr="008B4989">
        <w:tc>
          <w:tcPr>
            <w:tcW w:w="0" w:type="auto"/>
          </w:tcPr>
          <w:p w14:paraId="43B2A39D" w14:textId="77777777" w:rsidR="00A213D3" w:rsidRDefault="00A213D3" w:rsidP="008B4989">
            <w:r>
              <w:t>Haltères</w:t>
            </w:r>
          </w:p>
        </w:tc>
        <w:tc>
          <w:tcPr>
            <w:tcW w:w="0" w:type="auto"/>
          </w:tcPr>
          <w:p w14:paraId="373B93AE" w14:textId="77777777" w:rsidR="00A213D3" w:rsidRDefault="00A213D3" w:rsidP="008B4989">
            <w:r>
              <w:t xml:space="preserve">Il y a deux petit meubles pour ranger les haltère a l'intérieure, les meubles se trouvent coller au </w:t>
            </w:r>
            <w:proofErr w:type="spellStart"/>
            <w:r>
              <w:t>millieux</w:t>
            </w:r>
            <w:proofErr w:type="spellEnd"/>
            <w:r>
              <w:t xml:space="preserve"> du mur Est.</w:t>
            </w:r>
          </w:p>
        </w:tc>
        <w:tc>
          <w:tcPr>
            <w:tcW w:w="0" w:type="auto"/>
          </w:tcPr>
          <w:p w14:paraId="039D454B" w14:textId="77777777" w:rsidR="00A213D3" w:rsidRDefault="00A213D3" w:rsidP="008B4989">
            <w:r>
              <w:t>OK</w:t>
            </w:r>
          </w:p>
          <w:p w14:paraId="437801DF" w14:textId="77777777" w:rsidR="00A213D3" w:rsidRDefault="00A213D3" w:rsidP="008B4989">
            <w:r>
              <w:t>14 May</w:t>
            </w:r>
          </w:p>
        </w:tc>
      </w:tr>
      <w:tr w:rsidR="00A213D3" w14:paraId="0E8453E7" w14:textId="77777777" w:rsidTr="008B4989">
        <w:tc>
          <w:tcPr>
            <w:tcW w:w="0" w:type="auto"/>
          </w:tcPr>
          <w:p w14:paraId="2AE74FE9" w14:textId="77777777" w:rsidR="00A213D3" w:rsidRDefault="00A213D3" w:rsidP="008B4989">
            <w:proofErr w:type="spellStart"/>
            <w:r>
              <w:t>multipresse</w:t>
            </w:r>
            <w:proofErr w:type="spellEnd"/>
          </w:p>
        </w:tc>
        <w:tc>
          <w:tcPr>
            <w:tcW w:w="0" w:type="auto"/>
          </w:tcPr>
          <w:p w14:paraId="06F16CB3" w14:textId="77777777" w:rsidR="00A213D3" w:rsidRDefault="00A213D3" w:rsidP="008B4989">
            <w:r>
              <w:t xml:space="preserve">Cette machine se trouve à coter de la leg </w:t>
            </w:r>
            <w:proofErr w:type="spellStart"/>
            <w:r>
              <w:t>press</w:t>
            </w:r>
            <w:proofErr w:type="spellEnd"/>
            <w:r>
              <w:t xml:space="preserve"> a 1,5metre </w:t>
            </w:r>
            <w:proofErr w:type="spellStart"/>
            <w:r>
              <w:t>décart</w:t>
            </w:r>
            <w:proofErr w:type="spellEnd"/>
            <w:r>
              <w:t xml:space="preserve"> sur le mur sud.</w:t>
            </w:r>
          </w:p>
        </w:tc>
        <w:tc>
          <w:tcPr>
            <w:tcW w:w="0" w:type="auto"/>
          </w:tcPr>
          <w:p w14:paraId="76E3B457" w14:textId="77777777" w:rsidR="00A213D3" w:rsidRDefault="00A213D3" w:rsidP="008B4989">
            <w:r>
              <w:t>OK</w:t>
            </w:r>
          </w:p>
          <w:p w14:paraId="188A58FB" w14:textId="77777777" w:rsidR="00A213D3" w:rsidRDefault="00A213D3" w:rsidP="008B4989">
            <w:r>
              <w:t>14 May</w:t>
            </w:r>
          </w:p>
        </w:tc>
      </w:tr>
      <w:tr w:rsidR="00A213D3" w14:paraId="2AF8896E" w14:textId="77777777" w:rsidTr="008B4989">
        <w:tc>
          <w:tcPr>
            <w:tcW w:w="0" w:type="auto"/>
          </w:tcPr>
          <w:p w14:paraId="059379AC" w14:textId="77777777" w:rsidR="00A213D3" w:rsidRDefault="00A213D3" w:rsidP="008B4989">
            <w:r>
              <w:t>Tapis de course</w:t>
            </w:r>
          </w:p>
        </w:tc>
        <w:tc>
          <w:tcPr>
            <w:tcW w:w="0" w:type="auto"/>
          </w:tcPr>
          <w:p w14:paraId="05AF6A2B" w14:textId="77777777" w:rsidR="00A213D3" w:rsidRDefault="00A213D3" w:rsidP="008B4989">
            <w:r>
              <w:t xml:space="preserve">Il y a deux tapi de course qui se situe </w:t>
            </w:r>
            <w:proofErr w:type="spellStart"/>
            <w:r>
              <w:t>a</w:t>
            </w:r>
            <w:proofErr w:type="spellEnd"/>
            <w:r>
              <w:t xml:space="preserve"> 1m </w:t>
            </w:r>
            <w:proofErr w:type="spellStart"/>
            <w:r>
              <w:t>décart</w:t>
            </w:r>
            <w:proofErr w:type="spellEnd"/>
            <w:r>
              <w:t xml:space="preserve"> de la </w:t>
            </w:r>
            <w:proofErr w:type="spellStart"/>
            <w:r>
              <w:t>multipresse</w:t>
            </w:r>
            <w:proofErr w:type="spellEnd"/>
            <w:r>
              <w:t xml:space="preserve"> et les deux tapis de course sont à </w:t>
            </w:r>
            <w:proofErr w:type="spellStart"/>
            <w:r>
              <w:t>coté</w:t>
            </w:r>
            <w:proofErr w:type="spellEnd"/>
            <w:r>
              <w:t>. Les tapis de course touche le mur sud</w:t>
            </w:r>
          </w:p>
        </w:tc>
        <w:tc>
          <w:tcPr>
            <w:tcW w:w="0" w:type="auto"/>
          </w:tcPr>
          <w:p w14:paraId="3588AD51" w14:textId="77777777" w:rsidR="00A213D3" w:rsidRDefault="00A213D3" w:rsidP="008B4989">
            <w:r>
              <w:t>OK</w:t>
            </w:r>
          </w:p>
          <w:p w14:paraId="576DD105" w14:textId="77777777" w:rsidR="00A213D3" w:rsidRDefault="00A213D3" w:rsidP="008B4989">
            <w:r>
              <w:t>14 May</w:t>
            </w:r>
          </w:p>
        </w:tc>
      </w:tr>
      <w:tr w:rsidR="00A213D3" w14:paraId="4D4BAA13" w14:textId="77777777" w:rsidTr="008B4989">
        <w:tc>
          <w:tcPr>
            <w:tcW w:w="0" w:type="auto"/>
          </w:tcPr>
          <w:p w14:paraId="1BBD07EC" w14:textId="77777777" w:rsidR="00A213D3" w:rsidRDefault="00A213D3" w:rsidP="008B4989">
            <w:r>
              <w:t>vélo intérieure</w:t>
            </w:r>
          </w:p>
        </w:tc>
        <w:tc>
          <w:tcPr>
            <w:tcW w:w="0" w:type="auto"/>
          </w:tcPr>
          <w:p w14:paraId="3DE59CBC" w14:textId="77777777" w:rsidR="00A213D3" w:rsidRDefault="00A213D3" w:rsidP="008B4989">
            <w:r>
              <w:t>le vélo d'</w:t>
            </w:r>
            <w:proofErr w:type="spellStart"/>
            <w:r>
              <w:t>interieur</w:t>
            </w:r>
            <w:proofErr w:type="spellEnd"/>
            <w:r>
              <w:t xml:space="preserve"> se trouve à côté du tapis de cours a 1,5m </w:t>
            </w:r>
            <w:proofErr w:type="spellStart"/>
            <w:r>
              <w:t>décart</w:t>
            </w:r>
            <w:proofErr w:type="spellEnd"/>
          </w:p>
        </w:tc>
        <w:tc>
          <w:tcPr>
            <w:tcW w:w="0" w:type="auto"/>
          </w:tcPr>
          <w:p w14:paraId="2CBAB463" w14:textId="77777777" w:rsidR="00A213D3" w:rsidRDefault="00A213D3" w:rsidP="008B4989">
            <w:r>
              <w:t>OK</w:t>
            </w:r>
          </w:p>
          <w:p w14:paraId="11A6F683" w14:textId="77777777" w:rsidR="00A213D3" w:rsidRDefault="00A213D3" w:rsidP="008B4989">
            <w:r>
              <w:t>14 May</w:t>
            </w:r>
          </w:p>
        </w:tc>
      </w:tr>
      <w:tr w:rsidR="00A213D3" w14:paraId="08D644DD" w14:textId="77777777" w:rsidTr="008B4989">
        <w:tc>
          <w:tcPr>
            <w:tcW w:w="0" w:type="auto"/>
          </w:tcPr>
          <w:p w14:paraId="6AC8745D" w14:textId="77777777" w:rsidR="00A213D3" w:rsidRDefault="00A213D3" w:rsidP="008B4989">
            <w:r>
              <w:t>Rameur</w:t>
            </w:r>
          </w:p>
        </w:tc>
        <w:tc>
          <w:tcPr>
            <w:tcW w:w="0" w:type="auto"/>
          </w:tcPr>
          <w:p w14:paraId="27250F58" w14:textId="77777777" w:rsidR="00A213D3" w:rsidRDefault="00A213D3" w:rsidP="008B4989">
            <w:r>
              <w:t>Le rameur se trouve au Sud-Est dans le coin a 1m du mur Est</w:t>
            </w:r>
          </w:p>
        </w:tc>
        <w:tc>
          <w:tcPr>
            <w:tcW w:w="0" w:type="auto"/>
          </w:tcPr>
          <w:p w14:paraId="53CA6AAD" w14:textId="77777777" w:rsidR="00A213D3" w:rsidRDefault="00A213D3" w:rsidP="008B4989">
            <w:r>
              <w:t>OK</w:t>
            </w:r>
          </w:p>
          <w:p w14:paraId="176B422C" w14:textId="77777777" w:rsidR="00A213D3" w:rsidRDefault="00A213D3" w:rsidP="008B4989">
            <w:r>
              <w:t>14 May</w:t>
            </w:r>
          </w:p>
        </w:tc>
      </w:tr>
      <w:tr w:rsidR="00A213D3" w14:paraId="4FBED3FF" w14:textId="77777777" w:rsidTr="008B4989">
        <w:tc>
          <w:tcPr>
            <w:tcW w:w="0" w:type="auto"/>
          </w:tcPr>
          <w:p w14:paraId="1F1C9293" w14:textId="77777777" w:rsidR="00A213D3" w:rsidRDefault="00A213D3" w:rsidP="008B4989">
            <w:r>
              <w:t>Banc de musculation</w:t>
            </w:r>
          </w:p>
        </w:tc>
        <w:tc>
          <w:tcPr>
            <w:tcW w:w="0" w:type="auto"/>
          </w:tcPr>
          <w:p w14:paraId="262FE566" w14:textId="77777777" w:rsidR="00A213D3" w:rsidRDefault="00A213D3" w:rsidP="008B4989">
            <w:r>
              <w:t>Il y a 2 bancs de musculation qui se trouve en face du miroir</w:t>
            </w:r>
          </w:p>
        </w:tc>
        <w:tc>
          <w:tcPr>
            <w:tcW w:w="0" w:type="auto"/>
          </w:tcPr>
          <w:p w14:paraId="16804549" w14:textId="77777777" w:rsidR="00A213D3" w:rsidRDefault="00A213D3" w:rsidP="008B4989">
            <w:r>
              <w:t>OK</w:t>
            </w:r>
          </w:p>
          <w:p w14:paraId="51EEC315" w14:textId="77777777" w:rsidR="00A213D3" w:rsidRDefault="00A213D3" w:rsidP="008B4989">
            <w:r>
              <w:t>14 May</w:t>
            </w:r>
          </w:p>
        </w:tc>
      </w:tr>
      <w:tr w:rsidR="00A213D3" w14:paraId="3EECE222" w14:textId="77777777" w:rsidTr="008B4989">
        <w:tc>
          <w:tcPr>
            <w:tcW w:w="0" w:type="auto"/>
          </w:tcPr>
          <w:p w14:paraId="66D7AF88" w14:textId="77777777" w:rsidR="00A213D3" w:rsidRDefault="00A213D3" w:rsidP="008B4989">
            <w:r>
              <w:t>leg presse 2</w:t>
            </w:r>
          </w:p>
        </w:tc>
        <w:tc>
          <w:tcPr>
            <w:tcW w:w="0" w:type="auto"/>
          </w:tcPr>
          <w:p w14:paraId="7B75E2B3" w14:textId="77777777" w:rsidR="00A213D3" w:rsidRDefault="00A213D3" w:rsidP="008B4989">
            <w:r>
              <w:t xml:space="preserve">Il y a une leg presse dans le coins </w:t>
            </w:r>
            <w:proofErr w:type="spellStart"/>
            <w:r>
              <w:t>nord ouest</w:t>
            </w:r>
            <w:proofErr w:type="spellEnd"/>
          </w:p>
        </w:tc>
        <w:tc>
          <w:tcPr>
            <w:tcW w:w="0" w:type="auto"/>
          </w:tcPr>
          <w:p w14:paraId="7486D540" w14:textId="77777777" w:rsidR="00A213D3" w:rsidRDefault="00A213D3" w:rsidP="008B4989">
            <w:r>
              <w:t>OK</w:t>
            </w:r>
          </w:p>
          <w:p w14:paraId="73AFEB90" w14:textId="77777777" w:rsidR="00A213D3" w:rsidRDefault="00A213D3" w:rsidP="008B4989">
            <w:r>
              <w:t>14 May</w:t>
            </w:r>
          </w:p>
        </w:tc>
      </w:tr>
      <w:tr w:rsidR="00A213D3" w14:paraId="133A96C8" w14:textId="77777777" w:rsidTr="008B4989">
        <w:tc>
          <w:tcPr>
            <w:tcW w:w="0" w:type="auto"/>
          </w:tcPr>
          <w:p w14:paraId="20ABFEB5" w14:textId="77777777" w:rsidR="00A213D3" w:rsidRDefault="00A213D3" w:rsidP="008B4989">
            <w:r>
              <w:t>machine pour les bras</w:t>
            </w:r>
          </w:p>
        </w:tc>
        <w:tc>
          <w:tcPr>
            <w:tcW w:w="0" w:type="auto"/>
          </w:tcPr>
          <w:p w14:paraId="01571CC1" w14:textId="77777777" w:rsidR="00A213D3" w:rsidRDefault="00A213D3" w:rsidP="008B4989">
            <w:r>
              <w:t>Sur le mur nord à 4m du mur est il y a une machine pour les bras de 150cm de profondeur, 112cm de largeur et 198cm de hauteur. Il y a une deuxième machine pour les bras à coter d'elle.</w:t>
            </w:r>
          </w:p>
        </w:tc>
        <w:tc>
          <w:tcPr>
            <w:tcW w:w="0" w:type="auto"/>
          </w:tcPr>
          <w:p w14:paraId="05F6D808" w14:textId="77777777" w:rsidR="00A213D3" w:rsidRDefault="00A213D3" w:rsidP="008B4989">
            <w:r>
              <w:t>OK</w:t>
            </w:r>
          </w:p>
          <w:p w14:paraId="69CA5C0F" w14:textId="77777777" w:rsidR="00A213D3" w:rsidRDefault="00A213D3" w:rsidP="008B4989">
            <w:r>
              <w:t>14 May</w:t>
            </w:r>
          </w:p>
        </w:tc>
      </w:tr>
      <w:tr w:rsidR="00A213D3" w14:paraId="2D89984A" w14:textId="77777777" w:rsidTr="008B4989">
        <w:tc>
          <w:tcPr>
            <w:tcW w:w="0" w:type="auto"/>
          </w:tcPr>
          <w:p w14:paraId="49B73D63" w14:textId="77777777" w:rsidR="00A213D3" w:rsidRDefault="00A213D3" w:rsidP="008B4989">
            <w:r>
              <w:t>Porte entrer</w:t>
            </w:r>
          </w:p>
        </w:tc>
        <w:tc>
          <w:tcPr>
            <w:tcW w:w="0" w:type="auto"/>
          </w:tcPr>
          <w:p w14:paraId="15BAEACA" w14:textId="77777777" w:rsidR="00A213D3" w:rsidRDefault="00A213D3" w:rsidP="008B4989">
            <w:r>
              <w:t>la porte d'entrer se trouve sur le mur nord a 1m du mur Est</w:t>
            </w:r>
          </w:p>
        </w:tc>
        <w:tc>
          <w:tcPr>
            <w:tcW w:w="0" w:type="auto"/>
          </w:tcPr>
          <w:p w14:paraId="3ECE0978" w14:textId="77777777" w:rsidR="00A213D3" w:rsidRDefault="00A213D3" w:rsidP="008B4989">
            <w:r>
              <w:t>OK</w:t>
            </w:r>
          </w:p>
          <w:p w14:paraId="014E2261" w14:textId="77777777" w:rsidR="00A213D3" w:rsidRDefault="00A213D3" w:rsidP="008B4989">
            <w:r>
              <w:t>14 May</w:t>
            </w:r>
          </w:p>
        </w:tc>
      </w:tr>
    </w:tbl>
    <w:p w14:paraId="12A41971" w14:textId="77777777" w:rsidR="00A213D3" w:rsidRDefault="00A213D3" w:rsidP="00A213D3">
      <w:pPr>
        <w:pStyle w:val="Titre4"/>
      </w:pPr>
      <w:r>
        <w:t>D11-c1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35"/>
        <w:gridCol w:w="7033"/>
        <w:gridCol w:w="692"/>
      </w:tblGrid>
      <w:tr w:rsidR="00A213D3" w14:paraId="53128B72" w14:textId="77777777" w:rsidTr="008B4989">
        <w:tc>
          <w:tcPr>
            <w:tcW w:w="0" w:type="auto"/>
          </w:tcPr>
          <w:p w14:paraId="3C70B8C3" w14:textId="77777777" w:rsidR="00A213D3" w:rsidRDefault="00A213D3" w:rsidP="008B4989">
            <w:r>
              <w:t>bureau</w:t>
            </w:r>
          </w:p>
        </w:tc>
        <w:tc>
          <w:tcPr>
            <w:tcW w:w="0" w:type="auto"/>
          </w:tcPr>
          <w:p w14:paraId="4B6CF595" w14:textId="77777777" w:rsidR="00A213D3" w:rsidRDefault="00A213D3" w:rsidP="008B4989">
            <w:r>
              <w:t>il y a 15 bureau placer en rang par 5 en face du tableau blanc</w:t>
            </w:r>
          </w:p>
        </w:tc>
        <w:tc>
          <w:tcPr>
            <w:tcW w:w="0" w:type="auto"/>
          </w:tcPr>
          <w:p w14:paraId="2E16241B" w14:textId="77777777" w:rsidR="00A213D3" w:rsidRDefault="00A213D3" w:rsidP="008B4989">
            <w:r>
              <w:t>OK</w:t>
            </w:r>
          </w:p>
          <w:p w14:paraId="2273E485" w14:textId="77777777" w:rsidR="00A213D3" w:rsidRDefault="00A213D3" w:rsidP="008B4989">
            <w:r>
              <w:t>14 May</w:t>
            </w:r>
          </w:p>
        </w:tc>
      </w:tr>
      <w:tr w:rsidR="00A213D3" w14:paraId="2A5F9DE7" w14:textId="77777777" w:rsidTr="008B4989">
        <w:tc>
          <w:tcPr>
            <w:tcW w:w="0" w:type="auto"/>
          </w:tcPr>
          <w:p w14:paraId="097C790C" w14:textId="77777777" w:rsidR="00A213D3" w:rsidRDefault="00A213D3" w:rsidP="008B4989">
            <w:r>
              <w:t>chaise</w:t>
            </w:r>
          </w:p>
        </w:tc>
        <w:tc>
          <w:tcPr>
            <w:tcW w:w="0" w:type="auto"/>
          </w:tcPr>
          <w:p w14:paraId="073C72AA" w14:textId="77777777" w:rsidR="00A213D3" w:rsidRDefault="00A213D3" w:rsidP="008B4989">
            <w:r>
              <w:t>15 chaises 1 par tables</w:t>
            </w:r>
          </w:p>
        </w:tc>
        <w:tc>
          <w:tcPr>
            <w:tcW w:w="0" w:type="auto"/>
          </w:tcPr>
          <w:p w14:paraId="3507AB2A" w14:textId="77777777" w:rsidR="00A213D3" w:rsidRDefault="00A213D3" w:rsidP="008B4989">
            <w:r>
              <w:t>OK</w:t>
            </w:r>
          </w:p>
          <w:p w14:paraId="023E4812" w14:textId="77777777" w:rsidR="00A213D3" w:rsidRDefault="00A213D3" w:rsidP="008B4989">
            <w:r>
              <w:t>14 May</w:t>
            </w:r>
          </w:p>
        </w:tc>
      </w:tr>
      <w:tr w:rsidR="00A213D3" w14:paraId="38090C20" w14:textId="77777777" w:rsidTr="008B4989">
        <w:tc>
          <w:tcPr>
            <w:tcW w:w="0" w:type="auto"/>
          </w:tcPr>
          <w:p w14:paraId="313965B6" w14:textId="77777777" w:rsidR="00A213D3" w:rsidRDefault="00A213D3" w:rsidP="008B4989">
            <w:r>
              <w:t>tableau blanc</w:t>
            </w:r>
          </w:p>
        </w:tc>
        <w:tc>
          <w:tcPr>
            <w:tcW w:w="0" w:type="auto"/>
          </w:tcPr>
          <w:p w14:paraId="01FFC9D8" w14:textId="77777777" w:rsidR="00A213D3" w:rsidRDefault="00A213D3" w:rsidP="008B4989">
            <w:r>
              <w:t>1 tableau blanc au centre du mur SUD de la pièces</w:t>
            </w:r>
          </w:p>
        </w:tc>
        <w:tc>
          <w:tcPr>
            <w:tcW w:w="0" w:type="auto"/>
          </w:tcPr>
          <w:p w14:paraId="4CEF04F6" w14:textId="77777777" w:rsidR="00A213D3" w:rsidRDefault="00A213D3" w:rsidP="008B4989">
            <w:r>
              <w:t>OK</w:t>
            </w:r>
          </w:p>
          <w:p w14:paraId="089E32A1" w14:textId="77777777" w:rsidR="00A213D3" w:rsidRDefault="00A213D3" w:rsidP="008B4989">
            <w:r>
              <w:t>14 May</w:t>
            </w:r>
          </w:p>
        </w:tc>
      </w:tr>
      <w:tr w:rsidR="00A213D3" w14:paraId="2091DBFE" w14:textId="77777777" w:rsidTr="008B4989">
        <w:tc>
          <w:tcPr>
            <w:tcW w:w="0" w:type="auto"/>
          </w:tcPr>
          <w:p w14:paraId="4E2305F6" w14:textId="77777777" w:rsidR="00A213D3" w:rsidRDefault="00A213D3" w:rsidP="008B4989">
            <w:proofErr w:type="spellStart"/>
            <w:r>
              <w:t>fenetre</w:t>
            </w:r>
            <w:proofErr w:type="spellEnd"/>
          </w:p>
        </w:tc>
        <w:tc>
          <w:tcPr>
            <w:tcW w:w="0" w:type="auto"/>
          </w:tcPr>
          <w:p w14:paraId="30A87C25" w14:textId="77777777" w:rsidR="00A213D3" w:rsidRDefault="00A213D3" w:rsidP="008B4989">
            <w:r>
              <w:t>il y a 2 baies vitrée sur la face nord et ouest de la pièces</w:t>
            </w:r>
          </w:p>
        </w:tc>
        <w:tc>
          <w:tcPr>
            <w:tcW w:w="0" w:type="auto"/>
          </w:tcPr>
          <w:p w14:paraId="4AAF5FBF" w14:textId="77777777" w:rsidR="00A213D3" w:rsidRDefault="00A213D3" w:rsidP="008B4989">
            <w:r>
              <w:t>OK</w:t>
            </w:r>
          </w:p>
          <w:p w14:paraId="44F90717" w14:textId="77777777" w:rsidR="00A213D3" w:rsidRDefault="00A213D3" w:rsidP="008B4989">
            <w:r>
              <w:t>14 May</w:t>
            </w:r>
          </w:p>
        </w:tc>
      </w:tr>
      <w:tr w:rsidR="00A213D3" w14:paraId="2DF5A062" w14:textId="77777777" w:rsidTr="008B4989">
        <w:tc>
          <w:tcPr>
            <w:tcW w:w="0" w:type="auto"/>
          </w:tcPr>
          <w:p w14:paraId="16B16290" w14:textId="77777777" w:rsidR="00A213D3" w:rsidRDefault="00A213D3" w:rsidP="008B4989">
            <w:r>
              <w:t>PORTE</w:t>
            </w:r>
          </w:p>
        </w:tc>
        <w:tc>
          <w:tcPr>
            <w:tcW w:w="0" w:type="auto"/>
          </w:tcPr>
          <w:p w14:paraId="2E1EE623" w14:textId="77777777" w:rsidR="00A213D3" w:rsidRDefault="00A213D3" w:rsidP="008B4989">
            <w:r>
              <w:t>IL Y A une porte sur la face sud tout a droit du mur pour relier la classe au corridor</w:t>
            </w:r>
          </w:p>
        </w:tc>
        <w:tc>
          <w:tcPr>
            <w:tcW w:w="0" w:type="auto"/>
          </w:tcPr>
          <w:p w14:paraId="726F8C8D" w14:textId="77777777" w:rsidR="00A213D3" w:rsidRDefault="00A213D3" w:rsidP="008B4989">
            <w:r>
              <w:t>OK</w:t>
            </w:r>
          </w:p>
          <w:p w14:paraId="3C6FF422" w14:textId="77777777" w:rsidR="00A213D3" w:rsidRDefault="00A213D3" w:rsidP="008B4989">
            <w:r>
              <w:t>14 May</w:t>
            </w:r>
          </w:p>
        </w:tc>
      </w:tr>
      <w:tr w:rsidR="00A213D3" w14:paraId="40A587B8" w14:textId="77777777" w:rsidTr="008B4989">
        <w:tc>
          <w:tcPr>
            <w:tcW w:w="0" w:type="auto"/>
          </w:tcPr>
          <w:p w14:paraId="431695E2" w14:textId="77777777" w:rsidR="00A213D3" w:rsidRDefault="00A213D3" w:rsidP="008B4989">
            <w:r>
              <w:lastRenderedPageBreak/>
              <w:t>Salle D11</w:t>
            </w:r>
          </w:p>
        </w:tc>
        <w:tc>
          <w:tcPr>
            <w:tcW w:w="0" w:type="auto"/>
          </w:tcPr>
          <w:p w14:paraId="5480E77A" w14:textId="77777777" w:rsidR="00A213D3" w:rsidRDefault="00A213D3" w:rsidP="008B4989">
            <w:r>
              <w:t>La salle se situe en D11</w:t>
            </w:r>
          </w:p>
        </w:tc>
        <w:tc>
          <w:tcPr>
            <w:tcW w:w="0" w:type="auto"/>
          </w:tcPr>
          <w:p w14:paraId="703D0E21" w14:textId="77777777" w:rsidR="00A213D3" w:rsidRDefault="00A213D3" w:rsidP="008B4989">
            <w:r>
              <w:t>OK</w:t>
            </w:r>
          </w:p>
          <w:p w14:paraId="71540DE2" w14:textId="77777777" w:rsidR="00A213D3" w:rsidRDefault="00A213D3" w:rsidP="008B4989">
            <w:r>
              <w:t>14 May</w:t>
            </w:r>
          </w:p>
        </w:tc>
      </w:tr>
    </w:tbl>
    <w:p w14:paraId="295477FC" w14:textId="77777777" w:rsidR="00A213D3" w:rsidRDefault="00A213D3" w:rsidP="00A213D3">
      <w:pPr>
        <w:pStyle w:val="Titre4"/>
      </w:pPr>
      <w:r>
        <w:t>D13 Salle de 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7387"/>
        <w:gridCol w:w="539"/>
      </w:tblGrid>
      <w:tr w:rsidR="00A213D3" w14:paraId="11FE51A5" w14:textId="77777777" w:rsidTr="008B4989">
        <w:tc>
          <w:tcPr>
            <w:tcW w:w="0" w:type="auto"/>
          </w:tcPr>
          <w:p w14:paraId="288BC5BB" w14:textId="77777777" w:rsidR="00A213D3" w:rsidRDefault="00A213D3" w:rsidP="008B4989">
            <w:r>
              <w:t>se situe</w:t>
            </w:r>
          </w:p>
        </w:tc>
        <w:tc>
          <w:tcPr>
            <w:tcW w:w="0" w:type="auto"/>
          </w:tcPr>
          <w:p w14:paraId="152D5FD7" w14:textId="77777777" w:rsidR="00A213D3" w:rsidRDefault="00A213D3" w:rsidP="008B4989">
            <w:r>
              <w:t>la salle se situe en D13</w:t>
            </w:r>
          </w:p>
        </w:tc>
        <w:tc>
          <w:tcPr>
            <w:tcW w:w="0" w:type="auto"/>
          </w:tcPr>
          <w:p w14:paraId="08C28AD5" w14:textId="77777777" w:rsidR="00A213D3" w:rsidRDefault="00A213D3" w:rsidP="008B4989">
            <w:r>
              <w:t>OK</w:t>
            </w:r>
          </w:p>
          <w:p w14:paraId="2A54CB0C" w14:textId="77777777" w:rsidR="00A213D3" w:rsidRDefault="00A213D3" w:rsidP="008B4989">
            <w:r>
              <w:t>14 May</w:t>
            </w:r>
          </w:p>
        </w:tc>
      </w:tr>
      <w:tr w:rsidR="00A213D3" w14:paraId="4398E2A3" w14:textId="77777777" w:rsidTr="008B4989">
        <w:tc>
          <w:tcPr>
            <w:tcW w:w="0" w:type="auto"/>
          </w:tcPr>
          <w:p w14:paraId="648EE8F4" w14:textId="77777777" w:rsidR="00A213D3" w:rsidRDefault="00A213D3" w:rsidP="008B4989">
            <w:r>
              <w:t>crochet</w:t>
            </w:r>
          </w:p>
        </w:tc>
        <w:tc>
          <w:tcPr>
            <w:tcW w:w="0" w:type="auto"/>
          </w:tcPr>
          <w:p w14:paraId="598BB374" w14:textId="77777777" w:rsidR="00A213D3" w:rsidRDefault="00A213D3" w:rsidP="008B4989">
            <w:r>
              <w:t xml:space="preserve">sur le mur sud à coter de la porte il y a 10 crochet pour accrocher des vestes espacer de 10 cm. les crochets sont </w:t>
            </w:r>
            <w:proofErr w:type="spellStart"/>
            <w:r>
              <w:t>a</w:t>
            </w:r>
            <w:proofErr w:type="spellEnd"/>
            <w:r>
              <w:t xml:space="preserve"> 1m70 du sol.</w:t>
            </w:r>
          </w:p>
        </w:tc>
        <w:tc>
          <w:tcPr>
            <w:tcW w:w="0" w:type="auto"/>
          </w:tcPr>
          <w:p w14:paraId="5F7048AC" w14:textId="77777777" w:rsidR="00A213D3" w:rsidRDefault="00A213D3" w:rsidP="008B4989">
            <w:r>
              <w:t>OK</w:t>
            </w:r>
          </w:p>
          <w:p w14:paraId="71A0DF06" w14:textId="77777777" w:rsidR="00A213D3" w:rsidRDefault="00A213D3" w:rsidP="008B4989">
            <w:r>
              <w:t>14 May</w:t>
            </w:r>
          </w:p>
        </w:tc>
      </w:tr>
      <w:tr w:rsidR="00A213D3" w14:paraId="52994E85" w14:textId="77777777" w:rsidTr="008B4989">
        <w:tc>
          <w:tcPr>
            <w:tcW w:w="0" w:type="auto"/>
          </w:tcPr>
          <w:p w14:paraId="5B3B71FC" w14:textId="77777777" w:rsidR="00A213D3" w:rsidRDefault="00A213D3" w:rsidP="008B4989">
            <w:r>
              <w:t>tableaux</w:t>
            </w:r>
          </w:p>
        </w:tc>
        <w:tc>
          <w:tcPr>
            <w:tcW w:w="0" w:type="auto"/>
          </w:tcPr>
          <w:p w14:paraId="1290CA89" w14:textId="77777777" w:rsidR="00A213D3" w:rsidRDefault="00A213D3" w:rsidP="008B4989">
            <w:r>
              <w:t xml:space="preserve">il y a un tableaux interactif de 2 </w:t>
            </w:r>
            <w:proofErr w:type="spellStart"/>
            <w:r>
              <w:t>mettre</w:t>
            </w:r>
            <w:proofErr w:type="spellEnd"/>
            <w:r>
              <w:t xml:space="preserve"> de longueur et 1m70 de hauteur, il se trouve pile au </w:t>
            </w:r>
            <w:proofErr w:type="spellStart"/>
            <w:r>
              <w:t>millieux</w:t>
            </w:r>
            <w:proofErr w:type="spellEnd"/>
            <w:r>
              <w:t xml:space="preserve"> du mur </w:t>
            </w:r>
            <w:proofErr w:type="spellStart"/>
            <w:r>
              <w:t>a</w:t>
            </w:r>
            <w:proofErr w:type="spellEnd"/>
            <w:r>
              <w:t xml:space="preserve"> l'Ouest de la salle.</w:t>
            </w:r>
          </w:p>
        </w:tc>
        <w:tc>
          <w:tcPr>
            <w:tcW w:w="0" w:type="auto"/>
          </w:tcPr>
          <w:p w14:paraId="57B69228" w14:textId="77777777" w:rsidR="00A213D3" w:rsidRDefault="00A213D3" w:rsidP="008B4989">
            <w:r>
              <w:t>OK</w:t>
            </w:r>
          </w:p>
          <w:p w14:paraId="1211DEB4" w14:textId="77777777" w:rsidR="00A213D3" w:rsidRDefault="00A213D3" w:rsidP="008B4989">
            <w:r>
              <w:t>14 May</w:t>
            </w:r>
          </w:p>
        </w:tc>
      </w:tr>
      <w:tr w:rsidR="00A213D3" w14:paraId="37E18BF5" w14:textId="77777777" w:rsidTr="008B4989">
        <w:tc>
          <w:tcPr>
            <w:tcW w:w="0" w:type="auto"/>
          </w:tcPr>
          <w:p w14:paraId="5E6627D2" w14:textId="77777777" w:rsidR="00A213D3" w:rsidRDefault="00A213D3" w:rsidP="008B4989">
            <w:r>
              <w:t>bureau prof</w:t>
            </w:r>
          </w:p>
        </w:tc>
        <w:tc>
          <w:tcPr>
            <w:tcW w:w="0" w:type="auto"/>
          </w:tcPr>
          <w:p w14:paraId="10128586" w14:textId="77777777" w:rsidR="00A213D3" w:rsidRDefault="00A213D3" w:rsidP="008B4989">
            <w:r>
              <w:t xml:space="preserve">le bureau du professeur se trouve devant le tableau en sorte que </w:t>
            </w:r>
            <w:proofErr w:type="spellStart"/>
            <w:r>
              <w:t>quant</w:t>
            </w:r>
            <w:proofErr w:type="spellEnd"/>
            <w:r>
              <w:t xml:space="preserve"> le </w:t>
            </w:r>
            <w:proofErr w:type="spellStart"/>
            <w:r>
              <w:t>profeseur</w:t>
            </w:r>
            <w:proofErr w:type="spellEnd"/>
            <w:r>
              <w:t xml:space="preserve"> est au bureau il soit dos au tableau. Le bureau se trouve </w:t>
            </w:r>
            <w:proofErr w:type="spellStart"/>
            <w:r>
              <w:t>a</w:t>
            </w:r>
            <w:proofErr w:type="spellEnd"/>
            <w:r>
              <w:t xml:space="preserve"> 1m50 du tableaux</w:t>
            </w:r>
          </w:p>
        </w:tc>
        <w:tc>
          <w:tcPr>
            <w:tcW w:w="0" w:type="auto"/>
          </w:tcPr>
          <w:p w14:paraId="31991E2D" w14:textId="77777777" w:rsidR="00A213D3" w:rsidRDefault="00A213D3" w:rsidP="008B4989">
            <w:r>
              <w:t>OK</w:t>
            </w:r>
          </w:p>
          <w:p w14:paraId="5A277C89" w14:textId="77777777" w:rsidR="00A213D3" w:rsidRDefault="00A213D3" w:rsidP="008B4989">
            <w:r>
              <w:t>14 May</w:t>
            </w:r>
          </w:p>
        </w:tc>
      </w:tr>
      <w:tr w:rsidR="00A213D3" w14:paraId="4B5FB768" w14:textId="77777777" w:rsidTr="008B4989">
        <w:tc>
          <w:tcPr>
            <w:tcW w:w="0" w:type="auto"/>
          </w:tcPr>
          <w:p w14:paraId="62C2F6F7" w14:textId="77777777" w:rsidR="00A213D3" w:rsidRDefault="00A213D3" w:rsidP="008B4989">
            <w:r>
              <w:t>table de réunion</w:t>
            </w:r>
          </w:p>
        </w:tc>
        <w:tc>
          <w:tcPr>
            <w:tcW w:w="0" w:type="auto"/>
          </w:tcPr>
          <w:p w14:paraId="6C894E13" w14:textId="77777777" w:rsidR="00A213D3" w:rsidRDefault="00A213D3" w:rsidP="008B4989">
            <w:r>
              <w:t>dans le coin de la salle qui se trouve en nord-ouest se trouve une table de 1.5m sur 1.5cm qui a un écart avec le mur de 1m</w:t>
            </w:r>
          </w:p>
        </w:tc>
        <w:tc>
          <w:tcPr>
            <w:tcW w:w="0" w:type="auto"/>
          </w:tcPr>
          <w:p w14:paraId="6A8521C4" w14:textId="77777777" w:rsidR="00A213D3" w:rsidRDefault="00A213D3" w:rsidP="008B4989">
            <w:r>
              <w:t>OK</w:t>
            </w:r>
          </w:p>
          <w:p w14:paraId="106D4794" w14:textId="77777777" w:rsidR="00A213D3" w:rsidRDefault="00A213D3" w:rsidP="008B4989">
            <w:r>
              <w:t>14 May</w:t>
            </w:r>
          </w:p>
        </w:tc>
      </w:tr>
      <w:tr w:rsidR="00A213D3" w14:paraId="5B14E376" w14:textId="77777777" w:rsidTr="008B4989">
        <w:tc>
          <w:tcPr>
            <w:tcW w:w="0" w:type="auto"/>
          </w:tcPr>
          <w:p w14:paraId="320BE4ED" w14:textId="77777777" w:rsidR="00A213D3" w:rsidRDefault="00A213D3" w:rsidP="008B4989">
            <w:r>
              <w:t>bureau élève</w:t>
            </w:r>
          </w:p>
        </w:tc>
        <w:tc>
          <w:tcPr>
            <w:tcW w:w="0" w:type="auto"/>
          </w:tcPr>
          <w:p w14:paraId="0D5A3144" w14:textId="77777777" w:rsidR="00A213D3" w:rsidRDefault="00A213D3" w:rsidP="008B4989">
            <w:r>
              <w:t>il y a dans toute la salle 10 bureau.</w:t>
            </w:r>
          </w:p>
        </w:tc>
        <w:tc>
          <w:tcPr>
            <w:tcW w:w="0" w:type="auto"/>
          </w:tcPr>
          <w:p w14:paraId="5820B706" w14:textId="77777777" w:rsidR="00A213D3" w:rsidRDefault="00A213D3" w:rsidP="008B4989">
            <w:r>
              <w:t>OK</w:t>
            </w:r>
          </w:p>
          <w:p w14:paraId="7A1A394B" w14:textId="77777777" w:rsidR="00A213D3" w:rsidRDefault="00A213D3" w:rsidP="008B4989">
            <w:r>
              <w:t>14 May</w:t>
            </w:r>
          </w:p>
        </w:tc>
      </w:tr>
      <w:tr w:rsidR="00A213D3" w14:paraId="05B36F8E" w14:textId="77777777" w:rsidTr="008B4989">
        <w:tc>
          <w:tcPr>
            <w:tcW w:w="0" w:type="auto"/>
          </w:tcPr>
          <w:p w14:paraId="4B671164" w14:textId="77777777" w:rsidR="00A213D3" w:rsidRDefault="00A213D3" w:rsidP="008B4989">
            <w:r>
              <w:t>bureau élève</w:t>
            </w:r>
          </w:p>
        </w:tc>
        <w:tc>
          <w:tcPr>
            <w:tcW w:w="0" w:type="auto"/>
          </w:tcPr>
          <w:p w14:paraId="4C12F5E8" w14:textId="77777777" w:rsidR="00A213D3" w:rsidRDefault="00A213D3" w:rsidP="008B4989">
            <w:r>
              <w:t xml:space="preserve">il y a 2 bureau qui se trouve </w:t>
            </w:r>
            <w:proofErr w:type="spellStart"/>
            <w:r>
              <w:t>a</w:t>
            </w:r>
            <w:proofErr w:type="spellEnd"/>
            <w:r>
              <w:t xml:space="preserve"> 1m40 du mur qui se trouve au sud de la pièce et deux bureau qui se trouve </w:t>
            </w:r>
            <w:proofErr w:type="spellStart"/>
            <w:r>
              <w:t>a</w:t>
            </w:r>
            <w:proofErr w:type="spellEnd"/>
            <w:r>
              <w:t xml:space="preserve"> 1m40 du mur qui se trouve au nord de la pièce.</w:t>
            </w:r>
          </w:p>
        </w:tc>
        <w:tc>
          <w:tcPr>
            <w:tcW w:w="0" w:type="auto"/>
          </w:tcPr>
          <w:p w14:paraId="0E709130" w14:textId="77777777" w:rsidR="00A213D3" w:rsidRDefault="00A213D3" w:rsidP="008B4989">
            <w:r>
              <w:t>OK</w:t>
            </w:r>
          </w:p>
          <w:p w14:paraId="0F7E91FE" w14:textId="77777777" w:rsidR="00A213D3" w:rsidRDefault="00A213D3" w:rsidP="008B4989">
            <w:r>
              <w:t>14 May</w:t>
            </w:r>
          </w:p>
        </w:tc>
      </w:tr>
      <w:tr w:rsidR="00A213D3" w14:paraId="47642840" w14:textId="77777777" w:rsidTr="008B4989">
        <w:tc>
          <w:tcPr>
            <w:tcW w:w="0" w:type="auto"/>
          </w:tcPr>
          <w:p w14:paraId="4FCB497E" w14:textId="77777777" w:rsidR="00A213D3" w:rsidRDefault="00A213D3" w:rsidP="008B4989">
            <w:r>
              <w:t>bureau élève</w:t>
            </w:r>
          </w:p>
        </w:tc>
        <w:tc>
          <w:tcPr>
            <w:tcW w:w="0" w:type="auto"/>
          </w:tcPr>
          <w:p w14:paraId="44CF3560" w14:textId="77777777" w:rsidR="00A213D3" w:rsidRDefault="00A213D3" w:rsidP="008B4989">
            <w:r>
              <w:t xml:space="preserve">pile en face des bureau qui se trouve au nord il y a deux bureau qui sont coller et </w:t>
            </w:r>
            <w:proofErr w:type="spellStart"/>
            <w:r>
              <w:t>quant</w:t>
            </w:r>
            <w:proofErr w:type="spellEnd"/>
            <w:r>
              <w:t xml:space="preserve"> les élève sont </w:t>
            </w:r>
            <w:proofErr w:type="spellStart"/>
            <w:r>
              <w:t>assi</w:t>
            </w:r>
            <w:proofErr w:type="spellEnd"/>
            <w:r>
              <w:t xml:space="preserve"> ils se retrouvent face </w:t>
            </w:r>
            <w:proofErr w:type="spellStart"/>
            <w:r>
              <w:t>a</w:t>
            </w:r>
            <w:proofErr w:type="spellEnd"/>
            <w:r>
              <w:t xml:space="preserve"> face et pareil pour les bureau qui se situe au sud.</w:t>
            </w:r>
          </w:p>
        </w:tc>
        <w:tc>
          <w:tcPr>
            <w:tcW w:w="0" w:type="auto"/>
          </w:tcPr>
          <w:p w14:paraId="5C3F6C1B" w14:textId="77777777" w:rsidR="00A213D3" w:rsidRDefault="00A213D3" w:rsidP="008B4989">
            <w:r>
              <w:t>OK</w:t>
            </w:r>
          </w:p>
          <w:p w14:paraId="0823258C" w14:textId="77777777" w:rsidR="00A213D3" w:rsidRDefault="00A213D3" w:rsidP="008B4989">
            <w:r>
              <w:t>14 May</w:t>
            </w:r>
          </w:p>
        </w:tc>
      </w:tr>
      <w:tr w:rsidR="00A213D3" w14:paraId="460D397D" w14:textId="77777777" w:rsidTr="008B4989">
        <w:tc>
          <w:tcPr>
            <w:tcW w:w="0" w:type="auto"/>
          </w:tcPr>
          <w:p w14:paraId="68690886" w14:textId="77777777" w:rsidR="00A213D3" w:rsidRDefault="00A213D3" w:rsidP="008B4989">
            <w:r>
              <w:t>bureau élève</w:t>
            </w:r>
          </w:p>
        </w:tc>
        <w:tc>
          <w:tcPr>
            <w:tcW w:w="0" w:type="auto"/>
          </w:tcPr>
          <w:p w14:paraId="2078DE63" w14:textId="77777777" w:rsidR="00A213D3" w:rsidRDefault="00A213D3" w:rsidP="008B4989">
            <w:r>
              <w:t xml:space="preserve">Pour les deux dernier bureau il y en a un qui se trouve au sud a coter du bureau le plus loin du prof et le bureau est orienter </w:t>
            </w:r>
            <w:proofErr w:type="spellStart"/>
            <w:r>
              <w:t>a</w:t>
            </w:r>
            <w:proofErr w:type="spellEnd"/>
            <w:r>
              <w:t xml:space="preserve"> 45 degrés pareil pour le dernier bureau mais il se trouve a coter des bureau du nord</w:t>
            </w:r>
          </w:p>
        </w:tc>
        <w:tc>
          <w:tcPr>
            <w:tcW w:w="0" w:type="auto"/>
          </w:tcPr>
          <w:p w14:paraId="57F85068" w14:textId="77777777" w:rsidR="00A213D3" w:rsidRDefault="00A213D3" w:rsidP="008B4989">
            <w:r>
              <w:t>OK</w:t>
            </w:r>
          </w:p>
          <w:p w14:paraId="6C319AD1" w14:textId="77777777" w:rsidR="00A213D3" w:rsidRDefault="00A213D3" w:rsidP="008B4989">
            <w:r>
              <w:t>14 May</w:t>
            </w:r>
          </w:p>
        </w:tc>
      </w:tr>
      <w:tr w:rsidR="00A213D3" w14:paraId="0304DE16" w14:textId="77777777" w:rsidTr="008B4989">
        <w:tc>
          <w:tcPr>
            <w:tcW w:w="0" w:type="auto"/>
          </w:tcPr>
          <w:p w14:paraId="04634A1A" w14:textId="77777777" w:rsidR="00A213D3" w:rsidRDefault="00A213D3" w:rsidP="008B4989">
            <w:r>
              <w:t>lavabo</w:t>
            </w:r>
          </w:p>
        </w:tc>
        <w:tc>
          <w:tcPr>
            <w:tcW w:w="0" w:type="auto"/>
          </w:tcPr>
          <w:p w14:paraId="701E8B2E" w14:textId="77777777" w:rsidR="00A213D3" w:rsidRDefault="00A213D3" w:rsidP="008B4989">
            <w:r>
              <w:t xml:space="preserve">sur le mur qui se situe </w:t>
            </w:r>
            <w:proofErr w:type="spellStart"/>
            <w:r>
              <w:t>a</w:t>
            </w:r>
            <w:proofErr w:type="spellEnd"/>
            <w:r>
              <w:t xml:space="preserve"> l'Est se trouve un lavabo qui se situe </w:t>
            </w:r>
            <w:proofErr w:type="spellStart"/>
            <w:r>
              <w:t>a</w:t>
            </w:r>
            <w:proofErr w:type="spellEnd"/>
            <w:r>
              <w:t xml:space="preserve"> 1m50 du mur qui se situe au sud</w:t>
            </w:r>
          </w:p>
        </w:tc>
        <w:tc>
          <w:tcPr>
            <w:tcW w:w="0" w:type="auto"/>
          </w:tcPr>
          <w:p w14:paraId="5ECE4557" w14:textId="77777777" w:rsidR="00A213D3" w:rsidRDefault="00A213D3" w:rsidP="008B4989">
            <w:r>
              <w:t>OK</w:t>
            </w:r>
          </w:p>
          <w:p w14:paraId="2A470E85" w14:textId="77777777" w:rsidR="00A213D3" w:rsidRDefault="00A213D3" w:rsidP="008B4989">
            <w:r>
              <w:t>14 May</w:t>
            </w:r>
          </w:p>
        </w:tc>
      </w:tr>
      <w:tr w:rsidR="00A213D3" w14:paraId="47842374" w14:textId="77777777" w:rsidTr="008B4989">
        <w:tc>
          <w:tcPr>
            <w:tcW w:w="0" w:type="auto"/>
          </w:tcPr>
          <w:p w14:paraId="6CC89654" w14:textId="77777777" w:rsidR="00A213D3" w:rsidRDefault="00A213D3" w:rsidP="008B4989">
            <w:r>
              <w:t>Porte entrer</w:t>
            </w:r>
          </w:p>
        </w:tc>
        <w:tc>
          <w:tcPr>
            <w:tcW w:w="0" w:type="auto"/>
          </w:tcPr>
          <w:p w14:paraId="663C1864" w14:textId="77777777" w:rsidR="00A213D3" w:rsidRDefault="00A213D3" w:rsidP="008B4989">
            <w:r>
              <w:t xml:space="preserve">La porte se situe sur le mur Sud a 1 </w:t>
            </w:r>
            <w:proofErr w:type="spellStart"/>
            <w:r>
              <w:t>metre</w:t>
            </w:r>
            <w:proofErr w:type="spellEnd"/>
            <w:r>
              <w:t xml:space="preserve"> </w:t>
            </w:r>
            <w:proofErr w:type="spellStart"/>
            <w:r>
              <w:t>décart</w:t>
            </w:r>
            <w:proofErr w:type="spellEnd"/>
            <w:r>
              <w:t xml:space="preserve"> avec le mur Est</w:t>
            </w:r>
          </w:p>
        </w:tc>
        <w:tc>
          <w:tcPr>
            <w:tcW w:w="0" w:type="auto"/>
          </w:tcPr>
          <w:p w14:paraId="2A809942" w14:textId="77777777" w:rsidR="00A213D3" w:rsidRDefault="00A213D3" w:rsidP="008B4989">
            <w:r>
              <w:t>OK</w:t>
            </w:r>
          </w:p>
          <w:p w14:paraId="22844628" w14:textId="77777777" w:rsidR="00A213D3" w:rsidRDefault="00A213D3" w:rsidP="008B4989">
            <w:r>
              <w:t>14 May</w:t>
            </w:r>
          </w:p>
        </w:tc>
      </w:tr>
      <w:tr w:rsidR="00A213D3" w14:paraId="5FEB148D" w14:textId="77777777" w:rsidTr="008B4989">
        <w:tc>
          <w:tcPr>
            <w:tcW w:w="0" w:type="auto"/>
          </w:tcPr>
          <w:p w14:paraId="3350F873" w14:textId="77777777" w:rsidR="00A213D3" w:rsidRDefault="00A213D3" w:rsidP="008B4989">
            <w:r>
              <w:t>chaise</w:t>
            </w:r>
          </w:p>
        </w:tc>
        <w:tc>
          <w:tcPr>
            <w:tcW w:w="0" w:type="auto"/>
          </w:tcPr>
          <w:p w14:paraId="44582F6A" w14:textId="77777777" w:rsidR="00A213D3" w:rsidRDefault="00A213D3" w:rsidP="008B4989">
            <w:r>
              <w:t>il y a une chaise pour chaque poste de travail</w:t>
            </w:r>
          </w:p>
        </w:tc>
        <w:tc>
          <w:tcPr>
            <w:tcW w:w="0" w:type="auto"/>
          </w:tcPr>
          <w:p w14:paraId="061FD4F8" w14:textId="77777777" w:rsidR="00A213D3" w:rsidRDefault="00A213D3" w:rsidP="008B4989">
            <w:r>
              <w:t>OK</w:t>
            </w:r>
          </w:p>
          <w:p w14:paraId="0E39F14F" w14:textId="77777777" w:rsidR="00A213D3" w:rsidRDefault="00A213D3" w:rsidP="008B4989">
            <w:r>
              <w:t>14 May</w:t>
            </w:r>
          </w:p>
        </w:tc>
      </w:tr>
    </w:tbl>
    <w:p w14:paraId="58804F8B" w14:textId="77777777" w:rsidR="00A213D3" w:rsidRDefault="00A213D3" w:rsidP="00A213D3">
      <w:pPr>
        <w:pStyle w:val="Titre3"/>
      </w:pPr>
      <w:bookmarkStart w:id="60" w:name="_Toc167200485"/>
      <w:r>
        <w:t>Sprint 4</w:t>
      </w:r>
      <w:bookmarkEnd w:id="60"/>
    </w:p>
    <w:p w14:paraId="4D787E08" w14:textId="77777777" w:rsidR="00A213D3" w:rsidRDefault="00A213D3" w:rsidP="00A213D3">
      <w:pPr>
        <w:pStyle w:val="Titre4"/>
      </w:pPr>
      <w:r>
        <w:t>bar roof top</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48"/>
        <w:gridCol w:w="7231"/>
        <w:gridCol w:w="581"/>
      </w:tblGrid>
      <w:tr w:rsidR="00A213D3" w14:paraId="4CBB52CA" w14:textId="77777777" w:rsidTr="008B4989">
        <w:tc>
          <w:tcPr>
            <w:tcW w:w="0" w:type="auto"/>
          </w:tcPr>
          <w:p w14:paraId="2287E062" w14:textId="77777777" w:rsidR="00A213D3" w:rsidRDefault="00A213D3" w:rsidP="008B4989">
            <w:r>
              <w:t>pergola</w:t>
            </w:r>
          </w:p>
        </w:tc>
        <w:tc>
          <w:tcPr>
            <w:tcW w:w="0" w:type="auto"/>
          </w:tcPr>
          <w:p w14:paraId="51B7E385" w14:textId="77777777" w:rsidR="00A213D3" w:rsidRDefault="00A213D3" w:rsidP="008B4989">
            <w:r>
              <w:t>il y a une pergola placer au centre du toit 3m largeur,  longueur 5m</w:t>
            </w:r>
          </w:p>
        </w:tc>
        <w:tc>
          <w:tcPr>
            <w:tcW w:w="0" w:type="auto"/>
          </w:tcPr>
          <w:p w14:paraId="16A04FF1" w14:textId="77777777" w:rsidR="00A213D3" w:rsidRDefault="00A213D3" w:rsidP="008B4989">
            <w:r>
              <w:t>OK</w:t>
            </w:r>
          </w:p>
          <w:p w14:paraId="1F27963D" w14:textId="77777777" w:rsidR="00A213D3" w:rsidRDefault="00A213D3" w:rsidP="008B4989">
            <w:r>
              <w:t>14 May</w:t>
            </w:r>
          </w:p>
        </w:tc>
      </w:tr>
      <w:tr w:rsidR="00A213D3" w14:paraId="524A0289" w14:textId="77777777" w:rsidTr="008B4989">
        <w:tc>
          <w:tcPr>
            <w:tcW w:w="0" w:type="auto"/>
          </w:tcPr>
          <w:p w14:paraId="4963E4CD" w14:textId="77777777" w:rsidR="00A213D3" w:rsidRDefault="00A213D3" w:rsidP="008B4989">
            <w:r>
              <w:t>panneau solaire</w:t>
            </w:r>
          </w:p>
        </w:tc>
        <w:tc>
          <w:tcPr>
            <w:tcW w:w="0" w:type="auto"/>
          </w:tcPr>
          <w:p w14:paraId="184D6903" w14:textId="77777777" w:rsidR="00A213D3" w:rsidRDefault="00A213D3" w:rsidP="008B4989">
            <w:r>
              <w:t>le dessus de la pergola est équipé de panneaux solaire sur 15m2.</w:t>
            </w:r>
          </w:p>
        </w:tc>
        <w:tc>
          <w:tcPr>
            <w:tcW w:w="0" w:type="auto"/>
          </w:tcPr>
          <w:p w14:paraId="6CC25814" w14:textId="77777777" w:rsidR="00A213D3" w:rsidRDefault="00A213D3" w:rsidP="008B4989">
            <w:r>
              <w:t>OK</w:t>
            </w:r>
          </w:p>
          <w:p w14:paraId="76B9D5BF" w14:textId="77777777" w:rsidR="00A213D3" w:rsidRDefault="00A213D3" w:rsidP="008B4989">
            <w:r>
              <w:t>14 May</w:t>
            </w:r>
          </w:p>
        </w:tc>
      </w:tr>
      <w:tr w:rsidR="00A213D3" w14:paraId="02F307BD" w14:textId="77777777" w:rsidTr="008B4989">
        <w:tc>
          <w:tcPr>
            <w:tcW w:w="0" w:type="auto"/>
          </w:tcPr>
          <w:p w14:paraId="7C502F3D" w14:textId="77777777" w:rsidR="00A213D3" w:rsidRDefault="00A213D3" w:rsidP="008B4989">
            <w:r>
              <w:t>TABLE</w:t>
            </w:r>
          </w:p>
        </w:tc>
        <w:tc>
          <w:tcPr>
            <w:tcW w:w="0" w:type="auto"/>
          </w:tcPr>
          <w:p w14:paraId="2B311F76" w14:textId="77777777" w:rsidR="00A213D3" w:rsidRDefault="00A213D3" w:rsidP="008B4989">
            <w:r>
              <w:t>il y a 4 table basse elle sont disposer en carre avec 4m entre chaque table. dimension 1 mètre sur 1 mètre, il y a une table basse sous la pergola</w:t>
            </w:r>
          </w:p>
        </w:tc>
        <w:tc>
          <w:tcPr>
            <w:tcW w:w="0" w:type="auto"/>
          </w:tcPr>
          <w:p w14:paraId="1690C5B7" w14:textId="77777777" w:rsidR="00A213D3" w:rsidRDefault="00A213D3" w:rsidP="008B4989">
            <w:r>
              <w:t>OK</w:t>
            </w:r>
          </w:p>
          <w:p w14:paraId="4AFDBAC5" w14:textId="77777777" w:rsidR="00A213D3" w:rsidRDefault="00A213D3" w:rsidP="008B4989">
            <w:r>
              <w:t>14 May</w:t>
            </w:r>
          </w:p>
        </w:tc>
      </w:tr>
      <w:tr w:rsidR="00A213D3" w14:paraId="03B8B0D8" w14:textId="77777777" w:rsidTr="008B4989">
        <w:tc>
          <w:tcPr>
            <w:tcW w:w="0" w:type="auto"/>
          </w:tcPr>
          <w:p w14:paraId="407C8DEA" w14:textId="77777777" w:rsidR="00A213D3" w:rsidRDefault="00A213D3" w:rsidP="008B4989">
            <w:r>
              <w:t>chaise</w:t>
            </w:r>
          </w:p>
        </w:tc>
        <w:tc>
          <w:tcPr>
            <w:tcW w:w="0" w:type="auto"/>
          </w:tcPr>
          <w:p w14:paraId="055D22F4" w14:textId="77777777" w:rsidR="00A213D3" w:rsidRDefault="00A213D3" w:rsidP="008B4989">
            <w:r>
              <w:t>chaque table il y a 4 fauteuils pour extérieur</w:t>
            </w:r>
          </w:p>
        </w:tc>
        <w:tc>
          <w:tcPr>
            <w:tcW w:w="0" w:type="auto"/>
          </w:tcPr>
          <w:p w14:paraId="6112A60F" w14:textId="77777777" w:rsidR="00A213D3" w:rsidRDefault="00A213D3" w:rsidP="008B4989">
            <w:r>
              <w:t>OK</w:t>
            </w:r>
          </w:p>
          <w:p w14:paraId="237968DD" w14:textId="77777777" w:rsidR="00A213D3" w:rsidRDefault="00A213D3" w:rsidP="008B4989">
            <w:r>
              <w:lastRenderedPageBreak/>
              <w:t>14 May</w:t>
            </w:r>
          </w:p>
        </w:tc>
      </w:tr>
      <w:tr w:rsidR="00A213D3" w14:paraId="00C001CB" w14:textId="77777777" w:rsidTr="008B4989">
        <w:tc>
          <w:tcPr>
            <w:tcW w:w="0" w:type="auto"/>
          </w:tcPr>
          <w:p w14:paraId="5F64F7AD" w14:textId="77777777" w:rsidR="00A213D3" w:rsidRDefault="00A213D3" w:rsidP="008B4989">
            <w:r>
              <w:lastRenderedPageBreak/>
              <w:t>cabane</w:t>
            </w:r>
          </w:p>
        </w:tc>
        <w:tc>
          <w:tcPr>
            <w:tcW w:w="0" w:type="auto"/>
          </w:tcPr>
          <w:p w14:paraId="3F7EA44E" w14:textId="77777777" w:rsidR="00A213D3" w:rsidRDefault="00A213D3" w:rsidP="008B4989">
            <w:r>
              <w:t xml:space="preserve">un petit cabanon sur le </w:t>
            </w:r>
            <w:proofErr w:type="spellStart"/>
            <w:r>
              <w:t>toi</w:t>
            </w:r>
            <w:proofErr w:type="spellEnd"/>
            <w:r>
              <w:t xml:space="preserve">  de 1 </w:t>
            </w:r>
            <w:proofErr w:type="spellStart"/>
            <w:r>
              <w:t>metre</w:t>
            </w:r>
            <w:proofErr w:type="spellEnd"/>
            <w:r>
              <w:t xml:space="preserve"> sur 2 </w:t>
            </w:r>
            <w:proofErr w:type="spellStart"/>
            <w:r>
              <w:t>metre</w:t>
            </w:r>
            <w:proofErr w:type="spellEnd"/>
            <w:r>
              <w:t>. Ils se situent au nord-est</w:t>
            </w:r>
          </w:p>
        </w:tc>
        <w:tc>
          <w:tcPr>
            <w:tcW w:w="0" w:type="auto"/>
          </w:tcPr>
          <w:p w14:paraId="787212DC" w14:textId="77777777" w:rsidR="00A213D3" w:rsidRDefault="00A213D3" w:rsidP="008B4989">
            <w:r>
              <w:t>OK</w:t>
            </w:r>
          </w:p>
          <w:p w14:paraId="4B4A698C" w14:textId="77777777" w:rsidR="00A213D3" w:rsidRDefault="00A213D3" w:rsidP="008B4989">
            <w:r>
              <w:t>14 May</w:t>
            </w:r>
          </w:p>
        </w:tc>
      </w:tr>
      <w:tr w:rsidR="00A213D3" w14:paraId="285BF6D5" w14:textId="77777777" w:rsidTr="008B4989">
        <w:tc>
          <w:tcPr>
            <w:tcW w:w="0" w:type="auto"/>
          </w:tcPr>
          <w:p w14:paraId="61118BBB" w14:textId="77777777" w:rsidR="00A213D3" w:rsidRDefault="00A213D3" w:rsidP="008B4989">
            <w:r>
              <w:t>éolienne</w:t>
            </w:r>
          </w:p>
        </w:tc>
        <w:tc>
          <w:tcPr>
            <w:tcW w:w="0" w:type="auto"/>
          </w:tcPr>
          <w:p w14:paraId="792A6D9B" w14:textId="77777777" w:rsidR="00A213D3" w:rsidRDefault="00A213D3" w:rsidP="008B4989">
            <w:r>
              <w:t xml:space="preserve">il y a une éolienne de 3metre de haut dans le coin </w:t>
            </w:r>
            <w:proofErr w:type="spellStart"/>
            <w:r>
              <w:t>nord ouest</w:t>
            </w:r>
            <w:proofErr w:type="spellEnd"/>
            <w:r>
              <w:t xml:space="preserve"> du toit</w:t>
            </w:r>
          </w:p>
        </w:tc>
        <w:tc>
          <w:tcPr>
            <w:tcW w:w="0" w:type="auto"/>
          </w:tcPr>
          <w:p w14:paraId="6BBBD575" w14:textId="77777777" w:rsidR="00A213D3" w:rsidRDefault="00A213D3" w:rsidP="008B4989">
            <w:r>
              <w:t>OK</w:t>
            </w:r>
          </w:p>
          <w:p w14:paraId="1FF8D6FA" w14:textId="77777777" w:rsidR="00A213D3" w:rsidRDefault="00A213D3" w:rsidP="008B4989">
            <w:r>
              <w:t>14 May</w:t>
            </w:r>
          </w:p>
        </w:tc>
      </w:tr>
    </w:tbl>
    <w:p w14:paraId="6B192431" w14:textId="77777777" w:rsidR="00A213D3" w:rsidRDefault="00A213D3" w:rsidP="00A213D3">
      <w:pPr>
        <w:pStyle w:val="Titre4"/>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52"/>
        <w:gridCol w:w="7246"/>
        <w:gridCol w:w="562"/>
      </w:tblGrid>
      <w:tr w:rsidR="00A213D3" w14:paraId="52122593" w14:textId="77777777" w:rsidTr="008B4989">
        <w:tc>
          <w:tcPr>
            <w:tcW w:w="0" w:type="auto"/>
          </w:tcPr>
          <w:p w14:paraId="3E8E4B56" w14:textId="77777777" w:rsidR="00A213D3" w:rsidRDefault="00A213D3" w:rsidP="008B4989">
            <w:r>
              <w:t>D08</w:t>
            </w:r>
          </w:p>
        </w:tc>
        <w:tc>
          <w:tcPr>
            <w:tcW w:w="0" w:type="auto"/>
          </w:tcPr>
          <w:p w14:paraId="73ECEC7E" w14:textId="77777777" w:rsidR="00A213D3" w:rsidRDefault="00A213D3" w:rsidP="008B4989">
            <w:r>
              <w:t>la salle se trouve en D08</w:t>
            </w:r>
          </w:p>
        </w:tc>
        <w:tc>
          <w:tcPr>
            <w:tcW w:w="0" w:type="auto"/>
          </w:tcPr>
          <w:p w14:paraId="63399E33" w14:textId="77777777" w:rsidR="00A213D3" w:rsidRDefault="00A213D3" w:rsidP="008B4989">
            <w:r>
              <w:t>OK</w:t>
            </w:r>
          </w:p>
          <w:p w14:paraId="3476F141" w14:textId="77777777" w:rsidR="00A213D3" w:rsidRDefault="00A213D3" w:rsidP="008B4989">
            <w:r>
              <w:t>14 May</w:t>
            </w:r>
          </w:p>
        </w:tc>
      </w:tr>
      <w:tr w:rsidR="00A213D3" w14:paraId="23C2CFFE" w14:textId="77777777" w:rsidTr="008B4989">
        <w:tc>
          <w:tcPr>
            <w:tcW w:w="0" w:type="auto"/>
          </w:tcPr>
          <w:p w14:paraId="1D3865E0" w14:textId="77777777" w:rsidR="00A213D3" w:rsidRDefault="00A213D3" w:rsidP="008B4989">
            <w:r>
              <w:t>porte entrer</w:t>
            </w:r>
          </w:p>
        </w:tc>
        <w:tc>
          <w:tcPr>
            <w:tcW w:w="0" w:type="auto"/>
          </w:tcPr>
          <w:p w14:paraId="17A90451" w14:textId="77777777" w:rsidR="00A213D3" w:rsidRDefault="00A213D3" w:rsidP="008B4989">
            <w:r>
              <w:t>la porte d'entrer se situe sur le mur nord a 50cm du mur Est.</w:t>
            </w:r>
          </w:p>
        </w:tc>
        <w:tc>
          <w:tcPr>
            <w:tcW w:w="0" w:type="auto"/>
          </w:tcPr>
          <w:p w14:paraId="4A1744E8" w14:textId="77777777" w:rsidR="00A213D3" w:rsidRDefault="00A213D3" w:rsidP="008B4989">
            <w:r>
              <w:t>OK</w:t>
            </w:r>
          </w:p>
          <w:p w14:paraId="79BB5BEF" w14:textId="77777777" w:rsidR="00A213D3" w:rsidRDefault="00A213D3" w:rsidP="008B4989">
            <w:r>
              <w:t>14 May</w:t>
            </w:r>
          </w:p>
        </w:tc>
      </w:tr>
      <w:tr w:rsidR="00A213D3" w14:paraId="22316907" w14:textId="77777777" w:rsidTr="008B4989">
        <w:tc>
          <w:tcPr>
            <w:tcW w:w="0" w:type="auto"/>
          </w:tcPr>
          <w:p w14:paraId="03B219F8" w14:textId="77777777" w:rsidR="00A213D3" w:rsidRDefault="00A213D3" w:rsidP="008B4989">
            <w:r>
              <w:t>Baie vitrée</w:t>
            </w:r>
          </w:p>
        </w:tc>
        <w:tc>
          <w:tcPr>
            <w:tcW w:w="0" w:type="auto"/>
          </w:tcPr>
          <w:p w14:paraId="629AF8A3" w14:textId="77777777" w:rsidR="00A213D3" w:rsidRDefault="00A213D3" w:rsidP="008B4989">
            <w:r>
              <w:t>Sur les murs Sud et Ouest il y a des baie vitrée, les baie vitrée s'arrête a 1m50 de la fin du mur</w:t>
            </w:r>
          </w:p>
        </w:tc>
        <w:tc>
          <w:tcPr>
            <w:tcW w:w="0" w:type="auto"/>
          </w:tcPr>
          <w:p w14:paraId="6E41723C" w14:textId="77777777" w:rsidR="00A213D3" w:rsidRDefault="00A213D3" w:rsidP="008B4989">
            <w:r>
              <w:t>OK</w:t>
            </w:r>
          </w:p>
          <w:p w14:paraId="5FC84CA6" w14:textId="77777777" w:rsidR="00A213D3" w:rsidRDefault="00A213D3" w:rsidP="008B4989">
            <w:r>
              <w:t>14 May</w:t>
            </w:r>
          </w:p>
        </w:tc>
      </w:tr>
      <w:tr w:rsidR="00A213D3" w14:paraId="771BBDAE" w14:textId="77777777" w:rsidTr="008B4989">
        <w:tc>
          <w:tcPr>
            <w:tcW w:w="0" w:type="auto"/>
          </w:tcPr>
          <w:p w14:paraId="5C96FA86" w14:textId="77777777" w:rsidR="00A213D3" w:rsidRDefault="00A213D3" w:rsidP="008B4989">
            <w:r>
              <w:t>Canapé</w:t>
            </w:r>
          </w:p>
        </w:tc>
        <w:tc>
          <w:tcPr>
            <w:tcW w:w="0" w:type="auto"/>
          </w:tcPr>
          <w:p w14:paraId="2715BD60" w14:textId="77777777" w:rsidR="00A213D3" w:rsidRDefault="00A213D3" w:rsidP="008B4989">
            <w:r>
              <w:t xml:space="preserve">dans la salle il y a 2 canaper, le premier est un canapé d'angles qui se trouve dans l'angle </w:t>
            </w:r>
            <w:proofErr w:type="spellStart"/>
            <w:r>
              <w:t>Nord Ouest</w:t>
            </w:r>
            <w:proofErr w:type="spellEnd"/>
            <w:r>
              <w:t xml:space="preserve">, le deuxième se trouve sur le mur nord a 2 </w:t>
            </w:r>
            <w:proofErr w:type="spellStart"/>
            <w:r>
              <w:t>mêtre</w:t>
            </w:r>
            <w:proofErr w:type="spellEnd"/>
            <w:r>
              <w:t xml:space="preserve"> de la porte</w:t>
            </w:r>
          </w:p>
        </w:tc>
        <w:tc>
          <w:tcPr>
            <w:tcW w:w="0" w:type="auto"/>
          </w:tcPr>
          <w:p w14:paraId="080EC56C" w14:textId="77777777" w:rsidR="00A213D3" w:rsidRDefault="00A213D3" w:rsidP="008B4989">
            <w:r>
              <w:t>OK</w:t>
            </w:r>
          </w:p>
          <w:p w14:paraId="39B886E4" w14:textId="77777777" w:rsidR="00A213D3" w:rsidRDefault="00A213D3" w:rsidP="008B4989">
            <w:r>
              <w:t>14 May</w:t>
            </w:r>
          </w:p>
        </w:tc>
      </w:tr>
      <w:tr w:rsidR="00A213D3" w14:paraId="58BB16A7" w14:textId="77777777" w:rsidTr="008B4989">
        <w:tc>
          <w:tcPr>
            <w:tcW w:w="0" w:type="auto"/>
          </w:tcPr>
          <w:p w14:paraId="7E48A8C7" w14:textId="77777777" w:rsidR="00A213D3" w:rsidRDefault="00A213D3" w:rsidP="008B4989">
            <w:r>
              <w:t>Pouf</w:t>
            </w:r>
          </w:p>
        </w:tc>
        <w:tc>
          <w:tcPr>
            <w:tcW w:w="0" w:type="auto"/>
          </w:tcPr>
          <w:p w14:paraId="447FE223" w14:textId="77777777" w:rsidR="00A213D3" w:rsidRDefault="00A213D3" w:rsidP="008B4989">
            <w:r>
              <w:t>il y a 8 pouf qui sont éparpiller dans le coter nord de la salle</w:t>
            </w:r>
          </w:p>
        </w:tc>
        <w:tc>
          <w:tcPr>
            <w:tcW w:w="0" w:type="auto"/>
          </w:tcPr>
          <w:p w14:paraId="79133EB0" w14:textId="77777777" w:rsidR="00A213D3" w:rsidRDefault="00A213D3" w:rsidP="008B4989">
            <w:r>
              <w:t>OK</w:t>
            </w:r>
          </w:p>
          <w:p w14:paraId="7258EE4E" w14:textId="77777777" w:rsidR="00A213D3" w:rsidRDefault="00A213D3" w:rsidP="008B4989">
            <w:r>
              <w:t>14 May</w:t>
            </w:r>
          </w:p>
        </w:tc>
      </w:tr>
      <w:tr w:rsidR="00A213D3" w14:paraId="40A969F7" w14:textId="77777777" w:rsidTr="008B4989">
        <w:tc>
          <w:tcPr>
            <w:tcW w:w="0" w:type="auto"/>
          </w:tcPr>
          <w:p w14:paraId="1C60E94D" w14:textId="77777777" w:rsidR="00A213D3" w:rsidRDefault="00A213D3" w:rsidP="008B4989">
            <w:r>
              <w:t>bibliothèque</w:t>
            </w:r>
          </w:p>
        </w:tc>
        <w:tc>
          <w:tcPr>
            <w:tcW w:w="0" w:type="auto"/>
          </w:tcPr>
          <w:p w14:paraId="4CE2E046" w14:textId="77777777" w:rsidR="00A213D3" w:rsidRDefault="00A213D3" w:rsidP="008B4989">
            <w:r>
              <w:t xml:space="preserve">il y a 5 bibliothèque, le </w:t>
            </w:r>
            <w:proofErr w:type="spellStart"/>
            <w:r>
              <w:t>bibliotjèque</w:t>
            </w:r>
            <w:proofErr w:type="spellEnd"/>
            <w:r>
              <w:t xml:space="preserve"> font 25cm de largeur et 2m50 de </w:t>
            </w:r>
            <w:proofErr w:type="spellStart"/>
            <w:r>
              <w:t>longeur</w:t>
            </w:r>
            <w:proofErr w:type="spellEnd"/>
            <w:r>
              <w:t xml:space="preserve"> toute le bibliothèque sont parallèle au mur Est</w:t>
            </w:r>
          </w:p>
        </w:tc>
        <w:tc>
          <w:tcPr>
            <w:tcW w:w="0" w:type="auto"/>
          </w:tcPr>
          <w:p w14:paraId="36C2CB33" w14:textId="77777777" w:rsidR="00A213D3" w:rsidRDefault="00A213D3" w:rsidP="008B4989">
            <w:r>
              <w:t>OK</w:t>
            </w:r>
          </w:p>
          <w:p w14:paraId="69FA4156" w14:textId="77777777" w:rsidR="00A213D3" w:rsidRDefault="00A213D3" w:rsidP="008B4989">
            <w:r>
              <w:t>14 May</w:t>
            </w:r>
          </w:p>
        </w:tc>
      </w:tr>
    </w:tbl>
    <w:p w14:paraId="3E530DE2" w14:textId="77777777" w:rsidR="00A213D3" w:rsidRDefault="00A213D3" w:rsidP="00A213D3">
      <w:pPr>
        <w:pStyle w:val="Titre3"/>
      </w:pPr>
      <w:bookmarkStart w:id="61" w:name="_Toc167200486"/>
      <w:r>
        <w:t>Sprint 5</w:t>
      </w:r>
      <w:bookmarkEnd w:id="61"/>
    </w:p>
    <w:p w14:paraId="13487930" w14:textId="77777777" w:rsidR="00A213D3" w:rsidRDefault="00A213D3" w:rsidP="00A213D3">
      <w:pPr>
        <w:pStyle w:val="Titre4"/>
      </w:pPr>
      <w:r>
        <w:t>Salle de jeu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88"/>
        <w:gridCol w:w="7090"/>
        <w:gridCol w:w="582"/>
      </w:tblGrid>
      <w:tr w:rsidR="00A213D3" w14:paraId="7B1C3FD3" w14:textId="77777777" w:rsidTr="008B4989">
        <w:tc>
          <w:tcPr>
            <w:tcW w:w="0" w:type="auto"/>
          </w:tcPr>
          <w:p w14:paraId="5E5DD0FF" w14:textId="77777777" w:rsidR="00A213D3" w:rsidRDefault="00A213D3" w:rsidP="008B4989">
            <w:r>
              <w:t>La salle D08</w:t>
            </w:r>
          </w:p>
        </w:tc>
        <w:tc>
          <w:tcPr>
            <w:tcW w:w="0" w:type="auto"/>
          </w:tcPr>
          <w:p w14:paraId="5027A712" w14:textId="77777777" w:rsidR="00A213D3" w:rsidRDefault="00A213D3" w:rsidP="008B4989">
            <w:r>
              <w:t>La salle est D08</w:t>
            </w:r>
          </w:p>
        </w:tc>
        <w:tc>
          <w:tcPr>
            <w:tcW w:w="0" w:type="auto"/>
          </w:tcPr>
          <w:p w14:paraId="1C412E9D" w14:textId="77777777" w:rsidR="00A213D3" w:rsidRDefault="00A213D3" w:rsidP="008B4989">
            <w:r>
              <w:t>ko</w:t>
            </w:r>
          </w:p>
          <w:p w14:paraId="0BA6050B" w14:textId="77777777" w:rsidR="00A213D3" w:rsidRDefault="00A213D3" w:rsidP="008B4989">
            <w:r>
              <w:t>21 May</w:t>
            </w:r>
          </w:p>
        </w:tc>
      </w:tr>
      <w:tr w:rsidR="00A213D3" w14:paraId="3A02EF90" w14:textId="77777777" w:rsidTr="008B4989">
        <w:tc>
          <w:tcPr>
            <w:tcW w:w="0" w:type="auto"/>
          </w:tcPr>
          <w:p w14:paraId="05C970C6" w14:textId="77777777" w:rsidR="00A213D3" w:rsidRDefault="00A213D3" w:rsidP="008B4989">
            <w:r>
              <w:t>arcade avec moto</w:t>
            </w:r>
          </w:p>
        </w:tc>
        <w:tc>
          <w:tcPr>
            <w:tcW w:w="0" w:type="auto"/>
          </w:tcPr>
          <w:p w14:paraId="1BF81DCB" w14:textId="77777777" w:rsidR="00A213D3" w:rsidRDefault="00A213D3" w:rsidP="008B4989">
            <w:r>
              <w:t>Il y a 3 borne d'arcade avec une moto dans le coin Nord-est. Toutes les bornes touchent le mur Nord. Elle fais 2m de longueur et 1m de large</w:t>
            </w:r>
          </w:p>
        </w:tc>
        <w:tc>
          <w:tcPr>
            <w:tcW w:w="0" w:type="auto"/>
          </w:tcPr>
          <w:p w14:paraId="189BC1A0" w14:textId="77777777" w:rsidR="00A213D3" w:rsidRDefault="00A213D3" w:rsidP="008B4989">
            <w:r>
              <w:t>ko</w:t>
            </w:r>
          </w:p>
          <w:p w14:paraId="2A5FD88A" w14:textId="77777777" w:rsidR="00A213D3" w:rsidRDefault="00A213D3" w:rsidP="008B4989">
            <w:r>
              <w:t>21 May</w:t>
            </w:r>
          </w:p>
        </w:tc>
      </w:tr>
      <w:tr w:rsidR="00A213D3" w14:paraId="0AE08E04" w14:textId="77777777" w:rsidTr="008B4989">
        <w:tc>
          <w:tcPr>
            <w:tcW w:w="0" w:type="auto"/>
          </w:tcPr>
          <w:p w14:paraId="1DAD4174" w14:textId="77777777" w:rsidR="00A213D3" w:rsidRDefault="00A213D3" w:rsidP="008B4989">
            <w:r>
              <w:t>billard</w:t>
            </w:r>
          </w:p>
        </w:tc>
        <w:tc>
          <w:tcPr>
            <w:tcW w:w="0" w:type="auto"/>
          </w:tcPr>
          <w:p w14:paraId="1AB4C653" w14:textId="77777777" w:rsidR="00A213D3" w:rsidRDefault="00A213D3" w:rsidP="008B4989">
            <w:r>
              <w:t>Il y a un billard à 1.5m du milieux du mur Est.</w:t>
            </w:r>
          </w:p>
        </w:tc>
        <w:tc>
          <w:tcPr>
            <w:tcW w:w="0" w:type="auto"/>
          </w:tcPr>
          <w:p w14:paraId="2429270F" w14:textId="77777777" w:rsidR="00A213D3" w:rsidRDefault="00A213D3" w:rsidP="008B4989">
            <w:r>
              <w:t>ko</w:t>
            </w:r>
          </w:p>
          <w:p w14:paraId="59CC3A2C" w14:textId="77777777" w:rsidR="00A213D3" w:rsidRDefault="00A213D3" w:rsidP="008B4989">
            <w:r>
              <w:t>21 May</w:t>
            </w:r>
          </w:p>
        </w:tc>
      </w:tr>
      <w:tr w:rsidR="00A213D3" w14:paraId="72C27E9E" w14:textId="77777777" w:rsidTr="008B4989">
        <w:tc>
          <w:tcPr>
            <w:tcW w:w="0" w:type="auto"/>
          </w:tcPr>
          <w:p w14:paraId="63B4F5BC" w14:textId="77777777" w:rsidR="00A213D3" w:rsidRDefault="00A213D3" w:rsidP="008B4989">
            <w:r>
              <w:t>2ème billard</w:t>
            </w:r>
          </w:p>
        </w:tc>
        <w:tc>
          <w:tcPr>
            <w:tcW w:w="0" w:type="auto"/>
          </w:tcPr>
          <w:p w14:paraId="304415AC" w14:textId="77777777" w:rsidR="00A213D3" w:rsidRDefault="00A213D3" w:rsidP="008B4989">
            <w:r>
              <w:t>Il y a un autre billard espacer de 1m du premier billard.</w:t>
            </w:r>
          </w:p>
        </w:tc>
        <w:tc>
          <w:tcPr>
            <w:tcW w:w="0" w:type="auto"/>
          </w:tcPr>
          <w:p w14:paraId="3F00424C" w14:textId="77777777" w:rsidR="00A213D3" w:rsidRDefault="00A213D3" w:rsidP="008B4989">
            <w:r>
              <w:t>ko</w:t>
            </w:r>
          </w:p>
          <w:p w14:paraId="07FC3D26" w14:textId="77777777" w:rsidR="00A213D3" w:rsidRDefault="00A213D3" w:rsidP="008B4989">
            <w:r>
              <w:t>21 May</w:t>
            </w:r>
          </w:p>
        </w:tc>
      </w:tr>
      <w:tr w:rsidR="00A213D3" w14:paraId="60B63E6A" w14:textId="77777777" w:rsidTr="008B4989">
        <w:tc>
          <w:tcPr>
            <w:tcW w:w="0" w:type="auto"/>
          </w:tcPr>
          <w:p w14:paraId="2A806CDC" w14:textId="77777777" w:rsidR="00A213D3" w:rsidRDefault="00A213D3" w:rsidP="008B4989">
            <w:r>
              <w:t>baby-foot</w:t>
            </w:r>
          </w:p>
        </w:tc>
        <w:tc>
          <w:tcPr>
            <w:tcW w:w="0" w:type="auto"/>
          </w:tcPr>
          <w:p w14:paraId="1BDCF855" w14:textId="77777777" w:rsidR="00A213D3" w:rsidRDefault="00A213D3" w:rsidP="008B4989">
            <w:r>
              <w:t xml:space="preserve">il y a un 1 </w:t>
            </w:r>
            <w:proofErr w:type="spellStart"/>
            <w:r>
              <w:t>baby foot</w:t>
            </w:r>
            <w:proofErr w:type="spellEnd"/>
            <w:r>
              <w:t xml:space="preserve"> espacer de 1m du deuxième billard.</w:t>
            </w:r>
          </w:p>
        </w:tc>
        <w:tc>
          <w:tcPr>
            <w:tcW w:w="0" w:type="auto"/>
          </w:tcPr>
          <w:p w14:paraId="072FA881" w14:textId="77777777" w:rsidR="00A213D3" w:rsidRDefault="00A213D3" w:rsidP="008B4989">
            <w:r>
              <w:t>ko</w:t>
            </w:r>
          </w:p>
          <w:p w14:paraId="4A600540" w14:textId="77777777" w:rsidR="00A213D3" w:rsidRDefault="00A213D3" w:rsidP="008B4989">
            <w:r>
              <w:t>21 May</w:t>
            </w:r>
          </w:p>
        </w:tc>
      </w:tr>
      <w:tr w:rsidR="00A213D3" w14:paraId="25B219C1" w14:textId="77777777" w:rsidTr="008B4989">
        <w:tc>
          <w:tcPr>
            <w:tcW w:w="0" w:type="auto"/>
          </w:tcPr>
          <w:p w14:paraId="4A85645D" w14:textId="77777777" w:rsidR="00A213D3" w:rsidRDefault="00A213D3" w:rsidP="008B4989">
            <w:r>
              <w:t>2ème baby-foot</w:t>
            </w:r>
          </w:p>
        </w:tc>
        <w:tc>
          <w:tcPr>
            <w:tcW w:w="0" w:type="auto"/>
          </w:tcPr>
          <w:p w14:paraId="7A682749" w14:textId="77777777" w:rsidR="00A213D3" w:rsidRDefault="00A213D3" w:rsidP="008B4989">
            <w:r>
              <w:t xml:space="preserve">il y a un </w:t>
            </w:r>
            <w:proofErr w:type="spellStart"/>
            <w:r>
              <w:t>baby foot</w:t>
            </w:r>
            <w:proofErr w:type="spellEnd"/>
            <w:r>
              <w:t xml:space="preserve"> espacer de 1m du premier</w:t>
            </w:r>
          </w:p>
        </w:tc>
        <w:tc>
          <w:tcPr>
            <w:tcW w:w="0" w:type="auto"/>
          </w:tcPr>
          <w:p w14:paraId="08B8241E" w14:textId="77777777" w:rsidR="00A213D3" w:rsidRDefault="00A213D3" w:rsidP="008B4989">
            <w:r>
              <w:t>ko</w:t>
            </w:r>
          </w:p>
          <w:p w14:paraId="1B4E4B79" w14:textId="77777777" w:rsidR="00A213D3" w:rsidRDefault="00A213D3" w:rsidP="008B4989">
            <w:r>
              <w:t>21 May</w:t>
            </w:r>
          </w:p>
        </w:tc>
      </w:tr>
      <w:tr w:rsidR="00A213D3" w14:paraId="3108F220" w14:textId="77777777" w:rsidTr="008B4989">
        <w:tc>
          <w:tcPr>
            <w:tcW w:w="0" w:type="auto"/>
          </w:tcPr>
          <w:p w14:paraId="3C92CED1" w14:textId="77777777" w:rsidR="00A213D3" w:rsidRDefault="00A213D3" w:rsidP="008B4989">
            <w:r>
              <w:t xml:space="preserve">roll </w:t>
            </w:r>
            <w:proofErr w:type="spellStart"/>
            <w:r>
              <w:t>ball</w:t>
            </w:r>
            <w:proofErr w:type="spellEnd"/>
          </w:p>
        </w:tc>
        <w:tc>
          <w:tcPr>
            <w:tcW w:w="0" w:type="auto"/>
          </w:tcPr>
          <w:p w14:paraId="6714E943" w14:textId="77777777" w:rsidR="00A213D3" w:rsidRDefault="00A213D3" w:rsidP="008B4989">
            <w:r>
              <w:t xml:space="preserve">Il y a quatre roll </w:t>
            </w:r>
            <w:proofErr w:type="spellStart"/>
            <w:r>
              <w:t>ball</w:t>
            </w:r>
            <w:proofErr w:type="spellEnd"/>
            <w:r>
              <w:t xml:space="preserve"> (</w:t>
            </w:r>
            <w:proofErr w:type="spellStart"/>
            <w:r>
              <w:t>skeeball</w:t>
            </w:r>
            <w:proofErr w:type="spellEnd"/>
            <w:r>
              <w:t>) qui se touchent au milieux du mur sud.</w:t>
            </w:r>
          </w:p>
        </w:tc>
        <w:tc>
          <w:tcPr>
            <w:tcW w:w="0" w:type="auto"/>
          </w:tcPr>
          <w:p w14:paraId="2845982B" w14:textId="77777777" w:rsidR="00A213D3" w:rsidRDefault="00A213D3" w:rsidP="008B4989">
            <w:r>
              <w:t>ko</w:t>
            </w:r>
          </w:p>
          <w:p w14:paraId="10EB6185" w14:textId="77777777" w:rsidR="00A213D3" w:rsidRDefault="00A213D3" w:rsidP="008B4989">
            <w:r>
              <w:t>21 May</w:t>
            </w:r>
          </w:p>
        </w:tc>
      </w:tr>
      <w:tr w:rsidR="00A213D3" w14:paraId="3638B8CD" w14:textId="77777777" w:rsidTr="008B4989">
        <w:tc>
          <w:tcPr>
            <w:tcW w:w="0" w:type="auto"/>
          </w:tcPr>
          <w:p w14:paraId="3F3D820D" w14:textId="77777777" w:rsidR="00A213D3" w:rsidRDefault="00A213D3" w:rsidP="008B4989">
            <w:r>
              <w:t>Porte</w:t>
            </w:r>
          </w:p>
        </w:tc>
        <w:tc>
          <w:tcPr>
            <w:tcW w:w="0" w:type="auto"/>
          </w:tcPr>
          <w:p w14:paraId="35B3110D" w14:textId="77777777" w:rsidR="00A213D3" w:rsidRDefault="00A213D3" w:rsidP="008B4989">
            <w:r>
              <w:t>Il y a une porte tout droite sur le mur nord.</w:t>
            </w:r>
          </w:p>
        </w:tc>
        <w:tc>
          <w:tcPr>
            <w:tcW w:w="0" w:type="auto"/>
          </w:tcPr>
          <w:p w14:paraId="31A201E1" w14:textId="77777777" w:rsidR="00A213D3" w:rsidRDefault="00A213D3" w:rsidP="008B4989">
            <w:r>
              <w:t>ko</w:t>
            </w:r>
          </w:p>
          <w:p w14:paraId="2F2EECA1" w14:textId="77777777" w:rsidR="00A213D3" w:rsidRDefault="00A213D3" w:rsidP="008B4989">
            <w:r>
              <w:lastRenderedPageBreak/>
              <w:t>21 May</w:t>
            </w:r>
          </w:p>
        </w:tc>
      </w:tr>
      <w:tr w:rsidR="00A213D3" w14:paraId="4C0910AF" w14:textId="77777777" w:rsidTr="008B4989">
        <w:tc>
          <w:tcPr>
            <w:tcW w:w="0" w:type="auto"/>
          </w:tcPr>
          <w:p w14:paraId="391661EC" w14:textId="77777777" w:rsidR="00A213D3" w:rsidRDefault="00A213D3" w:rsidP="008B4989">
            <w:r>
              <w:lastRenderedPageBreak/>
              <w:t>jeu de dance</w:t>
            </w:r>
          </w:p>
        </w:tc>
        <w:tc>
          <w:tcPr>
            <w:tcW w:w="0" w:type="auto"/>
          </w:tcPr>
          <w:p w14:paraId="2AB75F38" w14:textId="77777777" w:rsidR="00A213D3" w:rsidRDefault="00A213D3" w:rsidP="008B4989">
            <w:r>
              <w:t>Il y a deux jeux de dance l'un à côté de l'autre dans le coins Sud-Ouest.</w:t>
            </w:r>
          </w:p>
        </w:tc>
        <w:tc>
          <w:tcPr>
            <w:tcW w:w="0" w:type="auto"/>
          </w:tcPr>
          <w:p w14:paraId="57CCC1EE" w14:textId="77777777" w:rsidR="00A213D3" w:rsidRDefault="00A213D3" w:rsidP="008B4989">
            <w:r>
              <w:t>ko</w:t>
            </w:r>
          </w:p>
          <w:p w14:paraId="6538B873" w14:textId="77777777" w:rsidR="00A213D3" w:rsidRDefault="00A213D3" w:rsidP="008B4989">
            <w:r>
              <w:t>21 May</w:t>
            </w:r>
          </w:p>
        </w:tc>
      </w:tr>
      <w:tr w:rsidR="00A213D3" w14:paraId="4A76487E" w14:textId="77777777" w:rsidTr="008B4989">
        <w:tc>
          <w:tcPr>
            <w:tcW w:w="0" w:type="auto"/>
          </w:tcPr>
          <w:p w14:paraId="12D1DB8D" w14:textId="77777777" w:rsidR="00A213D3" w:rsidRDefault="00A213D3" w:rsidP="008B4989">
            <w:r>
              <w:t>jeu de basket</w:t>
            </w:r>
          </w:p>
        </w:tc>
        <w:tc>
          <w:tcPr>
            <w:tcW w:w="0" w:type="auto"/>
          </w:tcPr>
          <w:p w14:paraId="17E058C3" w14:textId="77777777" w:rsidR="00A213D3" w:rsidRDefault="00A213D3" w:rsidP="008B4989">
            <w:r>
              <w:t>Il y a 3 jeux de basket qui se touche dans le coin sud-est</w:t>
            </w:r>
          </w:p>
        </w:tc>
        <w:tc>
          <w:tcPr>
            <w:tcW w:w="0" w:type="auto"/>
          </w:tcPr>
          <w:p w14:paraId="14B9EE95" w14:textId="77777777" w:rsidR="00A213D3" w:rsidRDefault="00A213D3" w:rsidP="008B4989">
            <w:r>
              <w:t>ko</w:t>
            </w:r>
          </w:p>
          <w:p w14:paraId="3C029761" w14:textId="77777777" w:rsidR="00A213D3" w:rsidRDefault="00A213D3" w:rsidP="008B4989">
            <w:r>
              <w:t>21 May</w:t>
            </w:r>
          </w:p>
        </w:tc>
      </w:tr>
      <w:tr w:rsidR="00A213D3" w14:paraId="37887184" w14:textId="77777777" w:rsidTr="008B4989">
        <w:tc>
          <w:tcPr>
            <w:tcW w:w="0" w:type="auto"/>
          </w:tcPr>
          <w:p w14:paraId="36C7E4F6" w14:textId="77777777" w:rsidR="00A213D3" w:rsidRDefault="00A213D3" w:rsidP="008B4989">
            <w:r>
              <w:t>bande d'arcade</w:t>
            </w:r>
          </w:p>
        </w:tc>
        <w:tc>
          <w:tcPr>
            <w:tcW w:w="0" w:type="auto"/>
          </w:tcPr>
          <w:p w14:paraId="2DA78D61" w14:textId="77777777" w:rsidR="00A213D3" w:rsidRDefault="00A213D3" w:rsidP="008B4989">
            <w:r>
              <w:t>Il y a 5 bande d'arcade l'un à côté de l'autre. Elles touchent le mur nord et sont juste à côté du jeu de moto.</w:t>
            </w:r>
          </w:p>
        </w:tc>
        <w:tc>
          <w:tcPr>
            <w:tcW w:w="0" w:type="auto"/>
          </w:tcPr>
          <w:p w14:paraId="0FE79E2E" w14:textId="77777777" w:rsidR="00A213D3" w:rsidRDefault="00A213D3" w:rsidP="008B4989">
            <w:r>
              <w:t>ko</w:t>
            </w:r>
          </w:p>
          <w:p w14:paraId="43ABF951" w14:textId="77777777" w:rsidR="00A213D3" w:rsidRDefault="00A213D3" w:rsidP="008B4989">
            <w:r>
              <w:t>21 May</w:t>
            </w:r>
          </w:p>
        </w:tc>
      </w:tr>
      <w:tr w:rsidR="00A213D3" w14:paraId="14D6D0A3" w14:textId="77777777" w:rsidTr="008B4989">
        <w:tc>
          <w:tcPr>
            <w:tcW w:w="0" w:type="auto"/>
          </w:tcPr>
          <w:p w14:paraId="0877ADAC" w14:textId="77777777" w:rsidR="00A213D3" w:rsidRDefault="00A213D3" w:rsidP="008B4989">
            <w:r>
              <w:t>fenêtre</w:t>
            </w:r>
          </w:p>
        </w:tc>
        <w:tc>
          <w:tcPr>
            <w:tcW w:w="0" w:type="auto"/>
          </w:tcPr>
          <w:p w14:paraId="724E555B" w14:textId="77777777" w:rsidR="00A213D3" w:rsidRDefault="00A213D3" w:rsidP="008B4989">
            <w:r>
              <w:t>Il y a une baie vitrée sur le mur est.</w:t>
            </w:r>
          </w:p>
        </w:tc>
        <w:tc>
          <w:tcPr>
            <w:tcW w:w="0" w:type="auto"/>
          </w:tcPr>
          <w:p w14:paraId="422D74E7" w14:textId="77777777" w:rsidR="00A213D3" w:rsidRDefault="00A213D3" w:rsidP="008B4989">
            <w:r>
              <w:t>ko</w:t>
            </w:r>
          </w:p>
          <w:p w14:paraId="64EA8AAC" w14:textId="77777777" w:rsidR="00A213D3" w:rsidRDefault="00A213D3" w:rsidP="008B4989">
            <w:r>
              <w:t>21 May</w:t>
            </w:r>
          </w:p>
        </w:tc>
      </w:tr>
    </w:tbl>
    <w:p w14:paraId="100EC320" w14:textId="77777777" w:rsidR="00A213D3" w:rsidRDefault="00A213D3" w:rsidP="00A213D3">
      <w:pPr>
        <w:pStyle w:val="Titre4"/>
      </w:pPr>
      <w:r>
        <w:t>D-01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3"/>
        <w:gridCol w:w="6718"/>
        <w:gridCol w:w="725"/>
      </w:tblGrid>
      <w:tr w:rsidR="00A213D3" w14:paraId="2049CFDB" w14:textId="77777777" w:rsidTr="008B4989">
        <w:tc>
          <w:tcPr>
            <w:tcW w:w="0" w:type="auto"/>
          </w:tcPr>
          <w:p w14:paraId="21606829" w14:textId="77777777" w:rsidR="00A213D3" w:rsidRDefault="00A213D3" w:rsidP="008B4989">
            <w:r>
              <w:t>piscine</w:t>
            </w:r>
          </w:p>
        </w:tc>
        <w:tc>
          <w:tcPr>
            <w:tcW w:w="0" w:type="auto"/>
          </w:tcPr>
          <w:p w14:paraId="0A88B5F4" w14:textId="77777777" w:rsidR="00A213D3" w:rsidRDefault="00A213D3" w:rsidP="008B4989">
            <w:r>
              <w:t>il y a une piscine de 5m de long sur 3 de large au centre de la pièces</w:t>
            </w:r>
          </w:p>
        </w:tc>
        <w:tc>
          <w:tcPr>
            <w:tcW w:w="0" w:type="auto"/>
          </w:tcPr>
          <w:p w14:paraId="39B908F0" w14:textId="77777777" w:rsidR="00A213D3" w:rsidRDefault="00A213D3" w:rsidP="008B4989">
            <w:r>
              <w:t>OK</w:t>
            </w:r>
          </w:p>
          <w:p w14:paraId="0A98BAFA" w14:textId="77777777" w:rsidR="00A213D3" w:rsidRDefault="00A213D3" w:rsidP="008B4989">
            <w:r>
              <w:t>21 May</w:t>
            </w:r>
          </w:p>
        </w:tc>
      </w:tr>
      <w:tr w:rsidR="00A213D3" w14:paraId="7FD14DF1" w14:textId="77777777" w:rsidTr="008B4989">
        <w:tc>
          <w:tcPr>
            <w:tcW w:w="0" w:type="auto"/>
          </w:tcPr>
          <w:p w14:paraId="4AB7BF87" w14:textId="77777777" w:rsidR="00A213D3" w:rsidRDefault="00A213D3" w:rsidP="008B4989">
            <w:r>
              <w:t>transat</w:t>
            </w:r>
          </w:p>
        </w:tc>
        <w:tc>
          <w:tcPr>
            <w:tcW w:w="0" w:type="auto"/>
          </w:tcPr>
          <w:p w14:paraId="063B7603" w14:textId="77777777" w:rsidR="00A213D3" w:rsidRDefault="00A213D3" w:rsidP="008B4989">
            <w:r>
              <w:t xml:space="preserve">il y a 4 transat  le long de la piscine </w:t>
            </w:r>
            <w:proofErr w:type="spellStart"/>
            <w:r>
              <w:t>a</w:t>
            </w:r>
            <w:proofErr w:type="spellEnd"/>
            <w:r>
              <w:t xml:space="preserve"> gauche</w:t>
            </w:r>
          </w:p>
        </w:tc>
        <w:tc>
          <w:tcPr>
            <w:tcW w:w="0" w:type="auto"/>
          </w:tcPr>
          <w:p w14:paraId="322B0E02" w14:textId="77777777" w:rsidR="00A213D3" w:rsidRDefault="00A213D3" w:rsidP="008B4989">
            <w:r>
              <w:t>OK</w:t>
            </w:r>
          </w:p>
          <w:p w14:paraId="38C5300E" w14:textId="77777777" w:rsidR="00A213D3" w:rsidRDefault="00A213D3" w:rsidP="008B4989">
            <w:r>
              <w:t>21 May</w:t>
            </w:r>
          </w:p>
        </w:tc>
      </w:tr>
      <w:tr w:rsidR="00A213D3" w14:paraId="37B00918" w14:textId="77777777" w:rsidTr="008B4989">
        <w:tc>
          <w:tcPr>
            <w:tcW w:w="0" w:type="auto"/>
          </w:tcPr>
          <w:p w14:paraId="1BA813FC" w14:textId="77777777" w:rsidR="00A213D3" w:rsidRDefault="00A213D3" w:rsidP="008B4989">
            <w:r>
              <w:t>sauna</w:t>
            </w:r>
          </w:p>
        </w:tc>
        <w:tc>
          <w:tcPr>
            <w:tcW w:w="0" w:type="auto"/>
          </w:tcPr>
          <w:p w14:paraId="1A1360B9" w14:textId="77777777" w:rsidR="00A213D3" w:rsidRDefault="00A213D3" w:rsidP="008B4989">
            <w:r>
              <w:t xml:space="preserve">il y a un sauna dans le coin en haut </w:t>
            </w:r>
            <w:proofErr w:type="spellStart"/>
            <w:r>
              <w:t>a</w:t>
            </w:r>
            <w:proofErr w:type="spellEnd"/>
            <w:r>
              <w:t xml:space="preserve"> droite 2m sur 1m50</w:t>
            </w:r>
          </w:p>
        </w:tc>
        <w:tc>
          <w:tcPr>
            <w:tcW w:w="0" w:type="auto"/>
          </w:tcPr>
          <w:p w14:paraId="74725931" w14:textId="77777777" w:rsidR="00A213D3" w:rsidRDefault="00A213D3" w:rsidP="008B4989">
            <w:r>
              <w:t>OK</w:t>
            </w:r>
          </w:p>
          <w:p w14:paraId="61D4B1A6" w14:textId="77777777" w:rsidR="00A213D3" w:rsidRDefault="00A213D3" w:rsidP="008B4989">
            <w:r>
              <w:t>21 May</w:t>
            </w:r>
          </w:p>
        </w:tc>
      </w:tr>
      <w:tr w:rsidR="00A213D3" w14:paraId="3960F3B8" w14:textId="77777777" w:rsidTr="008B4989">
        <w:tc>
          <w:tcPr>
            <w:tcW w:w="0" w:type="auto"/>
          </w:tcPr>
          <w:p w14:paraId="7759A4BF" w14:textId="77777777" w:rsidR="00A213D3" w:rsidRDefault="00A213D3" w:rsidP="008B4989">
            <w:r>
              <w:t>porte</w:t>
            </w:r>
          </w:p>
        </w:tc>
        <w:tc>
          <w:tcPr>
            <w:tcW w:w="0" w:type="auto"/>
          </w:tcPr>
          <w:p w14:paraId="45123B15" w14:textId="77777777" w:rsidR="00A213D3" w:rsidRDefault="00A213D3" w:rsidP="008B4989">
            <w:r>
              <w:t>sur le mur sud il y a une porte a 1m du mur de l 'est</w:t>
            </w:r>
          </w:p>
        </w:tc>
        <w:tc>
          <w:tcPr>
            <w:tcW w:w="0" w:type="auto"/>
          </w:tcPr>
          <w:p w14:paraId="67716CAB" w14:textId="77777777" w:rsidR="00A213D3" w:rsidRDefault="00A213D3" w:rsidP="008B4989">
            <w:r>
              <w:t>OK</w:t>
            </w:r>
          </w:p>
          <w:p w14:paraId="0562C660" w14:textId="77777777" w:rsidR="00A213D3" w:rsidRDefault="00A213D3" w:rsidP="008B4989">
            <w:r>
              <w:t>21 May</w:t>
            </w:r>
          </w:p>
        </w:tc>
      </w:tr>
      <w:tr w:rsidR="00A213D3" w14:paraId="41DD0F18" w14:textId="77777777" w:rsidTr="008B4989">
        <w:tc>
          <w:tcPr>
            <w:tcW w:w="0" w:type="auto"/>
          </w:tcPr>
          <w:p w14:paraId="57729F14" w14:textId="77777777" w:rsidR="00A213D3" w:rsidRDefault="00A213D3" w:rsidP="008B4989">
            <w:r>
              <w:t>fenêtre</w:t>
            </w:r>
          </w:p>
        </w:tc>
        <w:tc>
          <w:tcPr>
            <w:tcW w:w="0" w:type="auto"/>
          </w:tcPr>
          <w:p w14:paraId="634D95CF" w14:textId="77777777" w:rsidR="00A213D3" w:rsidRDefault="00A213D3" w:rsidP="008B4989">
            <w:r>
              <w:t>il y une bais vitré sur le mur ouest,  il y une bais vitré sur le mur nord</w:t>
            </w:r>
          </w:p>
        </w:tc>
        <w:tc>
          <w:tcPr>
            <w:tcW w:w="0" w:type="auto"/>
          </w:tcPr>
          <w:p w14:paraId="32791458" w14:textId="77777777" w:rsidR="00A213D3" w:rsidRDefault="00A213D3" w:rsidP="008B4989">
            <w:r>
              <w:t>OK</w:t>
            </w:r>
          </w:p>
          <w:p w14:paraId="6A0E4E41" w14:textId="77777777" w:rsidR="00A213D3" w:rsidRDefault="00A213D3" w:rsidP="008B4989">
            <w:r>
              <w:t>21 May</w:t>
            </w:r>
          </w:p>
        </w:tc>
      </w:tr>
    </w:tbl>
    <w:p w14:paraId="5898F2BE" w14:textId="77777777" w:rsidR="00A213D3" w:rsidRDefault="00A213D3" w:rsidP="00A213D3">
      <w:pPr>
        <w:pStyle w:val="Titre4"/>
      </w:pPr>
      <w:r>
        <w:t>D16 Salle de 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43"/>
        <w:gridCol w:w="6988"/>
        <w:gridCol w:w="529"/>
      </w:tblGrid>
      <w:tr w:rsidR="00A213D3" w14:paraId="3643E7D1" w14:textId="77777777" w:rsidTr="008B4989">
        <w:tc>
          <w:tcPr>
            <w:tcW w:w="0" w:type="auto"/>
          </w:tcPr>
          <w:p w14:paraId="7EA559DB" w14:textId="77777777" w:rsidR="00A213D3" w:rsidRDefault="00A213D3" w:rsidP="008B4989">
            <w:r>
              <w:t>Emplacement</w:t>
            </w:r>
          </w:p>
        </w:tc>
        <w:tc>
          <w:tcPr>
            <w:tcW w:w="0" w:type="auto"/>
          </w:tcPr>
          <w:p w14:paraId="287529E9" w14:textId="77777777" w:rsidR="00A213D3" w:rsidRDefault="00A213D3" w:rsidP="008B4989">
            <w:r>
              <w:t>Elle est en D16</w:t>
            </w:r>
          </w:p>
        </w:tc>
        <w:tc>
          <w:tcPr>
            <w:tcW w:w="0" w:type="auto"/>
          </w:tcPr>
          <w:p w14:paraId="31D59328" w14:textId="77777777" w:rsidR="00A213D3" w:rsidRDefault="00A213D3" w:rsidP="008B4989">
            <w:r>
              <w:t>OK</w:t>
            </w:r>
          </w:p>
          <w:p w14:paraId="697B3241" w14:textId="77777777" w:rsidR="00A213D3" w:rsidRDefault="00A213D3" w:rsidP="008B4989">
            <w:r>
              <w:t>21 May</w:t>
            </w:r>
          </w:p>
        </w:tc>
      </w:tr>
      <w:tr w:rsidR="00A213D3" w14:paraId="19850D7F" w14:textId="77777777" w:rsidTr="008B4989">
        <w:tc>
          <w:tcPr>
            <w:tcW w:w="0" w:type="auto"/>
          </w:tcPr>
          <w:p w14:paraId="66210E98" w14:textId="77777777" w:rsidR="00A213D3" w:rsidRDefault="00A213D3" w:rsidP="008B4989">
            <w:r>
              <w:t>table</w:t>
            </w:r>
          </w:p>
        </w:tc>
        <w:tc>
          <w:tcPr>
            <w:tcW w:w="0" w:type="auto"/>
          </w:tcPr>
          <w:p w14:paraId="1D39DCF9" w14:textId="77777777" w:rsidR="00A213D3" w:rsidRDefault="00A213D3" w:rsidP="008B4989">
            <w:r>
              <w:t>Il y a 3 rangé de 4 tables.  Espacer de toute la même chose. La première rangé est à 1m du bureau du professeur.  Les rangé de table sont à 1 m40 d'espace entre elle. Les tables font 1m50 de longueur et 1m de largeur.</w:t>
            </w:r>
          </w:p>
        </w:tc>
        <w:tc>
          <w:tcPr>
            <w:tcW w:w="0" w:type="auto"/>
          </w:tcPr>
          <w:p w14:paraId="4FDF0AAE" w14:textId="77777777" w:rsidR="00A213D3" w:rsidRDefault="00A213D3" w:rsidP="008B4989">
            <w:r>
              <w:t>OK</w:t>
            </w:r>
          </w:p>
          <w:p w14:paraId="3AA9A754" w14:textId="77777777" w:rsidR="00A213D3" w:rsidRDefault="00A213D3" w:rsidP="008B4989">
            <w:r>
              <w:t>21 May</w:t>
            </w:r>
          </w:p>
        </w:tc>
      </w:tr>
      <w:tr w:rsidR="00A213D3" w14:paraId="1EA0C290" w14:textId="77777777" w:rsidTr="008B4989">
        <w:tc>
          <w:tcPr>
            <w:tcW w:w="0" w:type="auto"/>
          </w:tcPr>
          <w:p w14:paraId="20637BA8" w14:textId="77777777" w:rsidR="00A213D3" w:rsidRDefault="00A213D3" w:rsidP="008B4989">
            <w:r>
              <w:t>porte</w:t>
            </w:r>
          </w:p>
        </w:tc>
        <w:tc>
          <w:tcPr>
            <w:tcW w:w="0" w:type="auto"/>
          </w:tcPr>
          <w:p w14:paraId="238BB08D" w14:textId="77777777" w:rsidR="00A213D3" w:rsidRDefault="00A213D3" w:rsidP="008B4989">
            <w:r>
              <w:t>Il y a une porte tout à droite sur le mur nord</w:t>
            </w:r>
          </w:p>
        </w:tc>
        <w:tc>
          <w:tcPr>
            <w:tcW w:w="0" w:type="auto"/>
          </w:tcPr>
          <w:p w14:paraId="4100E6DE" w14:textId="77777777" w:rsidR="00A213D3" w:rsidRDefault="00A213D3" w:rsidP="008B4989">
            <w:r>
              <w:t>OK</w:t>
            </w:r>
          </w:p>
          <w:p w14:paraId="5AA59DBA" w14:textId="77777777" w:rsidR="00A213D3" w:rsidRDefault="00A213D3" w:rsidP="008B4989">
            <w:r>
              <w:t>21 May</w:t>
            </w:r>
          </w:p>
        </w:tc>
      </w:tr>
      <w:tr w:rsidR="00A213D3" w14:paraId="241F9207" w14:textId="77777777" w:rsidTr="008B4989">
        <w:tc>
          <w:tcPr>
            <w:tcW w:w="0" w:type="auto"/>
          </w:tcPr>
          <w:p w14:paraId="1854C78F" w14:textId="77777777" w:rsidR="00A213D3" w:rsidRDefault="00A213D3" w:rsidP="008B4989">
            <w:r>
              <w:t>tableau noir</w:t>
            </w:r>
          </w:p>
        </w:tc>
        <w:tc>
          <w:tcPr>
            <w:tcW w:w="0" w:type="auto"/>
          </w:tcPr>
          <w:p w14:paraId="07788A1A" w14:textId="77777777" w:rsidR="00A213D3" w:rsidRDefault="00A213D3" w:rsidP="008B4989">
            <w:r>
              <w:t>Il y a un tableau noir au milieux sur le mur tout à l'Est.</w:t>
            </w:r>
          </w:p>
        </w:tc>
        <w:tc>
          <w:tcPr>
            <w:tcW w:w="0" w:type="auto"/>
          </w:tcPr>
          <w:p w14:paraId="3656B00F" w14:textId="77777777" w:rsidR="00A213D3" w:rsidRDefault="00A213D3" w:rsidP="008B4989">
            <w:r>
              <w:t>OK</w:t>
            </w:r>
          </w:p>
          <w:p w14:paraId="36ACF429" w14:textId="77777777" w:rsidR="00A213D3" w:rsidRDefault="00A213D3" w:rsidP="008B4989">
            <w:r>
              <w:t>21 May</w:t>
            </w:r>
          </w:p>
        </w:tc>
      </w:tr>
      <w:tr w:rsidR="00A213D3" w14:paraId="50DB64EA" w14:textId="77777777" w:rsidTr="008B4989">
        <w:tc>
          <w:tcPr>
            <w:tcW w:w="0" w:type="auto"/>
          </w:tcPr>
          <w:p w14:paraId="6A31D4CE" w14:textId="77777777" w:rsidR="00A213D3" w:rsidRDefault="00A213D3" w:rsidP="008B4989">
            <w:r>
              <w:t>bureau professeure</w:t>
            </w:r>
          </w:p>
        </w:tc>
        <w:tc>
          <w:tcPr>
            <w:tcW w:w="0" w:type="auto"/>
          </w:tcPr>
          <w:p w14:paraId="14BDE0DE" w14:textId="77777777" w:rsidR="00A213D3" w:rsidRDefault="00A213D3" w:rsidP="008B4989">
            <w:r>
              <w:t>Un bureau qui est à 1m de la fenêtre qui est le plus proche du tableau. Il fait 2m de long et 1m de large</w:t>
            </w:r>
          </w:p>
        </w:tc>
        <w:tc>
          <w:tcPr>
            <w:tcW w:w="0" w:type="auto"/>
          </w:tcPr>
          <w:p w14:paraId="53686C0E" w14:textId="77777777" w:rsidR="00A213D3" w:rsidRDefault="00A213D3" w:rsidP="008B4989">
            <w:r>
              <w:t>OK</w:t>
            </w:r>
          </w:p>
          <w:p w14:paraId="680632E5" w14:textId="77777777" w:rsidR="00A213D3" w:rsidRDefault="00A213D3" w:rsidP="008B4989">
            <w:r>
              <w:t>21 May</w:t>
            </w:r>
          </w:p>
        </w:tc>
      </w:tr>
      <w:tr w:rsidR="00A213D3" w14:paraId="12FAF5A8" w14:textId="77777777" w:rsidTr="008B4989">
        <w:tc>
          <w:tcPr>
            <w:tcW w:w="0" w:type="auto"/>
          </w:tcPr>
          <w:p w14:paraId="0BBB4A2A" w14:textId="77777777" w:rsidR="00A213D3" w:rsidRDefault="00A213D3" w:rsidP="008B4989">
            <w:r>
              <w:t>ordinateur</w:t>
            </w:r>
          </w:p>
        </w:tc>
        <w:tc>
          <w:tcPr>
            <w:tcW w:w="0" w:type="auto"/>
          </w:tcPr>
          <w:p w14:paraId="2B18E8FA" w14:textId="77777777" w:rsidR="00A213D3" w:rsidRDefault="00A213D3" w:rsidP="008B4989">
            <w:r>
              <w:t>Il y a un ordinateur sur la table du professeur</w:t>
            </w:r>
          </w:p>
        </w:tc>
        <w:tc>
          <w:tcPr>
            <w:tcW w:w="0" w:type="auto"/>
          </w:tcPr>
          <w:p w14:paraId="75AE8FBD" w14:textId="77777777" w:rsidR="00A213D3" w:rsidRDefault="00A213D3" w:rsidP="008B4989">
            <w:r>
              <w:t>OK</w:t>
            </w:r>
          </w:p>
          <w:p w14:paraId="44CD4C75" w14:textId="77777777" w:rsidR="00A213D3" w:rsidRDefault="00A213D3" w:rsidP="008B4989">
            <w:r>
              <w:t>21 May</w:t>
            </w:r>
          </w:p>
        </w:tc>
      </w:tr>
      <w:tr w:rsidR="00A213D3" w14:paraId="2BFBBB54" w14:textId="77777777" w:rsidTr="008B4989">
        <w:tc>
          <w:tcPr>
            <w:tcW w:w="0" w:type="auto"/>
          </w:tcPr>
          <w:p w14:paraId="40AED6A5" w14:textId="77777777" w:rsidR="00A213D3" w:rsidRDefault="00A213D3" w:rsidP="008B4989">
            <w:r>
              <w:t>fenêtre</w:t>
            </w:r>
          </w:p>
        </w:tc>
        <w:tc>
          <w:tcPr>
            <w:tcW w:w="0" w:type="auto"/>
          </w:tcPr>
          <w:p w14:paraId="0E6D3CA7" w14:textId="77777777" w:rsidR="00A213D3" w:rsidRDefault="00A213D3" w:rsidP="008B4989">
            <w:r>
              <w:t>Il y a des fenêtre de 1m de large et 1.5m de hauteur. Il y en a 3 sur le mur opposer de la porte. qui sont espacer de la même chose</w:t>
            </w:r>
          </w:p>
        </w:tc>
        <w:tc>
          <w:tcPr>
            <w:tcW w:w="0" w:type="auto"/>
          </w:tcPr>
          <w:p w14:paraId="0FBC9BCD" w14:textId="77777777" w:rsidR="00A213D3" w:rsidRDefault="00A213D3" w:rsidP="008B4989">
            <w:r>
              <w:t>OK</w:t>
            </w:r>
          </w:p>
          <w:p w14:paraId="51B1C5BD" w14:textId="77777777" w:rsidR="00A213D3" w:rsidRDefault="00A213D3" w:rsidP="008B4989">
            <w:r>
              <w:t>21 May</w:t>
            </w:r>
          </w:p>
        </w:tc>
      </w:tr>
      <w:tr w:rsidR="00A213D3" w14:paraId="0DFED039" w14:textId="77777777" w:rsidTr="008B4989">
        <w:tc>
          <w:tcPr>
            <w:tcW w:w="0" w:type="auto"/>
          </w:tcPr>
          <w:p w14:paraId="734E4CEB" w14:textId="77777777" w:rsidR="00A213D3" w:rsidRDefault="00A213D3" w:rsidP="008B4989">
            <w:r>
              <w:t>carte du monde</w:t>
            </w:r>
          </w:p>
        </w:tc>
        <w:tc>
          <w:tcPr>
            <w:tcW w:w="0" w:type="auto"/>
          </w:tcPr>
          <w:p w14:paraId="1DE9D78C" w14:textId="77777777" w:rsidR="00A213D3" w:rsidRDefault="00A213D3" w:rsidP="008B4989">
            <w:r>
              <w:t>il y a une carte du monde qui est à 1.5m de hauteur. La carte fait 1m de large et 75cm de hauteur. Qui est au milieu du mur nord</w:t>
            </w:r>
          </w:p>
        </w:tc>
        <w:tc>
          <w:tcPr>
            <w:tcW w:w="0" w:type="auto"/>
          </w:tcPr>
          <w:p w14:paraId="2EFED939" w14:textId="77777777" w:rsidR="00A213D3" w:rsidRDefault="00A213D3" w:rsidP="008B4989">
            <w:r>
              <w:t>OK</w:t>
            </w:r>
          </w:p>
          <w:p w14:paraId="01E01E80" w14:textId="77777777" w:rsidR="00A213D3" w:rsidRDefault="00A213D3" w:rsidP="008B4989">
            <w:r>
              <w:t>21 May</w:t>
            </w:r>
          </w:p>
        </w:tc>
      </w:tr>
      <w:tr w:rsidR="00A213D3" w14:paraId="63779D68" w14:textId="77777777" w:rsidTr="008B4989">
        <w:tc>
          <w:tcPr>
            <w:tcW w:w="0" w:type="auto"/>
          </w:tcPr>
          <w:p w14:paraId="0386C546" w14:textId="77777777" w:rsidR="00A213D3" w:rsidRDefault="00A213D3" w:rsidP="008B4989">
            <w:r>
              <w:lastRenderedPageBreak/>
              <w:t>armoire</w:t>
            </w:r>
          </w:p>
        </w:tc>
        <w:tc>
          <w:tcPr>
            <w:tcW w:w="0" w:type="auto"/>
          </w:tcPr>
          <w:p w14:paraId="644AB923" w14:textId="77777777" w:rsidR="00A213D3" w:rsidRDefault="00A213D3" w:rsidP="008B4989">
            <w:r>
              <w:t>Il y a une grande armoire qui touche le mur sud qui fait 75cm de large et 2m de long</w:t>
            </w:r>
          </w:p>
        </w:tc>
        <w:tc>
          <w:tcPr>
            <w:tcW w:w="0" w:type="auto"/>
          </w:tcPr>
          <w:p w14:paraId="21AD6216" w14:textId="77777777" w:rsidR="00A213D3" w:rsidRDefault="00A213D3" w:rsidP="008B4989">
            <w:r>
              <w:t>OK</w:t>
            </w:r>
          </w:p>
          <w:p w14:paraId="1398AED3" w14:textId="77777777" w:rsidR="00A213D3" w:rsidRDefault="00A213D3" w:rsidP="008B4989">
            <w:r>
              <w:t>21 May</w:t>
            </w:r>
          </w:p>
        </w:tc>
      </w:tr>
      <w:tr w:rsidR="00A213D3" w14:paraId="6223DAE0" w14:textId="77777777" w:rsidTr="008B4989">
        <w:tc>
          <w:tcPr>
            <w:tcW w:w="0" w:type="auto"/>
          </w:tcPr>
          <w:p w14:paraId="7EDE86EE" w14:textId="77777777" w:rsidR="00A213D3" w:rsidRDefault="00A213D3" w:rsidP="008B4989">
            <w:r>
              <w:t>Plante</w:t>
            </w:r>
          </w:p>
        </w:tc>
        <w:tc>
          <w:tcPr>
            <w:tcW w:w="0" w:type="auto"/>
          </w:tcPr>
          <w:p w14:paraId="39EB44BC" w14:textId="77777777" w:rsidR="00A213D3" w:rsidRDefault="00A213D3" w:rsidP="008B4989">
            <w:r>
              <w:t>Il y a une plante au coin derrière le bureau.</w:t>
            </w:r>
          </w:p>
        </w:tc>
        <w:tc>
          <w:tcPr>
            <w:tcW w:w="0" w:type="auto"/>
          </w:tcPr>
          <w:p w14:paraId="11B8A5E9" w14:textId="77777777" w:rsidR="00A213D3" w:rsidRDefault="00A213D3" w:rsidP="008B4989">
            <w:r>
              <w:t>OK</w:t>
            </w:r>
          </w:p>
          <w:p w14:paraId="73C1854D" w14:textId="77777777" w:rsidR="00A213D3" w:rsidRDefault="00A213D3" w:rsidP="008B4989">
            <w:r>
              <w:t>21 May</w:t>
            </w:r>
          </w:p>
        </w:tc>
      </w:tr>
      <w:tr w:rsidR="00A213D3" w14:paraId="5820B568" w14:textId="77777777" w:rsidTr="008B4989">
        <w:tc>
          <w:tcPr>
            <w:tcW w:w="0" w:type="auto"/>
          </w:tcPr>
          <w:p w14:paraId="14909F9D" w14:textId="77777777" w:rsidR="00A213D3" w:rsidRDefault="00A213D3" w:rsidP="008B4989">
            <w:r>
              <w:t>chaise</w:t>
            </w:r>
          </w:p>
        </w:tc>
        <w:tc>
          <w:tcPr>
            <w:tcW w:w="0" w:type="auto"/>
          </w:tcPr>
          <w:p w14:paraId="0B481484" w14:textId="77777777" w:rsidR="00A213D3" w:rsidRDefault="00A213D3" w:rsidP="008B4989">
            <w:r>
              <w:t>Il y a une chaise au milieux de chaque table</w:t>
            </w:r>
          </w:p>
        </w:tc>
        <w:tc>
          <w:tcPr>
            <w:tcW w:w="0" w:type="auto"/>
          </w:tcPr>
          <w:p w14:paraId="6747D48E" w14:textId="77777777" w:rsidR="00A213D3" w:rsidRDefault="00A213D3" w:rsidP="008B4989">
            <w:r>
              <w:t>OK</w:t>
            </w:r>
          </w:p>
          <w:p w14:paraId="49B24C2A" w14:textId="77777777" w:rsidR="00A213D3" w:rsidRDefault="00A213D3" w:rsidP="008B4989">
            <w:r>
              <w:t>21 May</w:t>
            </w:r>
          </w:p>
        </w:tc>
      </w:tr>
      <w:tr w:rsidR="00A213D3" w14:paraId="6970B9A2" w14:textId="77777777" w:rsidTr="008B4989">
        <w:tc>
          <w:tcPr>
            <w:tcW w:w="0" w:type="auto"/>
          </w:tcPr>
          <w:p w14:paraId="79DC41ED" w14:textId="77777777" w:rsidR="00A213D3" w:rsidRDefault="00A213D3" w:rsidP="008B4989">
            <w:r>
              <w:t>photo</w:t>
            </w:r>
          </w:p>
        </w:tc>
        <w:tc>
          <w:tcPr>
            <w:tcW w:w="0" w:type="auto"/>
          </w:tcPr>
          <w:p w14:paraId="11DA1790" w14:textId="77777777" w:rsidR="00A213D3" w:rsidRDefault="00A213D3" w:rsidP="008B4989">
            <w:r>
              <w:t>Il y a une photo de hockey a 1m50   du mur Ouest</w:t>
            </w:r>
          </w:p>
        </w:tc>
        <w:tc>
          <w:tcPr>
            <w:tcW w:w="0" w:type="auto"/>
          </w:tcPr>
          <w:p w14:paraId="76C6A987" w14:textId="77777777" w:rsidR="00A213D3" w:rsidRDefault="00A213D3" w:rsidP="008B4989">
            <w:r>
              <w:t>OK</w:t>
            </w:r>
          </w:p>
          <w:p w14:paraId="3E62A56A" w14:textId="77777777" w:rsidR="00A213D3" w:rsidRDefault="00A213D3" w:rsidP="008B4989">
            <w:r>
              <w:t>21 May</w:t>
            </w:r>
          </w:p>
        </w:tc>
      </w:tr>
    </w:tbl>
    <w:p w14:paraId="248E6BCC" w14:textId="77777777" w:rsidR="00A213D3" w:rsidRDefault="00A213D3" w:rsidP="00A213D3">
      <w:pPr>
        <w:pStyle w:val="Titre3"/>
      </w:pPr>
      <w:bookmarkStart w:id="62" w:name="_Toc167200487"/>
      <w:r>
        <w:t>Sprint 6</w:t>
      </w:r>
      <w:bookmarkEnd w:id="62"/>
    </w:p>
    <w:p w14:paraId="63687709" w14:textId="77777777" w:rsidR="009F04DF" w:rsidRDefault="009F04DF" w:rsidP="009F04DF">
      <w:pPr>
        <w:pStyle w:val="Titre3"/>
      </w:pPr>
      <w:bookmarkStart w:id="63" w:name="_Toc167200488"/>
      <w:r>
        <w:t>Sprint 6</w:t>
      </w:r>
      <w:bookmarkEnd w:id="63"/>
    </w:p>
    <w:p w14:paraId="27D1F138" w14:textId="39AB7321" w:rsidR="002B1E09" w:rsidRPr="00920F4E" w:rsidRDefault="002B1E09" w:rsidP="009F04DF">
      <w:pPr>
        <w:pStyle w:val="Informations"/>
      </w:pPr>
      <w:r>
        <w:t>Problèmes restants</w:t>
      </w:r>
    </w:p>
    <w:p w14:paraId="3C1FB5E7" w14:textId="77777777" w:rsidR="002B1E09" w:rsidRDefault="007F30AE" w:rsidP="002B1E09">
      <w:pPr>
        <w:pStyle w:val="Informations"/>
      </w:pPr>
      <w:r w:rsidRPr="00920F4E">
        <w:t>Liste des bugs répertoriés avec</w:t>
      </w:r>
    </w:p>
    <w:p w14:paraId="2792407A" w14:textId="77777777" w:rsidR="002B1E09" w:rsidRDefault="002B1E09">
      <w:pPr>
        <w:pStyle w:val="Informations"/>
        <w:numPr>
          <w:ilvl w:val="0"/>
          <w:numId w:val="5"/>
        </w:numPr>
      </w:pPr>
      <w:r>
        <w:t>D</w:t>
      </w:r>
      <w:r w:rsidR="007F30AE" w:rsidRPr="00920F4E">
        <w:t>ate de découverte</w:t>
      </w:r>
    </w:p>
    <w:p w14:paraId="30C04ED4" w14:textId="77777777" w:rsidR="00920F4E" w:rsidRDefault="002B1E09">
      <w:pPr>
        <w:pStyle w:val="Informations"/>
        <w:numPr>
          <w:ilvl w:val="0"/>
          <w:numId w:val="5"/>
        </w:numPr>
      </w:pPr>
      <w:r>
        <w:t>Impact</w:t>
      </w:r>
    </w:p>
    <w:p w14:paraId="5C9CF1EE" w14:textId="77777777" w:rsidR="002B1E09" w:rsidRDefault="002B1E09">
      <w:pPr>
        <w:pStyle w:val="Informations"/>
        <w:numPr>
          <w:ilvl w:val="0"/>
          <w:numId w:val="5"/>
        </w:numPr>
      </w:pPr>
      <w:r>
        <w:t>Comment le contourner</w:t>
      </w:r>
    </w:p>
    <w:p w14:paraId="0BFA2C47" w14:textId="77777777" w:rsidR="002B1E09" w:rsidRDefault="002B1E09">
      <w:pPr>
        <w:pStyle w:val="Informations"/>
        <w:numPr>
          <w:ilvl w:val="0"/>
          <w:numId w:val="5"/>
        </w:numPr>
      </w:pPr>
      <w:r>
        <w:t>Piste de résolution</w:t>
      </w:r>
    </w:p>
    <w:p w14:paraId="17815A17" w14:textId="77777777" w:rsidR="007F30AE" w:rsidRPr="007F30AE" w:rsidRDefault="007F30AE" w:rsidP="008E53F9">
      <w:pPr>
        <w:pStyle w:val="Titre1"/>
      </w:pPr>
      <w:bookmarkStart w:id="64" w:name="_Toc165969653"/>
      <w:bookmarkStart w:id="65" w:name="_Toc167200489"/>
      <w:r w:rsidRPr="007F30AE">
        <w:t>Conclusion</w:t>
      </w:r>
      <w:bookmarkEnd w:id="64"/>
      <w:bookmarkEnd w:id="65"/>
    </w:p>
    <w:p w14:paraId="5869E3F8" w14:textId="77777777" w:rsidR="007F30AE" w:rsidRPr="00152A26" w:rsidRDefault="007F30AE" w:rsidP="008E53F9">
      <w:pPr>
        <w:pStyle w:val="Titre2"/>
      </w:pPr>
      <w:bookmarkStart w:id="66" w:name="_Toc165969654"/>
      <w:bookmarkStart w:id="67" w:name="_Toc167200490"/>
      <w:r w:rsidRPr="00152A26">
        <w:t xml:space="preserve">Bilan des </w:t>
      </w:r>
      <w:bookmarkEnd w:id="66"/>
      <w:r w:rsidR="008E53F9">
        <w:t>fonctionnalités demandées</w:t>
      </w:r>
      <w:bookmarkEnd w:id="67"/>
    </w:p>
    <w:p w14:paraId="715B8319"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5EC14666"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37B69BAF" w14:textId="77777777" w:rsidR="007F30AE" w:rsidRPr="007F30AE" w:rsidRDefault="007F30AE" w:rsidP="008E53F9">
      <w:pPr>
        <w:pStyle w:val="Titre2"/>
      </w:pPr>
      <w:bookmarkStart w:id="68" w:name="_Toc165969655"/>
      <w:bookmarkStart w:id="69" w:name="_Toc167200491"/>
      <w:r w:rsidRPr="007F30AE">
        <w:t>Bilan de la planification</w:t>
      </w:r>
      <w:bookmarkEnd w:id="68"/>
      <w:bookmarkEnd w:id="69"/>
    </w:p>
    <w:p w14:paraId="737F603D"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789BF1ED" w14:textId="77777777" w:rsidR="007F30AE" w:rsidRPr="007F30AE" w:rsidRDefault="007F30AE" w:rsidP="008E53F9">
      <w:pPr>
        <w:pStyle w:val="Titre2"/>
      </w:pPr>
      <w:bookmarkStart w:id="70" w:name="_Toc165969656"/>
      <w:bookmarkStart w:id="71" w:name="_Toc167200492"/>
      <w:r w:rsidRPr="007F30AE">
        <w:t>Bilan personnel</w:t>
      </w:r>
      <w:bookmarkEnd w:id="70"/>
      <w:bookmarkEnd w:id="71"/>
    </w:p>
    <w:p w14:paraId="119D1559" w14:textId="77777777" w:rsidR="00920F4E" w:rsidRDefault="007F30AE" w:rsidP="002B1E09">
      <w:pPr>
        <w:pStyle w:val="Informations"/>
      </w:pPr>
      <w:r w:rsidRPr="00920F4E">
        <w:t>Si c’était à refaire</w:t>
      </w:r>
      <w:r w:rsidR="00A3107E" w:rsidRPr="00920F4E">
        <w:t>:</w:t>
      </w:r>
    </w:p>
    <w:p w14:paraId="5248C1BC"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3D314C"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2990EF1" w14:textId="77777777" w:rsidR="00A3107E" w:rsidRPr="00920F4E" w:rsidRDefault="00A3107E" w:rsidP="002B1E09">
      <w:pPr>
        <w:pStyle w:val="Informations"/>
      </w:pPr>
      <w:r w:rsidRPr="00920F4E">
        <w:t>Qu’est que ce projet m’a appris ?</w:t>
      </w:r>
    </w:p>
    <w:p w14:paraId="24DF27B1" w14:textId="77777777" w:rsidR="004206A2" w:rsidRPr="00920F4E" w:rsidRDefault="004206A2" w:rsidP="002B1E09">
      <w:pPr>
        <w:pStyle w:val="Informations"/>
      </w:pPr>
      <w:r w:rsidRPr="00920F4E">
        <w:t>Suite à donner, améliorations souhaitables, …</w:t>
      </w:r>
    </w:p>
    <w:p w14:paraId="2002799C" w14:textId="77777777" w:rsidR="00903FEF" w:rsidRPr="007F30AE" w:rsidRDefault="00903FEF" w:rsidP="008E53F9">
      <w:pPr>
        <w:pStyle w:val="Titre1"/>
      </w:pPr>
      <w:bookmarkStart w:id="72" w:name="_Toc167200493"/>
      <w:r>
        <w:t>Annexes</w:t>
      </w:r>
      <w:bookmarkEnd w:id="72"/>
    </w:p>
    <w:p w14:paraId="1A001404" w14:textId="77777777" w:rsidR="00106156" w:rsidRDefault="00106156" w:rsidP="002B1E09">
      <w:pPr>
        <w:pStyle w:val="Informations"/>
      </w:pPr>
      <w:r>
        <w:t>Tous les documents utiles à la compréhension de points de détail du projet.</w:t>
      </w:r>
    </w:p>
    <w:p w14:paraId="100C95BA" w14:textId="77777777" w:rsidR="00903FEF" w:rsidRPr="00920F4E" w:rsidRDefault="00B64C66" w:rsidP="002B1E09">
      <w:pPr>
        <w:pStyle w:val="Informations"/>
      </w:pPr>
      <w:r w:rsidRPr="00920F4E">
        <w:t>Listing du code source (partiel ou, plus rarement complet)</w:t>
      </w:r>
    </w:p>
    <w:p w14:paraId="4DD8C3D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0FDE86B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66E40D39" w14:textId="574B36A9"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A86A" w14:textId="77777777" w:rsidR="00591922" w:rsidRDefault="00591922">
      <w:r>
        <w:separator/>
      </w:r>
    </w:p>
  </w:endnote>
  <w:endnote w:type="continuationSeparator" w:id="0">
    <w:p w14:paraId="41A70E3D" w14:textId="77777777" w:rsidR="00591922" w:rsidRDefault="0059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61E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004D3E03" w14:textId="77777777" w:rsidTr="00E52B61">
      <w:trPr>
        <w:trHeight w:hRule="exact" w:val="227"/>
        <w:jc w:val="center"/>
      </w:trPr>
      <w:tc>
        <w:tcPr>
          <w:tcW w:w="3510" w:type="dxa"/>
          <w:vAlign w:val="center"/>
        </w:tcPr>
        <w:p w14:paraId="48FE1842" w14:textId="5208B999" w:rsidR="00AA4393" w:rsidRDefault="00AA4393" w:rsidP="00742484">
          <w:pPr>
            <w:pStyle w:val="-Pieddepage"/>
          </w:pPr>
          <w:r w:rsidRPr="00742484">
            <w:t>Auteur</w:t>
          </w:r>
          <w:r w:rsidRPr="00000197">
            <w:rPr>
              <w:rFonts w:cs="Arial"/>
              <w:szCs w:val="16"/>
            </w:rPr>
            <w:t> :</w:t>
          </w:r>
          <w:fldSimple w:instr=" AUTHOR   \* MERGEFORMAT ">
            <w:r w:rsidR="0004545F" w:rsidRPr="0004545F">
              <w:rPr>
                <w:rFonts w:cs="Arial"/>
                <w:noProof/>
                <w:szCs w:val="16"/>
              </w:rPr>
              <w:t>Hugo Taverney</w:t>
            </w:r>
          </w:fldSimple>
        </w:p>
        <w:p w14:paraId="56F56900" w14:textId="77777777" w:rsidR="00AA4393" w:rsidRPr="00000197" w:rsidRDefault="00AA4393" w:rsidP="002D7D46">
          <w:pPr>
            <w:pStyle w:val="-Pieddepage"/>
            <w:rPr>
              <w:rFonts w:cs="Arial"/>
              <w:szCs w:val="16"/>
            </w:rPr>
          </w:pPr>
        </w:p>
      </w:tc>
      <w:tc>
        <w:tcPr>
          <w:tcW w:w="2680" w:type="dxa"/>
          <w:vAlign w:val="center"/>
        </w:tcPr>
        <w:p w14:paraId="1FCA1AB7" w14:textId="77777777" w:rsidR="00AA4393" w:rsidRPr="00000197" w:rsidRDefault="00AA4393" w:rsidP="00955930">
          <w:pPr>
            <w:pStyle w:val="-Pieddepage"/>
            <w:jc w:val="center"/>
            <w:rPr>
              <w:rFonts w:cs="Arial"/>
              <w:szCs w:val="16"/>
            </w:rPr>
          </w:pPr>
        </w:p>
      </w:tc>
      <w:tc>
        <w:tcPr>
          <w:tcW w:w="3096" w:type="dxa"/>
          <w:vAlign w:val="center"/>
        </w:tcPr>
        <w:p w14:paraId="276F9FAB" w14:textId="0F5D9A2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04545F">
            <w:rPr>
              <w:rFonts w:cs="Arial"/>
              <w:noProof/>
              <w:szCs w:val="16"/>
            </w:rPr>
            <w:t>06.05.2024</w:t>
          </w:r>
          <w:r w:rsidR="00A65F0B">
            <w:rPr>
              <w:rFonts w:cs="Arial"/>
              <w:szCs w:val="16"/>
            </w:rPr>
            <w:fldChar w:fldCharType="end"/>
          </w:r>
        </w:p>
      </w:tc>
    </w:tr>
    <w:tr w:rsidR="00AA4393" w:rsidRPr="00000197" w14:paraId="7B9DBBDE" w14:textId="77777777" w:rsidTr="00E52B61">
      <w:trPr>
        <w:jc w:val="center"/>
      </w:trPr>
      <w:tc>
        <w:tcPr>
          <w:tcW w:w="3510" w:type="dxa"/>
          <w:vAlign w:val="center"/>
        </w:tcPr>
        <w:p w14:paraId="2E50B93B" w14:textId="299B75A9"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04545F">
            <w:rPr>
              <w:noProof/>
            </w:rPr>
            <w:t>Hugo Taverney</w:t>
          </w:r>
          <w:r w:rsidR="00A65F0B">
            <w:rPr>
              <w:rFonts w:cs="Arial"/>
              <w:noProof/>
              <w:szCs w:val="16"/>
            </w:rPr>
            <w:fldChar w:fldCharType="end"/>
          </w:r>
        </w:p>
      </w:tc>
      <w:tc>
        <w:tcPr>
          <w:tcW w:w="2680" w:type="dxa"/>
          <w:vAlign w:val="center"/>
        </w:tcPr>
        <w:p w14:paraId="69DED27E"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43E0DA2" w14:textId="6700B3C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04545F">
            <w:rPr>
              <w:rFonts w:cs="Arial"/>
              <w:noProof/>
              <w:szCs w:val="16"/>
            </w:rPr>
            <w:t>07.05.2024 16:31</w:t>
          </w:r>
          <w:r w:rsidR="00A65F0B">
            <w:rPr>
              <w:rFonts w:cs="Arial"/>
              <w:szCs w:val="16"/>
            </w:rPr>
            <w:fldChar w:fldCharType="end"/>
          </w:r>
        </w:p>
      </w:tc>
    </w:tr>
    <w:tr w:rsidR="00AA4393" w:rsidRPr="00000197" w14:paraId="2A93136F" w14:textId="77777777" w:rsidTr="00E52B61">
      <w:trPr>
        <w:jc w:val="center"/>
      </w:trPr>
      <w:tc>
        <w:tcPr>
          <w:tcW w:w="3510" w:type="dxa"/>
          <w:vAlign w:val="center"/>
        </w:tcPr>
        <w:p w14:paraId="6D3D2071" w14:textId="0F8D732C"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04545F" w:rsidRPr="0004545F">
              <w:rPr>
                <w:rFonts w:cs="Arial"/>
                <w:noProof/>
                <w:szCs w:val="16"/>
              </w:rPr>
              <w:t>7</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E6344">
            <w:rPr>
              <w:rFonts w:cs="Arial"/>
              <w:noProof/>
              <w:szCs w:val="16"/>
            </w:rPr>
            <w:t>21.05.2024 16:12</w:t>
          </w:r>
          <w:r w:rsidR="00A65F0B">
            <w:rPr>
              <w:rFonts w:cs="Arial"/>
              <w:szCs w:val="16"/>
            </w:rPr>
            <w:fldChar w:fldCharType="end"/>
          </w:r>
        </w:p>
      </w:tc>
      <w:tc>
        <w:tcPr>
          <w:tcW w:w="5776" w:type="dxa"/>
          <w:gridSpan w:val="2"/>
          <w:vAlign w:val="center"/>
        </w:tcPr>
        <w:p w14:paraId="5D12855C" w14:textId="457096AC" w:rsidR="00AA4393" w:rsidRPr="00000197" w:rsidRDefault="00000000" w:rsidP="00955930">
          <w:pPr>
            <w:pStyle w:val="-Pieddepage"/>
            <w:jc w:val="right"/>
            <w:rPr>
              <w:rFonts w:cs="Arial"/>
              <w:szCs w:val="16"/>
            </w:rPr>
          </w:pPr>
          <w:fldSimple w:instr=" FILENAME  \* FirstCap  \* MERGEFORMAT ">
            <w:r w:rsidR="0004545F" w:rsidRPr="0004545F">
              <w:rPr>
                <w:rFonts w:cs="Arial"/>
                <w:noProof/>
                <w:szCs w:val="16"/>
              </w:rPr>
              <w:t>Rapport</w:t>
            </w:r>
            <w:r w:rsidR="0004545F">
              <w:rPr>
                <w:noProof/>
              </w:rPr>
              <w:t>.docx</w:t>
            </w:r>
          </w:fldSimple>
        </w:p>
      </w:tc>
    </w:tr>
  </w:tbl>
  <w:p w14:paraId="675D4A36"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0F93"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95C01" w14:textId="77777777" w:rsidR="00591922" w:rsidRDefault="00591922">
      <w:r>
        <w:separator/>
      </w:r>
    </w:p>
  </w:footnote>
  <w:footnote w:type="continuationSeparator" w:id="0">
    <w:p w14:paraId="7F8FF8B0" w14:textId="77777777" w:rsidR="00591922" w:rsidRDefault="00591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F2463"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9988A2F" w14:textId="77777777">
      <w:trPr>
        <w:trHeight w:val="536"/>
        <w:jc w:val="center"/>
      </w:trPr>
      <w:tc>
        <w:tcPr>
          <w:tcW w:w="2445" w:type="dxa"/>
          <w:vAlign w:val="center"/>
        </w:tcPr>
        <w:p w14:paraId="7E309948" w14:textId="77777777" w:rsidR="00AA4393" w:rsidRDefault="00AA4393" w:rsidP="00E12AE5">
          <w:pPr>
            <w:pStyle w:val="ETML"/>
          </w:pPr>
          <w:r w:rsidRPr="00B4738A">
            <w:t>ETML</w:t>
          </w:r>
        </w:p>
      </w:tc>
      <w:tc>
        <w:tcPr>
          <w:tcW w:w="4560" w:type="dxa"/>
          <w:vAlign w:val="center"/>
        </w:tcPr>
        <w:p w14:paraId="29755459" w14:textId="77777777" w:rsidR="00AA4393" w:rsidRPr="00B4738A" w:rsidRDefault="00AA4393" w:rsidP="00B4738A"/>
      </w:tc>
      <w:tc>
        <w:tcPr>
          <w:tcW w:w="2283" w:type="dxa"/>
          <w:vAlign w:val="center"/>
        </w:tcPr>
        <w:p w14:paraId="1531911C" w14:textId="77777777" w:rsidR="00AA4393" w:rsidRDefault="00AA4393" w:rsidP="001D72BA">
          <w:pPr>
            <w:pStyle w:val="En-tte"/>
            <w:jc w:val="right"/>
          </w:pPr>
          <w:r>
            <w:rPr>
              <w:noProof/>
            </w:rPr>
            <w:drawing>
              <wp:inline distT="0" distB="0" distL="0" distR="0" wp14:anchorId="4A6B457B" wp14:editId="10555E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BF9EA97"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AD42"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985D60"/>
    <w:multiLevelType w:val="hybridMultilevel"/>
    <w:tmpl w:val="F988A06C"/>
    <w:lvl w:ilvl="0" w:tplc="F9B415BA">
      <w:start w:val="1"/>
      <w:numFmt w:val="bullet"/>
      <w:lvlText w:val="●"/>
      <w:lvlJc w:val="left"/>
      <w:pPr>
        <w:ind w:left="720" w:hanging="360"/>
      </w:pPr>
    </w:lvl>
    <w:lvl w:ilvl="1" w:tplc="E5DE39AC">
      <w:start w:val="1"/>
      <w:numFmt w:val="bullet"/>
      <w:lvlText w:val="○"/>
      <w:lvlJc w:val="left"/>
      <w:pPr>
        <w:ind w:left="1440" w:hanging="360"/>
      </w:pPr>
    </w:lvl>
    <w:lvl w:ilvl="2" w:tplc="E5F0DB50">
      <w:start w:val="1"/>
      <w:numFmt w:val="bullet"/>
      <w:lvlText w:val="■"/>
      <w:lvlJc w:val="left"/>
      <w:pPr>
        <w:ind w:left="2160" w:hanging="360"/>
      </w:pPr>
    </w:lvl>
    <w:lvl w:ilvl="3" w:tplc="2E0248E4">
      <w:start w:val="1"/>
      <w:numFmt w:val="bullet"/>
      <w:lvlText w:val="●"/>
      <w:lvlJc w:val="left"/>
      <w:pPr>
        <w:ind w:left="2880" w:hanging="360"/>
      </w:pPr>
    </w:lvl>
    <w:lvl w:ilvl="4" w:tplc="B7E8E186">
      <w:start w:val="1"/>
      <w:numFmt w:val="bullet"/>
      <w:lvlText w:val="○"/>
      <w:lvlJc w:val="left"/>
      <w:pPr>
        <w:ind w:left="3600" w:hanging="360"/>
      </w:pPr>
    </w:lvl>
    <w:lvl w:ilvl="5" w:tplc="4C76D4A2">
      <w:start w:val="1"/>
      <w:numFmt w:val="bullet"/>
      <w:lvlText w:val="■"/>
      <w:lvlJc w:val="left"/>
      <w:pPr>
        <w:ind w:left="4320" w:hanging="360"/>
      </w:pPr>
    </w:lvl>
    <w:lvl w:ilvl="6" w:tplc="EAE28CCE">
      <w:start w:val="1"/>
      <w:numFmt w:val="bullet"/>
      <w:lvlText w:val="●"/>
      <w:lvlJc w:val="left"/>
      <w:pPr>
        <w:ind w:left="5040" w:hanging="360"/>
      </w:pPr>
    </w:lvl>
    <w:lvl w:ilvl="7" w:tplc="2E4201DA">
      <w:start w:val="1"/>
      <w:numFmt w:val="bullet"/>
      <w:lvlText w:val="●"/>
      <w:lvlJc w:val="left"/>
      <w:pPr>
        <w:ind w:left="5760" w:hanging="360"/>
      </w:pPr>
    </w:lvl>
    <w:lvl w:ilvl="8" w:tplc="5D70EBEE">
      <w:start w:val="1"/>
      <w:numFmt w:val="bullet"/>
      <w:lvlText w:val="●"/>
      <w:lvlJc w:val="left"/>
      <w:pPr>
        <w:ind w:left="6480" w:hanging="360"/>
      </w:p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55834661"/>
    <w:multiLevelType w:val="hybridMultilevel"/>
    <w:tmpl w:val="67CC8EEC"/>
    <w:lvl w:ilvl="0" w:tplc="100C000F">
      <w:start w:val="1"/>
      <w:numFmt w:val="decimal"/>
      <w:lvlText w:val="%1."/>
      <w:lvlJc w:val="left"/>
      <w:pPr>
        <w:ind w:left="1120" w:hanging="360"/>
      </w:pPr>
    </w:lvl>
    <w:lvl w:ilvl="1" w:tplc="100C0019" w:tentative="1">
      <w:start w:val="1"/>
      <w:numFmt w:val="lowerLetter"/>
      <w:lvlText w:val="%2."/>
      <w:lvlJc w:val="left"/>
      <w:pPr>
        <w:ind w:left="1840" w:hanging="360"/>
      </w:pPr>
    </w:lvl>
    <w:lvl w:ilvl="2" w:tplc="100C001B" w:tentative="1">
      <w:start w:val="1"/>
      <w:numFmt w:val="lowerRoman"/>
      <w:lvlText w:val="%3."/>
      <w:lvlJc w:val="right"/>
      <w:pPr>
        <w:ind w:left="2560" w:hanging="180"/>
      </w:pPr>
    </w:lvl>
    <w:lvl w:ilvl="3" w:tplc="100C000F" w:tentative="1">
      <w:start w:val="1"/>
      <w:numFmt w:val="decimal"/>
      <w:lvlText w:val="%4."/>
      <w:lvlJc w:val="left"/>
      <w:pPr>
        <w:ind w:left="3280" w:hanging="360"/>
      </w:pPr>
    </w:lvl>
    <w:lvl w:ilvl="4" w:tplc="100C0019" w:tentative="1">
      <w:start w:val="1"/>
      <w:numFmt w:val="lowerLetter"/>
      <w:lvlText w:val="%5."/>
      <w:lvlJc w:val="left"/>
      <w:pPr>
        <w:ind w:left="4000" w:hanging="360"/>
      </w:pPr>
    </w:lvl>
    <w:lvl w:ilvl="5" w:tplc="100C001B" w:tentative="1">
      <w:start w:val="1"/>
      <w:numFmt w:val="lowerRoman"/>
      <w:lvlText w:val="%6."/>
      <w:lvlJc w:val="right"/>
      <w:pPr>
        <w:ind w:left="4720" w:hanging="180"/>
      </w:pPr>
    </w:lvl>
    <w:lvl w:ilvl="6" w:tplc="100C000F" w:tentative="1">
      <w:start w:val="1"/>
      <w:numFmt w:val="decimal"/>
      <w:lvlText w:val="%7."/>
      <w:lvlJc w:val="left"/>
      <w:pPr>
        <w:ind w:left="5440" w:hanging="360"/>
      </w:pPr>
    </w:lvl>
    <w:lvl w:ilvl="7" w:tplc="100C0019" w:tentative="1">
      <w:start w:val="1"/>
      <w:numFmt w:val="lowerLetter"/>
      <w:lvlText w:val="%8."/>
      <w:lvlJc w:val="left"/>
      <w:pPr>
        <w:ind w:left="6160" w:hanging="360"/>
      </w:pPr>
    </w:lvl>
    <w:lvl w:ilvl="8" w:tplc="100C001B" w:tentative="1">
      <w:start w:val="1"/>
      <w:numFmt w:val="lowerRoman"/>
      <w:lvlText w:val="%9."/>
      <w:lvlJc w:val="right"/>
      <w:pPr>
        <w:ind w:left="6880" w:hanging="180"/>
      </w:p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7"/>
  </w:num>
  <w:num w:numId="6" w16cid:durableId="459957811">
    <w:abstractNumId w:val="1"/>
  </w:num>
  <w:num w:numId="7" w16cid:durableId="23753091">
    <w:abstractNumId w:val="3"/>
  </w:num>
  <w:num w:numId="8" w16cid:durableId="629823383">
    <w:abstractNumId w:val="9"/>
  </w:num>
  <w:num w:numId="9" w16cid:durableId="8896555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53985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7732241">
    <w:abstractNumId w:val="6"/>
    <w:lvlOverride w:ilvl="0">
      <w:startOverride w:val="1"/>
    </w:lvlOverride>
  </w:num>
  <w:num w:numId="12" w16cid:durableId="126657866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10"/>
    <w:rsid w:val="00000197"/>
    <w:rsid w:val="00010B9A"/>
    <w:rsid w:val="0001209F"/>
    <w:rsid w:val="00021D00"/>
    <w:rsid w:val="000316F0"/>
    <w:rsid w:val="00044099"/>
    <w:rsid w:val="0004545F"/>
    <w:rsid w:val="00045A82"/>
    <w:rsid w:val="00055DB3"/>
    <w:rsid w:val="00063F97"/>
    <w:rsid w:val="00065971"/>
    <w:rsid w:val="00067419"/>
    <w:rsid w:val="00086114"/>
    <w:rsid w:val="000A1B63"/>
    <w:rsid w:val="000A7B4A"/>
    <w:rsid w:val="000B6BE0"/>
    <w:rsid w:val="000C60DA"/>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C3FB1"/>
    <w:rsid w:val="003E018B"/>
    <w:rsid w:val="003E32B9"/>
    <w:rsid w:val="003F1870"/>
    <w:rsid w:val="00407333"/>
    <w:rsid w:val="0040782E"/>
    <w:rsid w:val="004202D8"/>
    <w:rsid w:val="004206A2"/>
    <w:rsid w:val="0043666E"/>
    <w:rsid w:val="00436B90"/>
    <w:rsid w:val="00446E95"/>
    <w:rsid w:val="004519BF"/>
    <w:rsid w:val="00454074"/>
    <w:rsid w:val="00454A1D"/>
    <w:rsid w:val="004C6BBA"/>
    <w:rsid w:val="004D08EE"/>
    <w:rsid w:val="004D5266"/>
    <w:rsid w:val="00503517"/>
    <w:rsid w:val="00505421"/>
    <w:rsid w:val="0052224B"/>
    <w:rsid w:val="005328B0"/>
    <w:rsid w:val="0054054F"/>
    <w:rsid w:val="00542CE3"/>
    <w:rsid w:val="00545179"/>
    <w:rsid w:val="00552D07"/>
    <w:rsid w:val="0055647F"/>
    <w:rsid w:val="00571E4B"/>
    <w:rsid w:val="00574085"/>
    <w:rsid w:val="00583910"/>
    <w:rsid w:val="0058730B"/>
    <w:rsid w:val="00591922"/>
    <w:rsid w:val="005926D0"/>
    <w:rsid w:val="005A3FBF"/>
    <w:rsid w:val="005B27EF"/>
    <w:rsid w:val="005C1848"/>
    <w:rsid w:val="005E6192"/>
    <w:rsid w:val="005E6B56"/>
    <w:rsid w:val="00615583"/>
    <w:rsid w:val="00645760"/>
    <w:rsid w:val="00656974"/>
    <w:rsid w:val="006902A9"/>
    <w:rsid w:val="006966D0"/>
    <w:rsid w:val="006E132F"/>
    <w:rsid w:val="006E2CE8"/>
    <w:rsid w:val="006E4DA8"/>
    <w:rsid w:val="006E6344"/>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1656"/>
    <w:rsid w:val="00845304"/>
    <w:rsid w:val="008468C8"/>
    <w:rsid w:val="00851A5E"/>
    <w:rsid w:val="00853E81"/>
    <w:rsid w:val="008612F0"/>
    <w:rsid w:val="00875755"/>
    <w:rsid w:val="00891718"/>
    <w:rsid w:val="008A464B"/>
    <w:rsid w:val="008C40C0"/>
    <w:rsid w:val="008D217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04DF"/>
    <w:rsid w:val="009F75DD"/>
    <w:rsid w:val="00A213D3"/>
    <w:rsid w:val="00A2727A"/>
    <w:rsid w:val="00A300EE"/>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71B5C"/>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416AC"/>
    <w:rsid w:val="00E41BC2"/>
    <w:rsid w:val="00E52B61"/>
    <w:rsid w:val="00E61B66"/>
    <w:rsid w:val="00E658ED"/>
    <w:rsid w:val="00E81328"/>
    <w:rsid w:val="00E81FC3"/>
    <w:rsid w:val="00EC677D"/>
    <w:rsid w:val="00ED6F41"/>
    <w:rsid w:val="00ED6F46"/>
    <w:rsid w:val="00EE16F0"/>
    <w:rsid w:val="00EE431D"/>
    <w:rsid w:val="00EE4EC4"/>
    <w:rsid w:val="00EE55F0"/>
    <w:rsid w:val="00F1003D"/>
    <w:rsid w:val="00F16ADE"/>
    <w:rsid w:val="00F512A6"/>
    <w:rsid w:val="00F664DF"/>
    <w:rsid w:val="00F73F9C"/>
    <w:rsid w:val="00F93513"/>
    <w:rsid w:val="00FB1CD6"/>
    <w:rsid w:val="00FD1973"/>
    <w:rsid w:val="00FE62E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DE5A6"/>
  <w15:docId w15:val="{7ADA0807-8020-4726-9735-9744CD1D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uiPriority w:val="9"/>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uiPriority w:val="9"/>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583910"/>
    <w:pPr>
      <w:spacing w:before="100" w:beforeAutospacing="1" w:after="100" w:afterAutospacing="1"/>
    </w:pPr>
    <w:rPr>
      <w:rFonts w:ascii="Times New Roman" w:hAnsi="Times New Roman"/>
      <w:sz w:val="24"/>
      <w:szCs w:val="24"/>
    </w:rPr>
  </w:style>
  <w:style w:type="character" w:styleId="Accentuation">
    <w:name w:val="Emphasis"/>
    <w:basedOn w:val="Policepardfaut"/>
    <w:qFormat/>
    <w:rsid w:val="00583910"/>
    <w:rPr>
      <w:i/>
      <w:iCs/>
    </w:rPr>
  </w:style>
  <w:style w:type="character" w:customStyle="1" w:styleId="ui-provider">
    <w:name w:val="ui-provider"/>
    <w:basedOn w:val="Policepardfaut"/>
    <w:rsid w:val="0058730B"/>
  </w:style>
  <w:style w:type="paragraph" w:customStyle="1" w:styleId="lev1">
    <w:name w:val="Élevé1"/>
    <w:basedOn w:val="Normal"/>
    <w:next w:val="Normal"/>
    <w:qFormat/>
    <w:rsid w:val="00A213D3"/>
    <w:rPr>
      <w:rFonts w:ascii="Calibri" w:eastAsia="Calibri" w:hAnsi="Calibri" w:cs="Calibri"/>
      <w:b/>
      <w:bCs/>
    </w:rPr>
  </w:style>
  <w:style w:type="paragraph" w:styleId="Paragraphedeliste">
    <w:name w:val="List Paragraph"/>
    <w:basedOn w:val="Normal"/>
    <w:qFormat/>
    <w:rsid w:val="00A213D3"/>
    <w:rPr>
      <w:rFonts w:ascii="Calibri" w:eastAsia="Calibri" w:hAnsi="Calibri" w:cs="Calibri"/>
    </w:rPr>
  </w:style>
  <w:style w:type="character" w:styleId="Appelnotedebasdep">
    <w:name w:val="footnote reference"/>
    <w:uiPriority w:val="99"/>
    <w:semiHidden/>
    <w:unhideWhenUsed/>
    <w:rsid w:val="00A213D3"/>
    <w:rPr>
      <w:vertAlign w:val="superscript"/>
    </w:rPr>
  </w:style>
  <w:style w:type="paragraph" w:styleId="Notedebasdepage">
    <w:name w:val="footnote text"/>
    <w:basedOn w:val="Normal"/>
    <w:link w:val="NotedebasdepageCar"/>
    <w:uiPriority w:val="99"/>
    <w:semiHidden/>
    <w:unhideWhenUsed/>
    <w:rsid w:val="00A213D3"/>
    <w:rPr>
      <w:rFonts w:ascii="Calibri" w:eastAsia="Calibri" w:hAnsi="Calibri" w:cs="Calibri"/>
    </w:rPr>
  </w:style>
  <w:style w:type="character" w:customStyle="1" w:styleId="NotedebasdepageCar">
    <w:name w:val="Note de bas de page Car"/>
    <w:basedOn w:val="Policepardfaut"/>
    <w:link w:val="Notedebasdepage"/>
    <w:uiPriority w:val="99"/>
    <w:semiHidden/>
    <w:rsid w:val="00A213D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35">
      <w:bodyDiv w:val="1"/>
      <w:marLeft w:val="0"/>
      <w:marRight w:val="0"/>
      <w:marTop w:val="0"/>
      <w:marBottom w:val="0"/>
      <w:divBdr>
        <w:top w:val="none" w:sz="0" w:space="0" w:color="auto"/>
        <w:left w:val="none" w:sz="0" w:space="0" w:color="auto"/>
        <w:bottom w:val="none" w:sz="0" w:space="0" w:color="auto"/>
        <w:right w:val="none" w:sz="0" w:space="0" w:color="auto"/>
      </w:divBdr>
    </w:div>
    <w:div w:id="756900694">
      <w:bodyDiv w:val="1"/>
      <w:marLeft w:val="0"/>
      <w:marRight w:val="0"/>
      <w:marTop w:val="0"/>
      <w:marBottom w:val="0"/>
      <w:divBdr>
        <w:top w:val="none" w:sz="0" w:space="0" w:color="auto"/>
        <w:left w:val="none" w:sz="0" w:space="0" w:color="auto"/>
        <w:bottom w:val="none" w:sz="0" w:space="0" w:color="auto"/>
        <w:right w:val="none" w:sz="0" w:space="0" w:color="auto"/>
      </w:divBdr>
    </w:div>
    <w:div w:id="10013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taverney\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107</TotalTime>
  <Pages>23</Pages>
  <Words>6900</Words>
  <Characters>37955</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44766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Hugo Taverney</dc:creator>
  <cp:lastModifiedBy>Hugo Taverney</cp:lastModifiedBy>
  <cp:revision>13</cp:revision>
  <cp:lastPrinted>2024-05-07T14:31:00Z</cp:lastPrinted>
  <dcterms:created xsi:type="dcterms:W3CDTF">2024-05-06T09:29:00Z</dcterms:created>
  <dcterms:modified xsi:type="dcterms:W3CDTF">2024-05-21T14:13:00Z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